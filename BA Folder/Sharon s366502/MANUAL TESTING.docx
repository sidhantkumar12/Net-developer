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6DB3B" w14:textId="77777777" w:rsidR="009F28ED" w:rsidRPr="009F28ED" w:rsidRDefault="009F28ED" w:rsidP="009F28ED">
      <w:pPr>
        <w:rPr>
          <w:b/>
          <w:bCs/>
        </w:rPr>
      </w:pPr>
      <w:r w:rsidRPr="009F28ED">
        <w:rPr>
          <w:b/>
          <w:bCs/>
        </w:rPr>
        <w:t>Understanding Manual Testing in Software Development</w:t>
      </w:r>
    </w:p>
    <w:p w14:paraId="1655145E" w14:textId="77777777" w:rsidR="009F28ED" w:rsidRPr="009F28ED" w:rsidRDefault="009F28ED" w:rsidP="009F28ED">
      <w:r w:rsidRPr="009F28ED">
        <w:t>Manual testing is the process where testers check software manually, without relying on automated tools. It’s essentially the tester acting as the end user, working through the application’s features to confirm everything is functioning as expected. The main goal here is to identify bugs or issues that could disrupt the user experience. Despite the rise of automation, manual testing is still essential, particularly for tasks like exploratory testing and user experience (UX) assessments.</w:t>
      </w:r>
    </w:p>
    <w:p w14:paraId="58FB1AE3" w14:textId="77777777" w:rsidR="009F28ED" w:rsidRPr="009F28ED" w:rsidRDefault="009F28ED" w:rsidP="009F28ED">
      <w:pPr>
        <w:rPr>
          <w:b/>
          <w:bCs/>
        </w:rPr>
      </w:pPr>
      <w:r w:rsidRPr="009F28ED">
        <w:rPr>
          <w:b/>
          <w:bCs/>
        </w:rPr>
        <w:t>Why Manual Testing is Important</w:t>
      </w:r>
    </w:p>
    <w:p w14:paraId="2A6ACECD" w14:textId="0E6C5673" w:rsidR="009F28ED" w:rsidRDefault="009F28ED" w:rsidP="009F28ED">
      <w:r w:rsidRPr="009F28ED">
        <w:t>Manual testing is crucial when a human perspective is needed, such as when evaluating the user interface or user experience. Automated tools are excellent for repetitive tasks, but they can’t mimic the judgment or intuition of a human tester, especially when it comes to discovering more subtle issues like design or usability flaws. In smaller projects, automating all tests may not be worth the investment, making manual testing an ideal solution for catching critical issues early.</w:t>
      </w:r>
    </w:p>
    <w:p w14:paraId="49B8EBAF" w14:textId="77777777" w:rsidR="009F28ED" w:rsidRDefault="009F28ED" w:rsidP="009F28ED"/>
    <w:p w14:paraId="040F0452" w14:textId="77777777" w:rsidR="009F28ED" w:rsidRDefault="009F28ED" w:rsidP="009F28ED"/>
    <w:p w14:paraId="679CF039" w14:textId="77777777" w:rsidR="009F28ED" w:rsidRPr="009F28ED" w:rsidRDefault="009F28ED" w:rsidP="009F28ED"/>
    <w:p w14:paraId="16C9D256" w14:textId="0AB89F0A" w:rsidR="009F28ED" w:rsidRPr="009F28ED" w:rsidRDefault="009F28ED" w:rsidP="009F28ED"/>
    <w:p w14:paraId="5796E1C4" w14:textId="77777777" w:rsidR="009F28ED" w:rsidRPr="009F28ED" w:rsidRDefault="009F28ED" w:rsidP="009F28ED">
      <w:pPr>
        <w:rPr>
          <w:b/>
          <w:bCs/>
        </w:rPr>
      </w:pPr>
      <w:r w:rsidRPr="009F28ED">
        <w:rPr>
          <w:b/>
          <w:bCs/>
        </w:rPr>
        <w:t>Basic Concepts of Testing</w:t>
      </w:r>
    </w:p>
    <w:p w14:paraId="526002B4" w14:textId="77777777" w:rsidR="009F28ED" w:rsidRPr="009F28ED" w:rsidRDefault="009F28ED" w:rsidP="009F28ED">
      <w:r w:rsidRPr="009F28ED">
        <w:t>Let’s explore some of the fundamental aspects of manual testing:</w:t>
      </w:r>
    </w:p>
    <w:p w14:paraId="48549FD0" w14:textId="77777777" w:rsidR="009F28ED" w:rsidRPr="009F28ED" w:rsidRDefault="009F28ED" w:rsidP="009F28ED">
      <w:pPr>
        <w:numPr>
          <w:ilvl w:val="0"/>
          <w:numId w:val="1"/>
        </w:numPr>
      </w:pPr>
      <w:r w:rsidRPr="009F28ED">
        <w:rPr>
          <w:b/>
          <w:bCs/>
        </w:rPr>
        <w:t>Test Cases</w:t>
      </w:r>
      <w:r w:rsidRPr="009F28ED">
        <w:t>: Test cases are instructions that guide testers on what to check in the software. They specify the steps to follow, the expected result, and the actual result. For instance, a simple test case for checking a login form would include steps like entering a username and password and clicking the login button, with the expected result being a successful login or an error message for incorrect credentials.</w:t>
      </w:r>
    </w:p>
    <w:p w14:paraId="7183C208" w14:textId="77777777" w:rsidR="009F28ED" w:rsidRPr="009F28ED" w:rsidRDefault="009F28ED" w:rsidP="009F28ED">
      <w:pPr>
        <w:numPr>
          <w:ilvl w:val="0"/>
          <w:numId w:val="1"/>
        </w:numPr>
      </w:pPr>
      <w:r w:rsidRPr="009F28ED">
        <w:rPr>
          <w:b/>
          <w:bCs/>
        </w:rPr>
        <w:t>Test Plans</w:t>
      </w:r>
      <w:r w:rsidRPr="009F28ED">
        <w:t>: A test plan is like the roadmap for testing. It lays out the strategy, resources, schedule, and scope of what will be tested. It’s a key document that keeps testing organized and ensures it aligns with the project’s objectives.</w:t>
      </w:r>
    </w:p>
    <w:p w14:paraId="5333E2B9" w14:textId="77777777" w:rsidR="009F28ED" w:rsidRDefault="009F28ED" w:rsidP="009F28ED"/>
    <w:p w14:paraId="42450837" w14:textId="77777777" w:rsidR="009F28ED" w:rsidRDefault="009F28ED" w:rsidP="009F28ED"/>
    <w:p w14:paraId="0AF0663D" w14:textId="77777777" w:rsidR="009F28ED" w:rsidRDefault="009F28ED" w:rsidP="009F28ED"/>
    <w:p w14:paraId="5E5C953E" w14:textId="77777777" w:rsidR="009F28ED" w:rsidRDefault="009F28ED" w:rsidP="009F28ED"/>
    <w:p w14:paraId="5C20998D" w14:textId="77777777" w:rsidR="009F28ED" w:rsidRPr="009F28ED" w:rsidRDefault="009F28ED" w:rsidP="009F28ED"/>
    <w:p w14:paraId="2BB8C81D" w14:textId="77777777" w:rsidR="009F28ED" w:rsidRPr="009F28ED" w:rsidRDefault="009F28ED" w:rsidP="009F28ED">
      <w:pPr>
        <w:rPr>
          <w:b/>
          <w:bCs/>
        </w:rPr>
      </w:pPr>
      <w:r w:rsidRPr="009F28ED">
        <w:rPr>
          <w:b/>
          <w:bCs/>
        </w:rPr>
        <w:t>Functional vs. Non-functional Testing</w:t>
      </w:r>
    </w:p>
    <w:p w14:paraId="6AE1DC3F" w14:textId="77777777" w:rsidR="009F28ED" w:rsidRPr="009F28ED" w:rsidRDefault="009F28ED" w:rsidP="009F28ED">
      <w:r w:rsidRPr="009F28ED">
        <w:t>There are two major categories of testing: functional and non-functional.</w:t>
      </w:r>
    </w:p>
    <w:p w14:paraId="75CB4350" w14:textId="77777777" w:rsidR="009F28ED" w:rsidRPr="009F28ED" w:rsidRDefault="009F28ED" w:rsidP="009F28ED">
      <w:pPr>
        <w:numPr>
          <w:ilvl w:val="0"/>
          <w:numId w:val="2"/>
        </w:numPr>
      </w:pPr>
      <w:r w:rsidRPr="009F28ED">
        <w:rPr>
          <w:b/>
          <w:bCs/>
        </w:rPr>
        <w:t>Functional Testing</w:t>
      </w:r>
      <w:r w:rsidRPr="009F28ED">
        <w:t>: This type of testing checks if the software is performing its intended functions correctly. For example, you might test whether a user can log in with valid credentials, or whether a product can be added to the shopping cart on an e-commerce website. Essentially, it’s about ensuring the application works as the user expects.</w:t>
      </w:r>
    </w:p>
    <w:p w14:paraId="11E23998" w14:textId="77777777" w:rsidR="009F28ED" w:rsidRPr="009F28ED" w:rsidRDefault="009F28ED" w:rsidP="009F28ED">
      <w:pPr>
        <w:numPr>
          <w:ilvl w:val="0"/>
          <w:numId w:val="2"/>
        </w:numPr>
      </w:pPr>
      <w:r w:rsidRPr="009F28ED">
        <w:rPr>
          <w:b/>
          <w:bCs/>
        </w:rPr>
        <w:t>Non-functional Testing</w:t>
      </w:r>
      <w:r w:rsidRPr="009F28ED">
        <w:t>: Non-functional testing looks beyond specific features to how the system performs under certain conditions. This might include checking the software’s speed, security, usability, and stability. It answers questions like: Can the system handle many users at once? Is it easy to navigate?</w:t>
      </w:r>
    </w:p>
    <w:p w14:paraId="2EC8347E" w14:textId="4D6BC599" w:rsidR="009F28ED" w:rsidRDefault="009F28ED" w:rsidP="009F28ED"/>
    <w:p w14:paraId="1B841B1B" w14:textId="77777777" w:rsidR="009F28ED" w:rsidRDefault="009F28ED" w:rsidP="009F28ED"/>
    <w:p w14:paraId="7F3FED32" w14:textId="77777777" w:rsidR="009F28ED" w:rsidRDefault="009F28ED" w:rsidP="009F28ED"/>
    <w:p w14:paraId="69E688D8" w14:textId="77777777" w:rsidR="009F28ED" w:rsidRDefault="009F28ED" w:rsidP="009F28ED"/>
    <w:p w14:paraId="01E2A101" w14:textId="77777777" w:rsidR="009F28ED" w:rsidRDefault="009F28ED" w:rsidP="009F28ED"/>
    <w:p w14:paraId="4114F0B4" w14:textId="77777777" w:rsidR="009F28ED" w:rsidRDefault="009F28ED" w:rsidP="009F28ED"/>
    <w:p w14:paraId="007FC01C" w14:textId="77777777" w:rsidR="009F28ED" w:rsidRPr="009F28ED" w:rsidRDefault="009F28ED" w:rsidP="009F28ED"/>
    <w:p w14:paraId="5192890F" w14:textId="77777777" w:rsidR="009F28ED" w:rsidRPr="009F28ED" w:rsidRDefault="009F28ED" w:rsidP="009F28ED">
      <w:pPr>
        <w:rPr>
          <w:b/>
          <w:bCs/>
        </w:rPr>
      </w:pPr>
      <w:r w:rsidRPr="009F28ED">
        <w:rPr>
          <w:b/>
          <w:bCs/>
        </w:rPr>
        <w:t>Exploratory Testing</w:t>
      </w:r>
    </w:p>
    <w:p w14:paraId="7DA0E2A1" w14:textId="77777777" w:rsidR="009F28ED" w:rsidRPr="009F28ED" w:rsidRDefault="009F28ED" w:rsidP="009F28ED">
      <w:r w:rsidRPr="009F28ED">
        <w:t>Exploratory testing is a free-form method where the tester interacts with the software without predefined steps. The tester navigates through the application, exploring different features and paths, trying to uncover issues that might not be immediately obvious. This method is especially useful when there’s not enough time for detailed scripted testing or when documentation is incomplete. It allows testers to tap into their experience and intuition to find potential flaws in the system.</w:t>
      </w:r>
    </w:p>
    <w:p w14:paraId="2023470E" w14:textId="6FDA8930" w:rsidR="009F28ED" w:rsidRDefault="009F28ED" w:rsidP="009F28ED"/>
    <w:p w14:paraId="50BE0BDC" w14:textId="77777777" w:rsidR="009F28ED" w:rsidRDefault="009F28ED" w:rsidP="009F28ED"/>
    <w:p w14:paraId="47DF512D" w14:textId="77777777" w:rsidR="009F28ED" w:rsidRDefault="009F28ED" w:rsidP="009F28ED"/>
    <w:p w14:paraId="143F4720" w14:textId="77777777" w:rsidR="009F28ED" w:rsidRDefault="009F28ED" w:rsidP="009F28ED"/>
    <w:p w14:paraId="1E1AC7BC" w14:textId="77777777" w:rsidR="009F28ED" w:rsidRDefault="009F28ED" w:rsidP="009F28ED"/>
    <w:p w14:paraId="6BC99731" w14:textId="77777777" w:rsidR="009F28ED" w:rsidRPr="009F28ED" w:rsidRDefault="009F28ED" w:rsidP="009F28ED"/>
    <w:p w14:paraId="0469B4A3" w14:textId="77777777" w:rsidR="009F28ED" w:rsidRPr="009F28ED" w:rsidRDefault="009F28ED" w:rsidP="009F28ED">
      <w:pPr>
        <w:rPr>
          <w:b/>
          <w:bCs/>
        </w:rPr>
      </w:pPr>
      <w:r w:rsidRPr="009F28ED">
        <w:rPr>
          <w:b/>
          <w:bCs/>
        </w:rPr>
        <w:t>Smoke and Sanity Testing</w:t>
      </w:r>
    </w:p>
    <w:p w14:paraId="66438ECE" w14:textId="77777777" w:rsidR="009F28ED" w:rsidRPr="009F28ED" w:rsidRDefault="009F28ED" w:rsidP="009F28ED">
      <w:r w:rsidRPr="009F28ED">
        <w:t>Smoke and sanity tests are both quick checks that help ensure the application is functioning properly after new updates or builds.</w:t>
      </w:r>
    </w:p>
    <w:p w14:paraId="48CA5A83" w14:textId="77777777" w:rsidR="009F28ED" w:rsidRPr="009F28ED" w:rsidRDefault="009F28ED" w:rsidP="009F28ED">
      <w:pPr>
        <w:numPr>
          <w:ilvl w:val="0"/>
          <w:numId w:val="3"/>
        </w:numPr>
      </w:pPr>
      <w:r w:rsidRPr="009F28ED">
        <w:rPr>
          <w:b/>
          <w:bCs/>
        </w:rPr>
        <w:t>Smoke Testing</w:t>
      </w:r>
      <w:r w:rsidRPr="009F28ED">
        <w:t>: Smoke testing is like a basic health check of the application. It verifies that the core functions are working after a new build is deployed. It’s a high-level test that quickly identifies major issues, allowing the development team to address them before moving on to more in-depth testing.</w:t>
      </w:r>
    </w:p>
    <w:p w14:paraId="15FF4017" w14:textId="77777777" w:rsidR="009F28ED" w:rsidRPr="009F28ED" w:rsidRDefault="009F28ED" w:rsidP="009F28ED">
      <w:pPr>
        <w:numPr>
          <w:ilvl w:val="0"/>
          <w:numId w:val="3"/>
        </w:numPr>
      </w:pPr>
      <w:r w:rsidRPr="009F28ED">
        <w:rPr>
          <w:b/>
          <w:bCs/>
        </w:rPr>
        <w:t>Sanity Testing</w:t>
      </w:r>
      <w:r w:rsidRPr="009F28ED">
        <w:t>: Sanity testing is a more focused check, usually performed after a minor bug fix or update. It ensures that the specific changes made to the software haven’t broken any other functionalities. For instance, if a login issue was fixed, sanity testing would verify that the fix works and that other related functions, like password reset, still operate properly.</w:t>
      </w:r>
    </w:p>
    <w:p w14:paraId="7C4A666D" w14:textId="2FBA333B" w:rsidR="009F28ED" w:rsidRDefault="009F28ED" w:rsidP="009F28ED"/>
    <w:p w14:paraId="24409355" w14:textId="77777777" w:rsidR="009F28ED" w:rsidRDefault="009F28ED" w:rsidP="009F28ED"/>
    <w:p w14:paraId="239E3444" w14:textId="77777777" w:rsidR="009F28ED" w:rsidRDefault="009F28ED" w:rsidP="009F28ED"/>
    <w:p w14:paraId="6CD3A4F6" w14:textId="77777777" w:rsidR="009F28ED" w:rsidRPr="009F28ED" w:rsidRDefault="009F28ED" w:rsidP="009F28ED"/>
    <w:p w14:paraId="4D486D04" w14:textId="77777777" w:rsidR="009F28ED" w:rsidRPr="009F28ED" w:rsidRDefault="009F28ED" w:rsidP="009F28ED">
      <w:pPr>
        <w:rPr>
          <w:b/>
          <w:bCs/>
        </w:rPr>
      </w:pPr>
      <w:r w:rsidRPr="009F28ED">
        <w:rPr>
          <w:b/>
          <w:bCs/>
        </w:rPr>
        <w:t>User Acceptance Testing (UAT)</w:t>
      </w:r>
    </w:p>
    <w:p w14:paraId="6E8B113C" w14:textId="77777777" w:rsidR="009F28ED" w:rsidRPr="009F28ED" w:rsidRDefault="009F28ED" w:rsidP="009F28ED">
      <w:r w:rsidRPr="009F28ED">
        <w:t>User Acceptance Testing (UAT) happens towards the end of the testing process and involves actual users interacting with the software to confirm it meets their needs. The idea is to validate that the software is ready for real-world use. UAT focuses on how the software aligns with the business requirements and whether it delivers what was promised to the client or end user.</w:t>
      </w:r>
    </w:p>
    <w:p w14:paraId="68212261" w14:textId="784678CC" w:rsidR="009F28ED" w:rsidRDefault="009F28ED" w:rsidP="009F28ED"/>
    <w:p w14:paraId="6DD02477" w14:textId="77777777" w:rsidR="009F28ED" w:rsidRDefault="009F28ED" w:rsidP="009F28ED"/>
    <w:p w14:paraId="6D5EFB45" w14:textId="77777777" w:rsidR="009F28ED" w:rsidRPr="009F28ED" w:rsidRDefault="009F28ED" w:rsidP="009F28ED"/>
    <w:p w14:paraId="5A30DF8B" w14:textId="77777777" w:rsidR="009F28ED" w:rsidRPr="009F28ED" w:rsidRDefault="009F28ED" w:rsidP="009F28ED">
      <w:pPr>
        <w:rPr>
          <w:b/>
          <w:bCs/>
        </w:rPr>
      </w:pPr>
      <w:r w:rsidRPr="009F28ED">
        <w:rPr>
          <w:b/>
          <w:bCs/>
        </w:rPr>
        <w:t>Black Box vs. White Box Testing</w:t>
      </w:r>
    </w:p>
    <w:p w14:paraId="1FFCBE73" w14:textId="77777777" w:rsidR="009F28ED" w:rsidRPr="009F28ED" w:rsidRDefault="009F28ED" w:rsidP="009F28ED">
      <w:pPr>
        <w:numPr>
          <w:ilvl w:val="0"/>
          <w:numId w:val="4"/>
        </w:numPr>
      </w:pPr>
      <w:r w:rsidRPr="009F28ED">
        <w:rPr>
          <w:b/>
          <w:bCs/>
        </w:rPr>
        <w:t>Black Box Testing</w:t>
      </w:r>
      <w:r w:rsidRPr="009F28ED">
        <w:t xml:space="preserve">: In black box testing, the tester doesn’t need to know the internal workings of the software. They focus on how the software behaves from </w:t>
      </w:r>
      <w:r w:rsidRPr="009F28ED">
        <w:lastRenderedPageBreak/>
        <w:t>the user’s point of view, based on inputs and outputs. For example, the tester enters some data, clicks a button, and checks if the result is correct. It’s called “black box” because the tester can’t see inside the application’s code.</w:t>
      </w:r>
    </w:p>
    <w:p w14:paraId="3E230B48" w14:textId="77777777" w:rsidR="009F28ED" w:rsidRPr="009F28ED" w:rsidRDefault="009F28ED" w:rsidP="009F28ED">
      <w:pPr>
        <w:numPr>
          <w:ilvl w:val="0"/>
          <w:numId w:val="4"/>
        </w:numPr>
      </w:pPr>
      <w:r w:rsidRPr="009F28ED">
        <w:rPr>
          <w:b/>
          <w:bCs/>
        </w:rPr>
        <w:t>White Box Testing</w:t>
      </w:r>
      <w:r w:rsidRPr="009F28ED">
        <w:t>: White box testing is the opposite of black box testing. Here, the tester does have access to the software’s code and internal structures. They use this knowledge to test specific functions, logic, and code paths within the software. It’s more technical and is often performed by developers rather than testers.</w:t>
      </w:r>
    </w:p>
    <w:p w14:paraId="6174AA43" w14:textId="1C81C274" w:rsidR="009F28ED" w:rsidRDefault="009F28ED" w:rsidP="009F28ED"/>
    <w:p w14:paraId="586B10A6" w14:textId="77777777" w:rsidR="009F28ED" w:rsidRDefault="009F28ED" w:rsidP="009F28ED"/>
    <w:p w14:paraId="31BF0E0E" w14:textId="77777777" w:rsidR="009F28ED" w:rsidRDefault="009F28ED" w:rsidP="009F28ED"/>
    <w:p w14:paraId="3480ADAD" w14:textId="77777777" w:rsidR="009F28ED" w:rsidRDefault="009F28ED" w:rsidP="009F28ED"/>
    <w:p w14:paraId="068A074B" w14:textId="77777777" w:rsidR="009F28ED" w:rsidRPr="009F28ED" w:rsidRDefault="009F28ED" w:rsidP="009F28ED"/>
    <w:p w14:paraId="53B4B5C3" w14:textId="77777777" w:rsidR="009F28ED" w:rsidRPr="009F28ED" w:rsidRDefault="009F28ED" w:rsidP="009F28ED">
      <w:pPr>
        <w:rPr>
          <w:b/>
          <w:bCs/>
        </w:rPr>
      </w:pPr>
      <w:r w:rsidRPr="009F28ED">
        <w:rPr>
          <w:b/>
          <w:bCs/>
        </w:rPr>
        <w:t>Setting Up Tools for Automated Testing and Running Simple Tests</w:t>
      </w:r>
    </w:p>
    <w:p w14:paraId="56ADE97B" w14:textId="77777777" w:rsidR="009F28ED" w:rsidRPr="009F28ED" w:rsidRDefault="009F28ED" w:rsidP="009F28ED">
      <w:r w:rsidRPr="009F28ED">
        <w:t>While manual testing is crucial, using automated tools can significantly speed up repetitive testing tasks. Here are some of the common tools used in testing, along with simple examples of how they might be used:</w:t>
      </w:r>
    </w:p>
    <w:p w14:paraId="68E3063F" w14:textId="77777777" w:rsidR="009F28ED" w:rsidRPr="009F28ED" w:rsidRDefault="009F28ED" w:rsidP="009F28ED">
      <w:pPr>
        <w:numPr>
          <w:ilvl w:val="0"/>
          <w:numId w:val="5"/>
        </w:numPr>
      </w:pPr>
      <w:r w:rsidRPr="009F28ED">
        <w:rPr>
          <w:b/>
          <w:bCs/>
        </w:rPr>
        <w:t>Selenium</w:t>
      </w:r>
      <w:r w:rsidRPr="009F28ED">
        <w:t>: Selenium is an open-source tool used to automate web browser tasks. Testers can use Selenium to write scripts that mimic user actions, like clicking buttons or filling out forms. A basic “Hello World” test in Selenium might involve opening a browser, navigating to a web page, and verifying that certain elements are displayed correctly.</w:t>
      </w:r>
    </w:p>
    <w:p w14:paraId="687394AC" w14:textId="77777777" w:rsidR="009F28ED" w:rsidRPr="009F28ED" w:rsidRDefault="009F28ED" w:rsidP="009F28ED">
      <w:pPr>
        <w:numPr>
          <w:ilvl w:val="0"/>
          <w:numId w:val="5"/>
        </w:numPr>
      </w:pPr>
      <w:r w:rsidRPr="009F28ED">
        <w:rPr>
          <w:b/>
          <w:bCs/>
        </w:rPr>
        <w:t>Postman</w:t>
      </w:r>
      <w:r w:rsidRPr="009F28ED">
        <w:t>: Postman is a tool used for testing APIs. It lets testers send requests to an API and check the responses to make sure the data returned is correct. For example, you could use Postman to send a request to an e-commerce API to check if the product information is being retrieved properly.</w:t>
      </w:r>
    </w:p>
    <w:p w14:paraId="351B7901" w14:textId="77777777" w:rsidR="009F28ED" w:rsidRPr="009F28ED" w:rsidRDefault="009F28ED" w:rsidP="009F28ED">
      <w:pPr>
        <w:numPr>
          <w:ilvl w:val="0"/>
          <w:numId w:val="5"/>
        </w:numPr>
      </w:pPr>
      <w:r w:rsidRPr="009F28ED">
        <w:rPr>
          <w:b/>
          <w:bCs/>
        </w:rPr>
        <w:t>SoapUI</w:t>
      </w:r>
      <w:r w:rsidRPr="009F28ED">
        <w:t xml:space="preserve">: SoapUI is another tool for API testing, particularly useful for testing SOAP and REST web services. It allows testers to run functional tests on APIs and validate their </w:t>
      </w:r>
      <w:proofErr w:type="spellStart"/>
      <w:r w:rsidRPr="009F28ED">
        <w:t>behavior</w:t>
      </w:r>
      <w:proofErr w:type="spellEnd"/>
      <w:r w:rsidRPr="009F28ED">
        <w:t>.</w:t>
      </w:r>
    </w:p>
    <w:p w14:paraId="79FDF221" w14:textId="77777777" w:rsidR="009F28ED" w:rsidRPr="009F28ED" w:rsidRDefault="009F28ED" w:rsidP="009F28ED">
      <w:pPr>
        <w:numPr>
          <w:ilvl w:val="0"/>
          <w:numId w:val="5"/>
        </w:numPr>
      </w:pPr>
      <w:r w:rsidRPr="009F28ED">
        <w:rPr>
          <w:b/>
          <w:bCs/>
        </w:rPr>
        <w:t>JMeter</w:t>
      </w:r>
      <w:r w:rsidRPr="009F28ED">
        <w:t>: JMeter is used for performance testing. It simulates multiple users interacting with the software simultaneously to see how well the system holds up under load. For example, a “Hello World” test in JMeter might simulate hundreds of users logging into a website at the same time to see if the system slows down or crashes.</w:t>
      </w:r>
    </w:p>
    <w:p w14:paraId="1E3EC2DE" w14:textId="77777777" w:rsidR="009F28ED" w:rsidRPr="009F28ED" w:rsidRDefault="009F28ED" w:rsidP="009F28ED">
      <w:pPr>
        <w:numPr>
          <w:ilvl w:val="0"/>
          <w:numId w:val="5"/>
        </w:numPr>
      </w:pPr>
      <w:r w:rsidRPr="009F28ED">
        <w:rPr>
          <w:b/>
          <w:bCs/>
        </w:rPr>
        <w:t>LoadRunner</w:t>
      </w:r>
      <w:r w:rsidRPr="009F28ED">
        <w:t>: LoadRunner is another performance testing tool that helps simulate large numbers of users to check how the system behaves under heavy traffic. It’s often used in enterprise-level applications to ensure they can handle peak usage.</w:t>
      </w:r>
    </w:p>
    <w:p w14:paraId="68C68142" w14:textId="3FF9A533" w:rsidR="009F28ED" w:rsidRDefault="009F28ED" w:rsidP="009F28ED"/>
    <w:p w14:paraId="1F56BA55" w14:textId="77777777" w:rsidR="009F28ED" w:rsidRDefault="009F28ED" w:rsidP="009F28ED"/>
    <w:p w14:paraId="3B260F07" w14:textId="77777777" w:rsidR="009F28ED" w:rsidRDefault="009F28ED" w:rsidP="009F28ED"/>
    <w:p w14:paraId="3BB68576" w14:textId="77777777" w:rsidR="009F28ED" w:rsidRDefault="009F28ED" w:rsidP="009F28ED"/>
    <w:p w14:paraId="5B1144DF" w14:textId="77777777" w:rsidR="009F28ED" w:rsidRDefault="009F28ED" w:rsidP="009F28ED"/>
    <w:p w14:paraId="58DBA691" w14:textId="77777777" w:rsidR="009F28ED" w:rsidRDefault="009F28ED" w:rsidP="009F28ED"/>
    <w:p w14:paraId="63B99072" w14:textId="77777777" w:rsidR="009F28ED" w:rsidRDefault="009F28ED" w:rsidP="009F28ED"/>
    <w:p w14:paraId="26DEFF55" w14:textId="77777777" w:rsidR="009F28ED" w:rsidRDefault="009F28ED" w:rsidP="009F28ED"/>
    <w:p w14:paraId="2622AFC3" w14:textId="77777777" w:rsidR="009F28ED" w:rsidRDefault="009F28ED" w:rsidP="009F28ED"/>
    <w:p w14:paraId="52763951" w14:textId="77777777" w:rsidR="009F28ED" w:rsidRPr="009F28ED" w:rsidRDefault="009F28ED" w:rsidP="009F28ED"/>
    <w:p w14:paraId="2259AD2D" w14:textId="77777777" w:rsidR="009F28ED" w:rsidRPr="009F28ED" w:rsidRDefault="009F28ED" w:rsidP="009F28ED">
      <w:pPr>
        <w:rPr>
          <w:b/>
          <w:bCs/>
        </w:rPr>
      </w:pPr>
      <w:r w:rsidRPr="009F28ED">
        <w:rPr>
          <w:b/>
          <w:bCs/>
        </w:rPr>
        <w:t>Conclusion</w:t>
      </w:r>
    </w:p>
    <w:p w14:paraId="655555E9" w14:textId="77777777" w:rsidR="009F28ED" w:rsidRPr="009F28ED" w:rsidRDefault="009F28ED" w:rsidP="009F28ED">
      <w:r w:rsidRPr="009F28ED">
        <w:t xml:space="preserve">Manual testing plays a key role in ensuring that software not only works but also provides a good user experience. It allows testers to dig deep into the application’s </w:t>
      </w:r>
      <w:proofErr w:type="spellStart"/>
      <w:r w:rsidRPr="009F28ED">
        <w:t>behavior</w:t>
      </w:r>
      <w:proofErr w:type="spellEnd"/>
      <w:r w:rsidRPr="009F28ED">
        <w:t xml:space="preserve"> and find potential issues that automated tools might miss. While tools like Selenium, Postman, and JMeter are helpful for automating repetitive tests, manual testing is still essential for exploring the software’s usability, design, and functionality. By combining manual and automated testing, teams can ensure the software meets both functional and non-functional requirements, ultimately delivering a high-quality product to the users.</w:t>
      </w:r>
    </w:p>
    <w:p w14:paraId="235311E7" w14:textId="77777777" w:rsidR="00B35AE6" w:rsidRDefault="00B35AE6"/>
    <w:sectPr w:rsidR="00B35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87BAB"/>
    <w:multiLevelType w:val="multilevel"/>
    <w:tmpl w:val="4310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37224"/>
    <w:multiLevelType w:val="multilevel"/>
    <w:tmpl w:val="4A04D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2E5A96"/>
    <w:multiLevelType w:val="multilevel"/>
    <w:tmpl w:val="E6285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A5484C"/>
    <w:multiLevelType w:val="multilevel"/>
    <w:tmpl w:val="9BA0B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1F1FEC"/>
    <w:multiLevelType w:val="multilevel"/>
    <w:tmpl w:val="D29AD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064987">
    <w:abstractNumId w:val="4"/>
  </w:num>
  <w:num w:numId="2" w16cid:durableId="259028230">
    <w:abstractNumId w:val="2"/>
  </w:num>
  <w:num w:numId="3" w16cid:durableId="1994139050">
    <w:abstractNumId w:val="1"/>
  </w:num>
  <w:num w:numId="4" w16cid:durableId="655181777">
    <w:abstractNumId w:val="0"/>
  </w:num>
  <w:num w:numId="5" w16cid:durableId="1984266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D"/>
    <w:rsid w:val="00031E5F"/>
    <w:rsid w:val="000576C7"/>
    <w:rsid w:val="000F716E"/>
    <w:rsid w:val="00107584"/>
    <w:rsid w:val="001121EF"/>
    <w:rsid w:val="00112DFC"/>
    <w:rsid w:val="00112E1F"/>
    <w:rsid w:val="00114A90"/>
    <w:rsid w:val="00121565"/>
    <w:rsid w:val="001361A1"/>
    <w:rsid w:val="00143275"/>
    <w:rsid w:val="00145961"/>
    <w:rsid w:val="0017056C"/>
    <w:rsid w:val="00192252"/>
    <w:rsid w:val="001A16FF"/>
    <w:rsid w:val="001A3B3C"/>
    <w:rsid w:val="001A66B2"/>
    <w:rsid w:val="001A69EB"/>
    <w:rsid w:val="0021103B"/>
    <w:rsid w:val="002815CB"/>
    <w:rsid w:val="002B50C7"/>
    <w:rsid w:val="002F70B1"/>
    <w:rsid w:val="00331475"/>
    <w:rsid w:val="003823E5"/>
    <w:rsid w:val="0038795F"/>
    <w:rsid w:val="003A1014"/>
    <w:rsid w:val="003F66C3"/>
    <w:rsid w:val="0040214D"/>
    <w:rsid w:val="004B589B"/>
    <w:rsid w:val="004C26F1"/>
    <w:rsid w:val="004C40C4"/>
    <w:rsid w:val="00502F30"/>
    <w:rsid w:val="00530557"/>
    <w:rsid w:val="00562CA9"/>
    <w:rsid w:val="005B032B"/>
    <w:rsid w:val="005B3856"/>
    <w:rsid w:val="00601866"/>
    <w:rsid w:val="00616872"/>
    <w:rsid w:val="00624509"/>
    <w:rsid w:val="00654FF7"/>
    <w:rsid w:val="00664D8E"/>
    <w:rsid w:val="0067368D"/>
    <w:rsid w:val="006A44EF"/>
    <w:rsid w:val="006C6F9E"/>
    <w:rsid w:val="006D7234"/>
    <w:rsid w:val="006E5AA7"/>
    <w:rsid w:val="007052CF"/>
    <w:rsid w:val="00720047"/>
    <w:rsid w:val="00721FC0"/>
    <w:rsid w:val="007324C6"/>
    <w:rsid w:val="00763804"/>
    <w:rsid w:val="00836AD7"/>
    <w:rsid w:val="00871EC3"/>
    <w:rsid w:val="00881CE2"/>
    <w:rsid w:val="008B3785"/>
    <w:rsid w:val="008D3066"/>
    <w:rsid w:val="00971400"/>
    <w:rsid w:val="009A3634"/>
    <w:rsid w:val="009F28ED"/>
    <w:rsid w:val="00A57784"/>
    <w:rsid w:val="00A95894"/>
    <w:rsid w:val="00AA0778"/>
    <w:rsid w:val="00B35AE6"/>
    <w:rsid w:val="00B8150D"/>
    <w:rsid w:val="00BA280D"/>
    <w:rsid w:val="00BA4500"/>
    <w:rsid w:val="00BB464C"/>
    <w:rsid w:val="00BC1A50"/>
    <w:rsid w:val="00C92981"/>
    <w:rsid w:val="00CB6F4B"/>
    <w:rsid w:val="00CC4A28"/>
    <w:rsid w:val="00D42B1D"/>
    <w:rsid w:val="00DC2AB6"/>
    <w:rsid w:val="00DE7A4C"/>
    <w:rsid w:val="00EA28A9"/>
    <w:rsid w:val="00EF1E59"/>
    <w:rsid w:val="00EF5BC0"/>
    <w:rsid w:val="00F060F9"/>
    <w:rsid w:val="00F31D37"/>
    <w:rsid w:val="00F6252A"/>
    <w:rsid w:val="00F63ABF"/>
    <w:rsid w:val="00F70FED"/>
    <w:rsid w:val="00F905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10AE"/>
  <w15:chartTrackingRefBased/>
  <w15:docId w15:val="{6BF55A6D-0257-0E4A-A045-1D26F69C2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60187">
      <w:bodyDiv w:val="1"/>
      <w:marLeft w:val="0"/>
      <w:marRight w:val="0"/>
      <w:marTop w:val="0"/>
      <w:marBottom w:val="0"/>
      <w:divBdr>
        <w:top w:val="none" w:sz="0" w:space="0" w:color="auto"/>
        <w:left w:val="none" w:sz="0" w:space="0" w:color="auto"/>
        <w:bottom w:val="none" w:sz="0" w:space="0" w:color="auto"/>
        <w:right w:val="none" w:sz="0" w:space="0" w:color="auto"/>
      </w:divBdr>
    </w:div>
    <w:div w:id="329063965">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1110</Words>
  <Characters>6329</Characters>
  <Application>Microsoft Office Word</Application>
  <DocSecurity>0</DocSecurity>
  <Lines>52</Lines>
  <Paragraphs>14</Paragraphs>
  <ScaleCrop>false</ScaleCrop>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c s</dc:creator>
  <cp:keywords/>
  <dc:description/>
  <cp:lastModifiedBy>Sharon Cheethayil Sasidharan</cp:lastModifiedBy>
  <cp:revision>1</cp:revision>
  <dcterms:created xsi:type="dcterms:W3CDTF">2024-10-11T03:09:00Z</dcterms:created>
  <dcterms:modified xsi:type="dcterms:W3CDTF">2024-10-11T03:10:00Z</dcterms:modified>
</cp:coreProperties>
</file>