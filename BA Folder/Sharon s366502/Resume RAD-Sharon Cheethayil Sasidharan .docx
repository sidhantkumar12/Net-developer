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E8E53F" w14:textId="03FCF783" w:rsidR="00614E6D" w:rsidRPr="00A64F88" w:rsidRDefault="002917B8" w:rsidP="00614E6D">
      <w:pPr>
        <w:pStyle w:val="Title"/>
        <w:ind w:left="-142" w:right="7"/>
        <w:rPr>
          <w:color w:val="336699"/>
          <w:spacing w:val="-2"/>
          <w:sz w:val="30"/>
        </w:rPr>
      </w:pPr>
      <w:r>
        <w:rPr>
          <w:color w:val="336699"/>
          <w:sz w:val="30"/>
        </w:rPr>
        <w:t>SHARON CHEETHAYIL SASIDHARAN</w:t>
      </w:r>
    </w:p>
    <w:p w14:paraId="4BAF8F35" w14:textId="37773813" w:rsidR="00614E6D" w:rsidRPr="002917B8" w:rsidRDefault="00EA66CC" w:rsidP="00BD154F">
      <w:pPr>
        <w:spacing w:before="228"/>
        <w:ind w:left="195"/>
        <w:jc w:val="center"/>
        <w:rPr>
          <w:b/>
          <w:color w:val="336699"/>
          <w:spacing w:val="-2"/>
          <w:sz w:val="18"/>
        </w:rPr>
      </w:pPr>
      <w:r>
        <w:rPr>
          <w:b/>
          <w:color w:val="336699"/>
          <w:spacing w:val="-2"/>
          <w:sz w:val="18"/>
        </w:rPr>
        <w:t>Darwin, NT 08</w:t>
      </w:r>
      <w:r w:rsidR="00591F3D">
        <w:rPr>
          <w:b/>
          <w:color w:val="336699"/>
          <w:spacing w:val="-2"/>
          <w:sz w:val="18"/>
        </w:rPr>
        <w:t>0</w:t>
      </w:r>
      <w:r>
        <w:rPr>
          <w:b/>
          <w:color w:val="336699"/>
          <w:spacing w:val="-2"/>
          <w:sz w:val="18"/>
        </w:rPr>
        <w:t>0 | 04</w:t>
      </w:r>
      <w:r w:rsidR="002917B8">
        <w:rPr>
          <w:b/>
          <w:color w:val="336699"/>
          <w:spacing w:val="-2"/>
          <w:sz w:val="18"/>
        </w:rPr>
        <w:t>11850353</w:t>
      </w:r>
      <w:r w:rsidR="00614E6D" w:rsidRPr="00614E6D">
        <w:rPr>
          <w:b/>
          <w:color w:val="336699"/>
          <w:spacing w:val="-2"/>
          <w:sz w:val="18"/>
        </w:rPr>
        <w:t xml:space="preserve"> | </w:t>
      </w:r>
      <w:hyperlink r:id="rId6" w:history="1">
        <w:r w:rsidR="002917B8" w:rsidRPr="004802F2">
          <w:rPr>
            <w:rStyle w:val="Hyperlink"/>
            <w:b/>
            <w:bCs/>
            <w:color w:val="0000BF" w:themeColor="hyperlink" w:themeShade="BF"/>
            <w:sz w:val="18"/>
            <w:szCs w:val="18"/>
          </w:rPr>
          <w:t>sharoncs888@gmail.com</w:t>
        </w:r>
      </w:hyperlink>
      <w:r w:rsidR="002917B8">
        <w:rPr>
          <w:b/>
          <w:bCs/>
          <w:color w:val="365F91" w:themeColor="accent1" w:themeShade="BF"/>
          <w:sz w:val="18"/>
          <w:szCs w:val="18"/>
        </w:rPr>
        <w:t xml:space="preserve"> </w:t>
      </w:r>
      <w:r w:rsidR="00614E6D" w:rsidRPr="00614E6D">
        <w:rPr>
          <w:b/>
          <w:color w:val="336699"/>
          <w:spacing w:val="-2"/>
          <w:sz w:val="18"/>
        </w:rPr>
        <w:t xml:space="preserve">| </w:t>
      </w:r>
      <w:r w:rsidR="002917B8" w:rsidRPr="002917B8">
        <w:rPr>
          <w:b/>
          <w:bCs/>
          <w:color w:val="365F91" w:themeColor="accent1" w:themeShade="BF"/>
          <w:sz w:val="18"/>
          <w:szCs w:val="18"/>
          <w:shd w:val="clear" w:color="auto" w:fill="FFFFFF"/>
        </w:rPr>
        <w:t>www.linkedin.com/in/sharoncs</w:t>
      </w:r>
    </w:p>
    <w:p w14:paraId="2915BE9F" w14:textId="77777777" w:rsidR="00C209AE" w:rsidRDefault="00C209AE">
      <w:pPr>
        <w:pStyle w:val="BodyText"/>
        <w:spacing w:before="9"/>
        <w:ind w:left="0"/>
        <w:rPr>
          <w:b/>
          <w:sz w:val="28"/>
        </w:rPr>
      </w:pPr>
    </w:p>
    <w:p w14:paraId="4567966B" w14:textId="11723306" w:rsidR="000D1539" w:rsidRDefault="00E94F81" w:rsidP="000853B4">
      <w:pPr>
        <w:pStyle w:val="Heading1"/>
        <w:ind w:left="0"/>
        <w:rPr>
          <w:color w:val="336699"/>
          <w:spacing w:val="-2"/>
        </w:rPr>
      </w:pPr>
      <w:r>
        <w:rPr>
          <w:color w:val="336699"/>
        </w:rPr>
        <w:t>PROFESSIONAL</w:t>
      </w:r>
      <w:r>
        <w:rPr>
          <w:color w:val="336699"/>
          <w:spacing w:val="-14"/>
        </w:rPr>
        <w:t xml:space="preserve"> </w:t>
      </w:r>
      <w:r>
        <w:rPr>
          <w:color w:val="336699"/>
          <w:spacing w:val="-2"/>
        </w:rPr>
        <w:t>SUMMARY</w:t>
      </w:r>
    </w:p>
    <w:p w14:paraId="047FEE0D" w14:textId="77777777" w:rsidR="00C83E5A" w:rsidRDefault="00C83E5A" w:rsidP="00C83E5A">
      <w:pPr>
        <w:pStyle w:val="BodyText"/>
        <w:ind w:left="0"/>
        <w:rPr>
          <w:sz w:val="22"/>
          <w:szCs w:val="22"/>
        </w:rPr>
      </w:pPr>
    </w:p>
    <w:p w14:paraId="04FAE37E" w14:textId="22E69F74" w:rsidR="00A578E1" w:rsidRDefault="00C83E5A" w:rsidP="00C83E5A">
      <w:pPr>
        <w:pStyle w:val="BodyText"/>
        <w:ind w:left="0"/>
        <w:rPr>
          <w:sz w:val="22"/>
          <w:szCs w:val="22"/>
        </w:rPr>
      </w:pPr>
      <w:r w:rsidRPr="00C83E5A">
        <w:rPr>
          <w:sz w:val="22"/>
          <w:szCs w:val="22"/>
        </w:rPr>
        <w:t>I’m a recent Master of IT (Software Engineering) graduate with practical experience as a Business Analyst, where I developed AI solutions and created an award-winning business case focused on sustainability. I’m certified in PRINCE2® Foundation, Business Process Mapping, and Power BI, with a passion for using data to drive strategic insights. While I’m well-prepared for Business Analyst roles, I’m open to exploring opportunities in various IT-related positions.</w:t>
      </w:r>
    </w:p>
    <w:p w14:paraId="06D48B09" w14:textId="77777777" w:rsidR="00C83E5A" w:rsidRDefault="00C83E5A" w:rsidP="00C83E5A">
      <w:pPr>
        <w:pStyle w:val="BodyText"/>
        <w:ind w:left="0"/>
        <w:rPr>
          <w:b/>
          <w:color w:val="336699"/>
          <w:sz w:val="22"/>
        </w:rPr>
      </w:pPr>
    </w:p>
    <w:p w14:paraId="042C046D" w14:textId="5931618F" w:rsidR="006927F0" w:rsidRDefault="00364847" w:rsidP="00F46CB9">
      <w:pPr>
        <w:pStyle w:val="BodyText"/>
        <w:ind w:left="0"/>
        <w:rPr>
          <w:b/>
          <w:color w:val="336699"/>
          <w:sz w:val="22"/>
        </w:rPr>
      </w:pPr>
      <w:r>
        <w:rPr>
          <w:b/>
          <w:color w:val="336699"/>
          <w:sz w:val="22"/>
        </w:rPr>
        <w:t>TECHNICAL SKILLS</w:t>
      </w:r>
    </w:p>
    <w:p w14:paraId="4BE8D71E" w14:textId="19875BA9" w:rsidR="006927F0" w:rsidRDefault="006927F0" w:rsidP="006927F0">
      <w:pPr>
        <w:pStyle w:val="ListParagraph"/>
        <w:numPr>
          <w:ilvl w:val="0"/>
          <w:numId w:val="26"/>
        </w:numPr>
        <w:spacing w:line="276" w:lineRule="auto"/>
      </w:pPr>
      <w:r w:rsidRPr="00B95C1E">
        <w:rPr>
          <w:u w:val="single"/>
        </w:rPr>
        <w:t>Business Analysis:</w:t>
      </w:r>
      <w:r w:rsidRPr="006927F0">
        <w:t xml:space="preserve"> Requirements gathering, process mapping, stakeholder communication, gap analysis, data-driven decision-making</w:t>
      </w:r>
    </w:p>
    <w:p w14:paraId="7F5A0F83" w14:textId="5A3C833F" w:rsidR="006927F0" w:rsidRDefault="006927F0" w:rsidP="006927F0">
      <w:pPr>
        <w:pStyle w:val="ListParagraph"/>
        <w:numPr>
          <w:ilvl w:val="0"/>
          <w:numId w:val="26"/>
        </w:numPr>
        <w:spacing w:line="276" w:lineRule="auto"/>
      </w:pPr>
      <w:r w:rsidRPr="006927F0">
        <w:t xml:space="preserve">Data Analytics &amp; Visualization: </w:t>
      </w:r>
      <w:r w:rsidRPr="00B95C1E">
        <w:rPr>
          <w:u w:val="single"/>
        </w:rPr>
        <w:t>Microsoft Power BI</w:t>
      </w:r>
      <w:r w:rsidRPr="006927F0">
        <w:t>, Tableau</w:t>
      </w:r>
    </w:p>
    <w:p w14:paraId="6126FD5C" w14:textId="37B80891" w:rsidR="006927F0" w:rsidRDefault="006927F0" w:rsidP="006927F0">
      <w:pPr>
        <w:pStyle w:val="ListParagraph"/>
        <w:numPr>
          <w:ilvl w:val="0"/>
          <w:numId w:val="26"/>
        </w:numPr>
        <w:spacing w:line="276" w:lineRule="auto"/>
      </w:pPr>
      <w:r w:rsidRPr="006927F0">
        <w:t>Collaboration Tools: JIRA, Microsoft Project, Slack, Taiga, Microsoft Teams</w:t>
      </w:r>
    </w:p>
    <w:p w14:paraId="70509232" w14:textId="4A444CE6" w:rsidR="006927F0" w:rsidRDefault="006927F0" w:rsidP="006927F0">
      <w:pPr>
        <w:pStyle w:val="ListParagraph"/>
        <w:numPr>
          <w:ilvl w:val="0"/>
          <w:numId w:val="26"/>
        </w:numPr>
        <w:spacing w:line="276" w:lineRule="auto"/>
      </w:pPr>
      <w:r w:rsidRPr="00B95C1E">
        <w:rPr>
          <w:u w:val="single"/>
        </w:rPr>
        <w:t>Agile Methodologies:</w:t>
      </w:r>
      <w:r>
        <w:t xml:space="preserve"> Sprint planning, daily scrums, sprint retrospectives</w:t>
      </w:r>
    </w:p>
    <w:p w14:paraId="076EFCD1" w14:textId="7454E38F" w:rsidR="006927F0" w:rsidRDefault="006927F0" w:rsidP="006927F0">
      <w:pPr>
        <w:pStyle w:val="ListParagraph"/>
        <w:numPr>
          <w:ilvl w:val="0"/>
          <w:numId w:val="26"/>
        </w:numPr>
        <w:spacing w:line="276" w:lineRule="auto"/>
      </w:pPr>
      <w:r w:rsidRPr="006927F0">
        <w:t>Programming Languages: Python, C++, JavaScript(Vue.js)</w:t>
      </w:r>
    </w:p>
    <w:p w14:paraId="4D50FD84" w14:textId="4FAF5169" w:rsidR="00DE07AF" w:rsidRDefault="00DE07AF" w:rsidP="003E737A">
      <w:pPr>
        <w:pStyle w:val="ListParagraph"/>
        <w:numPr>
          <w:ilvl w:val="0"/>
          <w:numId w:val="26"/>
        </w:numPr>
        <w:spacing w:line="276" w:lineRule="auto"/>
      </w:pPr>
      <w:r w:rsidRPr="00DE07AF">
        <w:t>Front-End Development: Vue.js, HTML, CSS, JavaScript</w:t>
      </w:r>
    </w:p>
    <w:p w14:paraId="66423458" w14:textId="71E5A3A9" w:rsidR="00A13D70" w:rsidRDefault="00A13D70" w:rsidP="00A13D70">
      <w:pPr>
        <w:pStyle w:val="ListParagraph"/>
        <w:numPr>
          <w:ilvl w:val="0"/>
          <w:numId w:val="26"/>
        </w:numPr>
        <w:spacing w:line="276" w:lineRule="auto"/>
      </w:pPr>
      <w:r>
        <w:t xml:space="preserve">Database Management Systems (DBMS) - </w:t>
      </w:r>
      <w:r>
        <w:rPr>
          <w:color w:val="000000" w:themeColor="text1"/>
        </w:rPr>
        <w:t>MySQL</w:t>
      </w:r>
    </w:p>
    <w:p w14:paraId="14DEF4C7" w14:textId="6E4B98FD" w:rsidR="00A13D70" w:rsidRDefault="00A13D70" w:rsidP="00A13D70">
      <w:pPr>
        <w:pStyle w:val="ListParagraph"/>
        <w:numPr>
          <w:ilvl w:val="0"/>
          <w:numId w:val="26"/>
        </w:numPr>
        <w:spacing w:line="276" w:lineRule="auto"/>
      </w:pPr>
      <w:r>
        <w:t xml:space="preserve">Software Engineering: </w:t>
      </w:r>
      <w:r w:rsidRPr="00B95C1E">
        <w:rPr>
          <w:u w:val="single"/>
        </w:rPr>
        <w:t>Project Management, Risk Management, Software Development Methodologies</w:t>
      </w:r>
    </w:p>
    <w:p w14:paraId="56748F3B" w14:textId="5B00BB39" w:rsidR="00A13D70" w:rsidRDefault="00A13D70" w:rsidP="00A13D70">
      <w:pPr>
        <w:pStyle w:val="ListParagraph"/>
        <w:numPr>
          <w:ilvl w:val="0"/>
          <w:numId w:val="26"/>
        </w:numPr>
        <w:spacing w:line="276" w:lineRule="auto"/>
      </w:pPr>
      <w:r>
        <w:t>Machine Learning: Advancements and Applications</w:t>
      </w:r>
    </w:p>
    <w:p w14:paraId="4DD0FB03" w14:textId="24F5EA47" w:rsidR="00A13D70" w:rsidRDefault="00A13D70" w:rsidP="00A13D70">
      <w:pPr>
        <w:pStyle w:val="ListParagraph"/>
        <w:numPr>
          <w:ilvl w:val="0"/>
          <w:numId w:val="26"/>
        </w:numPr>
        <w:spacing w:line="276" w:lineRule="auto"/>
      </w:pPr>
      <w:r>
        <w:t>Software Engineering Tools and Practices</w:t>
      </w:r>
    </w:p>
    <w:p w14:paraId="2ECE623C" w14:textId="31961A7F" w:rsidR="00A13D70" w:rsidRDefault="00A13D70" w:rsidP="00DE07AF">
      <w:pPr>
        <w:pStyle w:val="ListParagraph"/>
        <w:numPr>
          <w:ilvl w:val="0"/>
          <w:numId w:val="26"/>
        </w:numPr>
        <w:spacing w:line="276" w:lineRule="auto"/>
      </w:pPr>
      <w:r w:rsidRPr="00D9032B">
        <w:rPr>
          <w:u w:val="single"/>
        </w:rPr>
        <w:t>Security Assessment</w:t>
      </w:r>
      <w:r>
        <w:t xml:space="preserve"> in Software Development</w:t>
      </w:r>
    </w:p>
    <w:p w14:paraId="537EAED9" w14:textId="77777777" w:rsidR="00A13D70" w:rsidRDefault="00A13D70" w:rsidP="00A13D70">
      <w:pPr>
        <w:pStyle w:val="ListParagraph"/>
        <w:spacing w:line="276" w:lineRule="auto"/>
        <w:ind w:left="720" w:firstLine="0"/>
      </w:pPr>
    </w:p>
    <w:p w14:paraId="2332F418" w14:textId="4545693E" w:rsidR="001B0753" w:rsidRPr="00F26952" w:rsidRDefault="001B0753" w:rsidP="00F26952">
      <w:pPr>
        <w:pStyle w:val="BodyText"/>
        <w:ind w:left="0"/>
        <w:rPr>
          <w:b/>
          <w:color w:val="336699"/>
          <w:sz w:val="22"/>
        </w:rPr>
      </w:pPr>
      <w:r w:rsidRPr="001B0753">
        <w:rPr>
          <w:b/>
          <w:color w:val="336699"/>
          <w:sz w:val="22"/>
        </w:rPr>
        <w:t>SOFT SKILLS</w:t>
      </w:r>
    </w:p>
    <w:p w14:paraId="21876B43" w14:textId="2F46663D" w:rsidR="00A13D70" w:rsidRDefault="00A13D70" w:rsidP="00A13D70">
      <w:pPr>
        <w:pStyle w:val="ListParagraph"/>
        <w:numPr>
          <w:ilvl w:val="0"/>
          <w:numId w:val="26"/>
        </w:numPr>
        <w:spacing w:line="276" w:lineRule="auto"/>
      </w:pPr>
      <w:r>
        <w:t>Leadership: Proven leadership in Google Developer Student Club</w:t>
      </w:r>
      <w:r w:rsidR="00DD71FB">
        <w:t xml:space="preserve"> and </w:t>
      </w:r>
      <w:r>
        <w:t>Schneider Electric Go Green Challenge.</w:t>
      </w:r>
    </w:p>
    <w:p w14:paraId="632AA342" w14:textId="50AF6FC4" w:rsidR="00A13D70" w:rsidRDefault="00A13D70" w:rsidP="00A13D70">
      <w:pPr>
        <w:pStyle w:val="ListParagraph"/>
        <w:numPr>
          <w:ilvl w:val="0"/>
          <w:numId w:val="26"/>
        </w:numPr>
        <w:spacing w:line="276" w:lineRule="auto"/>
      </w:pPr>
      <w:r>
        <w:t>Problem-Solving: Strong analytical skills for clear project directives.</w:t>
      </w:r>
    </w:p>
    <w:p w14:paraId="75C60479" w14:textId="4B07186B" w:rsidR="00A13D70" w:rsidRDefault="00A13D70" w:rsidP="00A13D70">
      <w:pPr>
        <w:pStyle w:val="ListParagraph"/>
        <w:numPr>
          <w:ilvl w:val="0"/>
          <w:numId w:val="26"/>
        </w:numPr>
        <w:spacing w:line="276" w:lineRule="auto"/>
      </w:pPr>
      <w:r>
        <w:t>Time Management: Effective deadline and schedule management across time zones.</w:t>
      </w:r>
    </w:p>
    <w:p w14:paraId="48A68C91" w14:textId="4A4597C2" w:rsidR="00A13D70" w:rsidRDefault="00A13D70" w:rsidP="00A13D70">
      <w:pPr>
        <w:pStyle w:val="ListParagraph"/>
        <w:numPr>
          <w:ilvl w:val="0"/>
          <w:numId w:val="26"/>
        </w:numPr>
        <w:spacing w:line="276" w:lineRule="auto"/>
      </w:pPr>
      <w:r>
        <w:t>Team Collaboration: Active Agile participation for efficient teamwork.</w:t>
      </w:r>
    </w:p>
    <w:p w14:paraId="04E8AC53" w14:textId="0A1E9B42" w:rsidR="00A13D70" w:rsidRDefault="00A13D70" w:rsidP="00A13D70">
      <w:pPr>
        <w:pStyle w:val="ListParagraph"/>
        <w:numPr>
          <w:ilvl w:val="0"/>
          <w:numId w:val="26"/>
        </w:numPr>
        <w:spacing w:line="276" w:lineRule="auto"/>
      </w:pPr>
      <w:r>
        <w:t>Adaptability: Quick adjustment to new technologies and project demands.</w:t>
      </w:r>
    </w:p>
    <w:p w14:paraId="2B275B44" w14:textId="02285291" w:rsidR="00BC5B42" w:rsidRPr="00BC5B42" w:rsidRDefault="00183F2A" w:rsidP="00BC5B42">
      <w:pPr>
        <w:pStyle w:val="Heading1"/>
        <w:spacing w:before="170"/>
        <w:ind w:left="0"/>
      </w:pPr>
      <w:r>
        <w:rPr>
          <w:color w:val="336699"/>
          <w:spacing w:val="-2"/>
        </w:rPr>
        <w:t>EDUCATION</w:t>
      </w:r>
    </w:p>
    <w:p w14:paraId="1FE51739" w14:textId="72385459" w:rsidR="00BC5B42" w:rsidRPr="00665308" w:rsidRDefault="00BC5B42" w:rsidP="00BC5B42">
      <w:pPr>
        <w:pStyle w:val="ListParagraph"/>
        <w:numPr>
          <w:ilvl w:val="0"/>
          <w:numId w:val="1"/>
        </w:numPr>
        <w:tabs>
          <w:tab w:val="left" w:pos="526"/>
          <w:tab w:val="left" w:pos="9809"/>
        </w:tabs>
        <w:spacing w:before="2" w:line="244" w:lineRule="exact"/>
        <w:ind w:hanging="286"/>
        <w:rPr>
          <w:b/>
        </w:rPr>
      </w:pPr>
      <w:r>
        <w:rPr>
          <w:b/>
          <w:color w:val="0D0F1A"/>
          <w:spacing w:val="-4"/>
        </w:rPr>
        <w:t xml:space="preserve">Master of IT (Software Engineering)                                                         </w:t>
      </w:r>
      <w:r w:rsidR="00D55CD0">
        <w:rPr>
          <w:b/>
          <w:color w:val="0D0F1A"/>
          <w:spacing w:val="-4"/>
        </w:rPr>
        <w:t xml:space="preserve">              </w:t>
      </w:r>
      <w:r w:rsidR="00BB2C34">
        <w:rPr>
          <w:b/>
          <w:color w:val="0D0F1A"/>
          <w:spacing w:val="-4"/>
        </w:rPr>
        <w:t xml:space="preserve"> </w:t>
      </w:r>
      <w:r w:rsidR="00D55CD0">
        <w:rPr>
          <w:b/>
          <w:color w:val="0D0F1A"/>
          <w:spacing w:val="-4"/>
        </w:rPr>
        <w:t xml:space="preserve">   </w:t>
      </w:r>
    </w:p>
    <w:p w14:paraId="32B89F2E" w14:textId="77777777" w:rsidR="00E173F1" w:rsidRPr="00E173F1" w:rsidRDefault="00BC5B42" w:rsidP="00E173F1">
      <w:pPr>
        <w:pStyle w:val="ListParagraph"/>
        <w:tabs>
          <w:tab w:val="left" w:pos="526"/>
          <w:tab w:val="left" w:pos="9809"/>
        </w:tabs>
        <w:spacing w:before="2" w:line="244" w:lineRule="exact"/>
        <w:ind w:firstLine="0"/>
        <w:rPr>
          <w:color w:val="0D0F1A"/>
          <w:spacing w:val="-4"/>
          <w:sz w:val="20"/>
        </w:rPr>
      </w:pPr>
      <w:r>
        <w:rPr>
          <w:color w:val="0D0F1A"/>
          <w:spacing w:val="-4"/>
          <w:sz w:val="20"/>
        </w:rPr>
        <w:t>Charles Darwin University, Casuarina NT 0810, Northern Territory, Australia</w:t>
      </w:r>
    </w:p>
    <w:p w14:paraId="6FBF6766" w14:textId="29B0D146" w:rsidR="00183F2A" w:rsidRPr="00665308" w:rsidRDefault="00BB2C34" w:rsidP="00183F2A">
      <w:pPr>
        <w:pStyle w:val="ListParagraph"/>
        <w:numPr>
          <w:ilvl w:val="0"/>
          <w:numId w:val="1"/>
        </w:numPr>
        <w:tabs>
          <w:tab w:val="left" w:pos="526"/>
          <w:tab w:val="left" w:pos="9809"/>
        </w:tabs>
        <w:spacing w:before="2" w:line="244" w:lineRule="exact"/>
        <w:ind w:hanging="286"/>
        <w:rPr>
          <w:b/>
        </w:rPr>
      </w:pPr>
      <w:r>
        <w:rPr>
          <w:b/>
          <w:color w:val="0D0F1A"/>
        </w:rPr>
        <w:t>B</w:t>
      </w:r>
      <w:r w:rsidR="00CE4A43">
        <w:rPr>
          <w:b/>
          <w:color w:val="0D0F1A"/>
        </w:rPr>
        <w:t xml:space="preserve">achelor of </w:t>
      </w:r>
      <w:r>
        <w:rPr>
          <w:b/>
          <w:color w:val="0D0F1A"/>
        </w:rPr>
        <w:t>Sc</w:t>
      </w:r>
      <w:r w:rsidR="00CE4A43">
        <w:rPr>
          <w:b/>
          <w:color w:val="0D0F1A"/>
        </w:rPr>
        <w:t>ience in</w:t>
      </w:r>
      <w:r w:rsidR="00F46CB9">
        <w:rPr>
          <w:b/>
          <w:color w:val="0D0F1A"/>
        </w:rPr>
        <w:t xml:space="preserve"> Physics(C</w:t>
      </w:r>
      <w:r w:rsidR="00FE1899">
        <w:rPr>
          <w:b/>
          <w:color w:val="0D0F1A"/>
        </w:rPr>
        <w:t>omputer Science and Mathematics)</w:t>
      </w:r>
      <w:r w:rsidR="00665308">
        <w:rPr>
          <w:b/>
          <w:color w:val="0D0F1A"/>
        </w:rPr>
        <w:t xml:space="preserve">      </w:t>
      </w:r>
      <w:r w:rsidR="00CE4A43">
        <w:rPr>
          <w:b/>
          <w:color w:val="0D0F1A"/>
        </w:rPr>
        <w:t xml:space="preserve">  </w:t>
      </w:r>
      <w:r w:rsidR="00665308">
        <w:rPr>
          <w:b/>
          <w:color w:val="0D0F1A"/>
        </w:rPr>
        <w:t xml:space="preserve">  </w:t>
      </w:r>
      <w:r w:rsidR="00FE1899">
        <w:rPr>
          <w:b/>
          <w:color w:val="0D0F1A"/>
        </w:rPr>
        <w:t xml:space="preserve"> </w:t>
      </w:r>
    </w:p>
    <w:p w14:paraId="1CEE9D08" w14:textId="07DD7C46" w:rsidR="00BC5B42" w:rsidRDefault="00FE1899" w:rsidP="00FE1899">
      <w:pPr>
        <w:pStyle w:val="BodyText"/>
        <w:tabs>
          <w:tab w:val="left" w:pos="2316"/>
        </w:tabs>
        <w:spacing w:line="229" w:lineRule="exact"/>
        <w:rPr>
          <w:color w:val="0D0F1A"/>
          <w:spacing w:val="-4"/>
        </w:rPr>
      </w:pPr>
      <w:r>
        <w:rPr>
          <w:color w:val="0D0F1A"/>
        </w:rPr>
        <w:t>Kannur University (Mahatma Gandhi College, Kannur)</w:t>
      </w:r>
    </w:p>
    <w:p w14:paraId="6B9C0B4D" w14:textId="77777777" w:rsidR="00815D11" w:rsidRPr="003E0DAF" w:rsidRDefault="00815D11" w:rsidP="00731054">
      <w:pPr>
        <w:pStyle w:val="ListParagraph"/>
        <w:tabs>
          <w:tab w:val="left" w:pos="526"/>
          <w:tab w:val="left" w:pos="9809"/>
        </w:tabs>
        <w:spacing w:before="2" w:line="244" w:lineRule="exact"/>
        <w:ind w:firstLine="0"/>
        <w:rPr>
          <w:b/>
          <w:color w:val="1F497D" w:themeColor="text2"/>
          <w:sz w:val="20"/>
        </w:rPr>
      </w:pPr>
    </w:p>
    <w:p w14:paraId="6C509681" w14:textId="6AAAB3D1" w:rsidR="006927F0" w:rsidRPr="006927F0" w:rsidRDefault="003E0DAF" w:rsidP="003E0DAF">
      <w:pPr>
        <w:pStyle w:val="NoSpacing"/>
        <w:rPr>
          <w:b/>
          <w:bCs/>
          <w:color w:val="336699"/>
          <w:spacing w:val="-2"/>
        </w:rPr>
      </w:pPr>
      <w:r>
        <w:rPr>
          <w:b/>
          <w:bCs/>
          <w:color w:val="336699"/>
          <w:spacing w:val="-2"/>
        </w:rPr>
        <w:t>PROFESSIONAL EXPERIENCE</w:t>
      </w:r>
    </w:p>
    <w:p w14:paraId="1B0F0033" w14:textId="1A157B86" w:rsidR="002C5534" w:rsidRPr="003E0DAF" w:rsidRDefault="00AD0107" w:rsidP="003E0DAF">
      <w:pPr>
        <w:pStyle w:val="NoSpacing"/>
        <w:rPr>
          <w:b/>
        </w:rPr>
      </w:pPr>
      <w:r>
        <w:rPr>
          <w:b/>
        </w:rPr>
        <w:t>Business</w:t>
      </w:r>
      <w:r w:rsidR="002C5534" w:rsidRPr="003E0DAF">
        <w:rPr>
          <w:b/>
        </w:rPr>
        <w:t xml:space="preserve"> Analyst (Intern),                                                                                             </w:t>
      </w:r>
      <w:r w:rsidR="00EB3E5A">
        <w:rPr>
          <w:b/>
        </w:rPr>
        <w:t xml:space="preserve">                              </w:t>
      </w:r>
      <w:r w:rsidR="009A1558">
        <w:rPr>
          <w:b/>
        </w:rPr>
        <w:t>2024</w:t>
      </w:r>
    </w:p>
    <w:p w14:paraId="056237D4" w14:textId="24046F5F" w:rsidR="00B95C1E" w:rsidRDefault="002C5534" w:rsidP="003E0DAF">
      <w:pPr>
        <w:pStyle w:val="BodyText"/>
        <w:ind w:left="0"/>
        <w:rPr>
          <w:b/>
          <w:sz w:val="22"/>
          <w:szCs w:val="22"/>
        </w:rPr>
      </w:pPr>
      <w:r w:rsidRPr="003E0DAF">
        <w:rPr>
          <w:b/>
          <w:sz w:val="22"/>
          <w:szCs w:val="22"/>
        </w:rPr>
        <w:t xml:space="preserve">Neural Lab </w:t>
      </w:r>
    </w:p>
    <w:p w14:paraId="2E912F3A" w14:textId="04C2E560" w:rsidR="00F64B03" w:rsidRDefault="00F64B03" w:rsidP="00F64B03">
      <w:pPr>
        <w:widowControl/>
        <w:numPr>
          <w:ilvl w:val="0"/>
          <w:numId w:val="27"/>
        </w:numPr>
        <w:autoSpaceDE/>
        <w:autoSpaceDN/>
        <w:spacing w:after="22" w:line="249" w:lineRule="auto"/>
      </w:pPr>
      <w:r>
        <w:t xml:space="preserve">Led the creation of use case diagrams for </w:t>
      </w:r>
      <w:r w:rsidRPr="00B95C1E">
        <w:rPr>
          <w:u w:val="single"/>
        </w:rPr>
        <w:t>AI solutions in airport logistics</w:t>
      </w:r>
      <w:r>
        <w:t>, improving decision-making.</w:t>
      </w:r>
    </w:p>
    <w:p w14:paraId="57F83C63" w14:textId="0C07B4B6" w:rsidR="009A1558" w:rsidRDefault="009A1558" w:rsidP="00F64B03">
      <w:pPr>
        <w:widowControl/>
        <w:numPr>
          <w:ilvl w:val="0"/>
          <w:numId w:val="27"/>
        </w:numPr>
        <w:autoSpaceDE/>
        <w:autoSpaceDN/>
        <w:spacing w:after="22" w:line="249" w:lineRule="auto"/>
      </w:pPr>
      <w:r w:rsidRPr="009A1558">
        <w:t xml:space="preserve">Developed and refined </w:t>
      </w:r>
      <w:r w:rsidRPr="00B95C1E">
        <w:rPr>
          <w:u w:val="single"/>
        </w:rPr>
        <w:t>user stories, prepared flowcharts, and enhanced UI design</w:t>
      </w:r>
    </w:p>
    <w:p w14:paraId="12CD8543" w14:textId="573DACD4" w:rsidR="00F64B03" w:rsidRDefault="00F64B03" w:rsidP="00F64B03">
      <w:pPr>
        <w:widowControl/>
        <w:numPr>
          <w:ilvl w:val="0"/>
          <w:numId w:val="27"/>
        </w:numPr>
        <w:autoSpaceDE/>
        <w:autoSpaceDN/>
        <w:spacing w:after="22" w:line="249" w:lineRule="auto"/>
      </w:pPr>
      <w:r>
        <w:t xml:space="preserve">Translated </w:t>
      </w:r>
      <w:r w:rsidRPr="00B95C1E">
        <w:t>complex project requirements into actionable blueprints</w:t>
      </w:r>
      <w:r>
        <w:t>, enhancing clarity.</w:t>
      </w:r>
    </w:p>
    <w:p w14:paraId="717E0FDD" w14:textId="3507525E" w:rsidR="00F64B03" w:rsidRDefault="00F64B03" w:rsidP="00F64B03">
      <w:pPr>
        <w:widowControl/>
        <w:numPr>
          <w:ilvl w:val="0"/>
          <w:numId w:val="27"/>
        </w:numPr>
        <w:autoSpaceDE/>
        <w:autoSpaceDN/>
        <w:spacing w:after="22" w:line="249" w:lineRule="auto"/>
      </w:pPr>
      <w:r>
        <w:t xml:space="preserve">Actively participated in the </w:t>
      </w:r>
      <w:r w:rsidRPr="00B95C1E">
        <w:rPr>
          <w:u w:val="single"/>
        </w:rPr>
        <w:t>Agile development cycle,</w:t>
      </w:r>
      <w:r>
        <w:t xml:space="preserve"> fostering effective collaboration.</w:t>
      </w:r>
    </w:p>
    <w:p w14:paraId="0C3377CA" w14:textId="51160351" w:rsidR="00F64B03" w:rsidRDefault="00F64B03" w:rsidP="00F64B03">
      <w:pPr>
        <w:widowControl/>
        <w:numPr>
          <w:ilvl w:val="0"/>
          <w:numId w:val="27"/>
        </w:numPr>
        <w:autoSpaceDE/>
        <w:autoSpaceDN/>
        <w:spacing w:after="22" w:line="249" w:lineRule="auto"/>
      </w:pPr>
      <w:r>
        <w:t>Gained hands-on experience in system analytics within the Agile framework.</w:t>
      </w:r>
    </w:p>
    <w:p w14:paraId="083383BE" w14:textId="37A0457E" w:rsidR="00F64B03" w:rsidRDefault="00F64B03" w:rsidP="00F64B03">
      <w:pPr>
        <w:widowControl/>
        <w:numPr>
          <w:ilvl w:val="0"/>
          <w:numId w:val="27"/>
        </w:numPr>
        <w:autoSpaceDE/>
        <w:autoSpaceDN/>
        <w:spacing w:after="22" w:line="249" w:lineRule="auto"/>
      </w:pPr>
      <w:r>
        <w:t xml:space="preserve">Adapted to </w:t>
      </w:r>
      <w:r w:rsidRPr="00B95C1E">
        <w:rPr>
          <w:u w:val="single"/>
        </w:rPr>
        <w:t>global team collaboration</w:t>
      </w:r>
      <w:r>
        <w:t>, mastering time management for efficient project delivery.</w:t>
      </w:r>
    </w:p>
    <w:p w14:paraId="7D1F6631" w14:textId="77777777" w:rsidR="009E7DAD" w:rsidRDefault="009E7DAD" w:rsidP="009E7DAD">
      <w:pPr>
        <w:widowControl/>
        <w:autoSpaceDE/>
        <w:autoSpaceDN/>
        <w:spacing w:after="22" w:line="249" w:lineRule="auto"/>
        <w:ind w:left="720"/>
      </w:pPr>
    </w:p>
    <w:p w14:paraId="05918A45" w14:textId="21C750C5" w:rsidR="009E7DAD" w:rsidRPr="009E7DAD" w:rsidRDefault="009E7DAD" w:rsidP="009E7DAD">
      <w:pPr>
        <w:widowControl/>
        <w:autoSpaceDE/>
        <w:autoSpaceDN/>
        <w:spacing w:after="22" w:line="249" w:lineRule="auto"/>
        <w:rPr>
          <w:b/>
          <w:bCs/>
        </w:rPr>
      </w:pPr>
      <w:r w:rsidRPr="009E7DAD">
        <w:rPr>
          <w:b/>
          <w:bCs/>
        </w:rPr>
        <w:t xml:space="preserve">Front End Developer | </w:t>
      </w:r>
      <w:proofErr w:type="spellStart"/>
      <w:r w:rsidRPr="009E7DAD">
        <w:rPr>
          <w:b/>
          <w:bCs/>
        </w:rPr>
        <w:t>Kaddum</w:t>
      </w:r>
      <w:proofErr w:type="spellEnd"/>
      <w:r w:rsidRPr="009E7DAD">
        <w:rPr>
          <w:b/>
          <w:bCs/>
        </w:rPr>
        <w:t xml:space="preserve"> Industry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</w:t>
      </w:r>
      <w:r>
        <w:rPr>
          <w:b/>
          <w:bCs/>
        </w:rPr>
        <w:tab/>
      </w:r>
      <w:r>
        <w:rPr>
          <w:b/>
          <w:bCs/>
        </w:rPr>
        <w:tab/>
        <w:t xml:space="preserve">       </w:t>
      </w:r>
      <w:r w:rsidR="00EB3E5A">
        <w:rPr>
          <w:b/>
          <w:bCs/>
        </w:rPr>
        <w:t xml:space="preserve">                            </w:t>
      </w:r>
      <w:r w:rsidRPr="009E7DAD">
        <w:rPr>
          <w:b/>
          <w:bCs/>
        </w:rPr>
        <w:t>2024</w:t>
      </w:r>
      <w:r>
        <w:rPr>
          <w:b/>
          <w:bCs/>
        </w:rPr>
        <w:t xml:space="preserve">       </w:t>
      </w:r>
    </w:p>
    <w:p w14:paraId="26C77ACC" w14:textId="748F7835" w:rsidR="009E7DAD" w:rsidRDefault="009E7DAD" w:rsidP="009E7DAD">
      <w:pPr>
        <w:pStyle w:val="ListParagraph"/>
        <w:widowControl/>
        <w:numPr>
          <w:ilvl w:val="0"/>
          <w:numId w:val="32"/>
        </w:numPr>
        <w:autoSpaceDE/>
        <w:autoSpaceDN/>
        <w:spacing w:after="22" w:line="249" w:lineRule="auto"/>
      </w:pPr>
      <w:r>
        <w:t>Developed the front end of the company's web application using Vue.js, as part of a project allocated from a university unit.</w:t>
      </w:r>
    </w:p>
    <w:p w14:paraId="4DBEB8C7" w14:textId="77777777" w:rsidR="009E7DAD" w:rsidRDefault="009E7DAD" w:rsidP="009E7DAD">
      <w:pPr>
        <w:pStyle w:val="ListParagraph"/>
        <w:widowControl/>
        <w:numPr>
          <w:ilvl w:val="0"/>
          <w:numId w:val="32"/>
        </w:numPr>
        <w:autoSpaceDE/>
        <w:autoSpaceDN/>
        <w:spacing w:after="22" w:line="249" w:lineRule="auto"/>
      </w:pPr>
      <w:r>
        <w:lastRenderedPageBreak/>
        <w:t>Enhanced user experience and interface functionality by implementing responsive and interactive UI components.</w:t>
      </w:r>
    </w:p>
    <w:p w14:paraId="28C38DE0" w14:textId="37CF2365" w:rsidR="009E7DAD" w:rsidRDefault="009E7DAD" w:rsidP="009E7DAD">
      <w:pPr>
        <w:pStyle w:val="ListParagraph"/>
        <w:widowControl/>
        <w:numPr>
          <w:ilvl w:val="0"/>
          <w:numId w:val="32"/>
        </w:numPr>
        <w:autoSpaceDE/>
        <w:autoSpaceDN/>
        <w:spacing w:after="22" w:line="249" w:lineRule="auto"/>
      </w:pPr>
      <w:r>
        <w:t>Collaborated closely with the team to ensure alignment with project goals and design specifications.</w:t>
      </w:r>
    </w:p>
    <w:p w14:paraId="7C8D0512" w14:textId="6F042B5A" w:rsidR="009E7DAD" w:rsidRDefault="009E7DAD" w:rsidP="009E7DAD">
      <w:pPr>
        <w:pStyle w:val="ListParagraph"/>
        <w:widowControl/>
        <w:numPr>
          <w:ilvl w:val="0"/>
          <w:numId w:val="32"/>
        </w:numPr>
        <w:autoSpaceDE/>
        <w:autoSpaceDN/>
        <w:spacing w:after="22" w:line="249" w:lineRule="auto"/>
      </w:pPr>
      <w:r>
        <w:t>Conducted testing and debugging to ensure a seamless user experience.</w:t>
      </w:r>
    </w:p>
    <w:p w14:paraId="108E1B83" w14:textId="77777777" w:rsidR="009A1558" w:rsidRDefault="009A1558" w:rsidP="009A1558">
      <w:pPr>
        <w:widowControl/>
        <w:autoSpaceDE/>
        <w:autoSpaceDN/>
        <w:spacing w:after="22" w:line="249" w:lineRule="auto"/>
        <w:ind w:left="720"/>
      </w:pPr>
    </w:p>
    <w:p w14:paraId="07A51892" w14:textId="27734D2C" w:rsidR="009E2F30" w:rsidRPr="009E2F30" w:rsidRDefault="009E2F30" w:rsidP="009E2F30">
      <w:pPr>
        <w:tabs>
          <w:tab w:val="left" w:pos="9214"/>
        </w:tabs>
        <w:spacing w:line="252" w:lineRule="exact"/>
        <w:ind w:left="100"/>
        <w:rPr>
          <w:b/>
        </w:rPr>
      </w:pPr>
      <w:r>
        <w:rPr>
          <w:b/>
        </w:rPr>
        <w:t>S</w:t>
      </w:r>
      <w:r w:rsidRPr="009E2F30">
        <w:rPr>
          <w:b/>
        </w:rPr>
        <w:t>ecretary, Google Developer Student Club</w:t>
      </w:r>
      <w:r>
        <w:rPr>
          <w:b/>
        </w:rPr>
        <w:t xml:space="preserve">.                                                        </w:t>
      </w:r>
      <w:r w:rsidR="009A1558">
        <w:rPr>
          <w:b/>
        </w:rPr>
        <w:t xml:space="preserve">                  </w:t>
      </w:r>
      <w:r>
        <w:rPr>
          <w:b/>
        </w:rPr>
        <w:t xml:space="preserve">    </w:t>
      </w:r>
      <w:r w:rsidR="00D75C8F">
        <w:rPr>
          <w:b/>
        </w:rPr>
        <w:t xml:space="preserve">  </w:t>
      </w:r>
      <w:r>
        <w:rPr>
          <w:b/>
        </w:rPr>
        <w:t xml:space="preserve"> 2023</w:t>
      </w:r>
      <w:r w:rsidR="00D75C8F">
        <w:rPr>
          <w:b/>
          <w:color w:val="0D0F1A"/>
          <w:spacing w:val="-4"/>
        </w:rPr>
        <w:t xml:space="preserve"> – </w:t>
      </w:r>
      <w:r w:rsidR="009A1558">
        <w:rPr>
          <w:b/>
          <w:color w:val="0D0F1A"/>
          <w:spacing w:val="-4"/>
        </w:rPr>
        <w:t>2024</w:t>
      </w:r>
      <w:r w:rsidR="00D75C8F">
        <w:rPr>
          <w:b/>
          <w:color w:val="0D0F1A"/>
          <w:spacing w:val="-4"/>
        </w:rPr>
        <w:t xml:space="preserve"> </w:t>
      </w:r>
      <w:r>
        <w:rPr>
          <w:b/>
        </w:rPr>
        <w:t xml:space="preserve">           </w:t>
      </w:r>
    </w:p>
    <w:p w14:paraId="2DAE0290" w14:textId="6408D53C" w:rsidR="009E2F30" w:rsidRDefault="009E2F30" w:rsidP="009E2F30">
      <w:pPr>
        <w:tabs>
          <w:tab w:val="left" w:pos="9214"/>
        </w:tabs>
        <w:spacing w:line="252" w:lineRule="exact"/>
        <w:ind w:left="100"/>
        <w:rPr>
          <w:b/>
        </w:rPr>
      </w:pPr>
      <w:r w:rsidRPr="009E2F30">
        <w:rPr>
          <w:b/>
        </w:rPr>
        <w:t>Charles Darwin University, 2023-2024</w:t>
      </w:r>
    </w:p>
    <w:p w14:paraId="4AADA858" w14:textId="77777777" w:rsidR="009E2F30" w:rsidRDefault="009E2F30" w:rsidP="009E2F30">
      <w:pPr>
        <w:widowControl/>
        <w:numPr>
          <w:ilvl w:val="0"/>
          <w:numId w:val="27"/>
        </w:numPr>
        <w:autoSpaceDE/>
        <w:autoSpaceDN/>
        <w:spacing w:after="22" w:line="249" w:lineRule="auto"/>
      </w:pPr>
      <w:r>
        <w:t>Demonstrated leadership and organizational skills in managing club activities and events.</w:t>
      </w:r>
    </w:p>
    <w:p w14:paraId="6DF74BDE" w14:textId="0FBAEB81" w:rsidR="009E2F30" w:rsidRDefault="009E2F30" w:rsidP="009E2F30">
      <w:pPr>
        <w:widowControl/>
        <w:numPr>
          <w:ilvl w:val="0"/>
          <w:numId w:val="27"/>
        </w:numPr>
        <w:autoSpaceDE/>
        <w:autoSpaceDN/>
        <w:spacing w:after="22" w:line="249" w:lineRule="auto"/>
      </w:pPr>
      <w:r>
        <w:t>Fostered a collaborative environment among club members to promote learning and networking opportunities.</w:t>
      </w:r>
    </w:p>
    <w:p w14:paraId="6BB19140" w14:textId="77777777" w:rsidR="009E2F30" w:rsidRPr="000104A4" w:rsidRDefault="009E2F30" w:rsidP="008E5627">
      <w:pPr>
        <w:widowControl/>
        <w:autoSpaceDE/>
        <w:autoSpaceDN/>
        <w:spacing w:after="22" w:line="249" w:lineRule="auto"/>
      </w:pPr>
    </w:p>
    <w:p w14:paraId="1540DFD8" w14:textId="65493789" w:rsidR="00E72DF5" w:rsidRPr="003C0F2A" w:rsidRDefault="00FE1899" w:rsidP="00E72DF5">
      <w:pPr>
        <w:tabs>
          <w:tab w:val="left" w:pos="8364"/>
        </w:tabs>
        <w:spacing w:line="252" w:lineRule="exact"/>
        <w:ind w:left="100"/>
        <w:jc w:val="both"/>
        <w:outlineLvl w:val="1"/>
        <w:rPr>
          <w:b/>
          <w:bCs/>
        </w:rPr>
      </w:pPr>
      <w:r>
        <w:rPr>
          <w:b/>
          <w:bCs/>
        </w:rPr>
        <w:t>Associate (Clerk)</w:t>
      </w:r>
      <w:r w:rsidR="00E72DF5">
        <w:rPr>
          <w:b/>
          <w:bCs/>
        </w:rPr>
        <w:tab/>
      </w:r>
      <w:r w:rsidR="009A1558">
        <w:rPr>
          <w:b/>
          <w:bCs/>
        </w:rPr>
        <w:t xml:space="preserve">    </w:t>
      </w:r>
      <w:r w:rsidR="00E72DF5">
        <w:rPr>
          <w:b/>
          <w:bCs/>
        </w:rPr>
        <w:t xml:space="preserve">  </w:t>
      </w:r>
      <w:r w:rsidR="0018152F">
        <w:rPr>
          <w:b/>
          <w:bCs/>
        </w:rPr>
        <w:t>Oct</w:t>
      </w:r>
      <w:r w:rsidR="00E72DF5" w:rsidRPr="003C0F2A">
        <w:rPr>
          <w:b/>
          <w:bCs/>
          <w:spacing w:val="-6"/>
        </w:rPr>
        <w:t xml:space="preserve"> </w:t>
      </w:r>
      <w:r w:rsidR="00E72DF5" w:rsidRPr="003C0F2A">
        <w:rPr>
          <w:b/>
          <w:bCs/>
        </w:rPr>
        <w:t>20</w:t>
      </w:r>
      <w:r w:rsidR="0018152F">
        <w:rPr>
          <w:b/>
          <w:bCs/>
        </w:rPr>
        <w:t>17</w:t>
      </w:r>
      <w:r w:rsidR="00E72DF5" w:rsidRPr="003C0F2A">
        <w:rPr>
          <w:b/>
          <w:bCs/>
          <w:spacing w:val="-3"/>
        </w:rPr>
        <w:t xml:space="preserve"> </w:t>
      </w:r>
      <w:r w:rsidR="00E72DF5">
        <w:rPr>
          <w:b/>
          <w:bCs/>
        </w:rPr>
        <w:t xml:space="preserve">– </w:t>
      </w:r>
      <w:r w:rsidR="0018152F">
        <w:rPr>
          <w:b/>
          <w:bCs/>
        </w:rPr>
        <w:t>Feb</w:t>
      </w:r>
      <w:r w:rsidR="00E72DF5">
        <w:rPr>
          <w:b/>
          <w:bCs/>
        </w:rPr>
        <w:t xml:space="preserve"> 2023</w:t>
      </w:r>
    </w:p>
    <w:p w14:paraId="6234514A" w14:textId="76D4C657" w:rsidR="00C83E5A" w:rsidRPr="00C83E5A" w:rsidRDefault="00FE1899" w:rsidP="006927F0">
      <w:pPr>
        <w:tabs>
          <w:tab w:val="left" w:pos="9214"/>
        </w:tabs>
        <w:spacing w:line="252" w:lineRule="exact"/>
        <w:ind w:left="100"/>
        <w:rPr>
          <w:b/>
          <w:spacing w:val="-8"/>
        </w:rPr>
      </w:pPr>
      <w:r>
        <w:rPr>
          <w:b/>
        </w:rPr>
        <w:t>The Federal Bank Pvt Ltd</w:t>
      </w:r>
      <w:r w:rsidR="00E72DF5" w:rsidRPr="003C0F2A">
        <w:rPr>
          <w:b/>
          <w:spacing w:val="-8"/>
        </w:rPr>
        <w:t xml:space="preserve"> </w:t>
      </w:r>
    </w:p>
    <w:p w14:paraId="5239396C" w14:textId="46D780E6" w:rsidR="00787A07" w:rsidRPr="00BB2C34" w:rsidRDefault="0018152F" w:rsidP="00BB2C34">
      <w:pPr>
        <w:pStyle w:val="BodyA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</w:t>
      </w:r>
      <w:r w:rsidR="00BB2C3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   </w:t>
      </w:r>
      <w:r w:rsidRPr="00594BD5">
        <w:rPr>
          <w:rFonts w:ascii="Arial" w:hAnsi="Arial" w:cs="Arial"/>
          <w:sz w:val="20"/>
          <w:szCs w:val="20"/>
        </w:rPr>
        <w:t>During this period</w:t>
      </w:r>
      <w:r w:rsidR="00360B4A">
        <w:rPr>
          <w:rFonts w:ascii="Arial" w:hAnsi="Arial" w:cs="Arial"/>
          <w:sz w:val="20"/>
          <w:szCs w:val="20"/>
        </w:rPr>
        <w:t>,</w:t>
      </w:r>
      <w:r w:rsidRPr="00594BD5">
        <w:rPr>
          <w:rFonts w:ascii="Arial" w:hAnsi="Arial" w:cs="Arial"/>
          <w:sz w:val="20"/>
          <w:szCs w:val="20"/>
        </w:rPr>
        <w:t xml:space="preserve"> my role was to:</w:t>
      </w:r>
    </w:p>
    <w:p w14:paraId="27A7610A" w14:textId="77777777" w:rsidR="00C83E5A" w:rsidRPr="00C83E5A" w:rsidRDefault="00C83E5A" w:rsidP="00C83E5A">
      <w:pPr>
        <w:pStyle w:val="ListParagraph"/>
        <w:numPr>
          <w:ilvl w:val="0"/>
          <w:numId w:val="28"/>
        </w:numPr>
        <w:tabs>
          <w:tab w:val="left" w:pos="526"/>
        </w:tabs>
        <w:spacing w:before="2"/>
        <w:ind w:right="119"/>
        <w:jc w:val="both"/>
        <w:rPr>
          <w:sz w:val="20"/>
          <w:szCs w:val="20"/>
        </w:rPr>
      </w:pPr>
      <w:r w:rsidRPr="00C83E5A">
        <w:rPr>
          <w:sz w:val="20"/>
          <w:szCs w:val="20"/>
        </w:rPr>
        <w:t>Handled incoming phone calls, responded to customer emails, and sent official bank communications.</w:t>
      </w:r>
    </w:p>
    <w:p w14:paraId="1DAC213B" w14:textId="5B428ADC" w:rsidR="00C83E5A" w:rsidRDefault="00C83E5A" w:rsidP="00C83E5A">
      <w:pPr>
        <w:pStyle w:val="ListParagraph"/>
        <w:numPr>
          <w:ilvl w:val="0"/>
          <w:numId w:val="28"/>
        </w:numPr>
        <w:tabs>
          <w:tab w:val="left" w:pos="526"/>
        </w:tabs>
        <w:spacing w:before="2"/>
        <w:ind w:right="119"/>
        <w:jc w:val="both"/>
        <w:rPr>
          <w:sz w:val="20"/>
          <w:szCs w:val="20"/>
        </w:rPr>
      </w:pPr>
      <w:r w:rsidRPr="00C83E5A">
        <w:rPr>
          <w:sz w:val="20"/>
          <w:szCs w:val="20"/>
        </w:rPr>
        <w:t>Prepared loan reports and assisted with document creation for various banking processes.</w:t>
      </w:r>
    </w:p>
    <w:p w14:paraId="03A7FD37" w14:textId="44193FE5" w:rsidR="00D9032B" w:rsidRPr="00D9032B" w:rsidRDefault="00CE4A43" w:rsidP="00D9032B">
      <w:pPr>
        <w:pStyle w:val="ListParagraph"/>
        <w:numPr>
          <w:ilvl w:val="0"/>
          <w:numId w:val="28"/>
        </w:numPr>
        <w:tabs>
          <w:tab w:val="left" w:pos="526"/>
        </w:tabs>
        <w:spacing w:before="2"/>
        <w:ind w:right="119"/>
        <w:jc w:val="both"/>
        <w:rPr>
          <w:sz w:val="20"/>
          <w:szCs w:val="20"/>
        </w:rPr>
      </w:pPr>
      <w:r w:rsidRPr="00CE4A43">
        <w:rPr>
          <w:sz w:val="20"/>
          <w:szCs w:val="20"/>
        </w:rPr>
        <w:t>Collaborated with different branch managers and department managers to coordinate banking sales events and</w:t>
      </w:r>
      <w:r>
        <w:rPr>
          <w:sz w:val="20"/>
          <w:szCs w:val="20"/>
        </w:rPr>
        <w:t xml:space="preserve"> </w:t>
      </w:r>
      <w:r w:rsidRPr="00CE4A43">
        <w:rPr>
          <w:sz w:val="20"/>
          <w:szCs w:val="20"/>
        </w:rPr>
        <w:t>product advertisements</w:t>
      </w:r>
      <w:r w:rsidR="00D9032B">
        <w:rPr>
          <w:sz w:val="20"/>
          <w:szCs w:val="20"/>
        </w:rPr>
        <w:t>.</w:t>
      </w:r>
    </w:p>
    <w:p w14:paraId="682ADC8A" w14:textId="30E6365E" w:rsidR="00D9032B" w:rsidRDefault="00D9032B" w:rsidP="00D9032B">
      <w:pPr>
        <w:pStyle w:val="Heading1"/>
        <w:spacing w:before="176"/>
        <w:ind w:left="0"/>
        <w:rPr>
          <w:color w:val="336699"/>
        </w:rPr>
      </w:pPr>
      <w:r w:rsidRPr="00D9032B">
        <w:rPr>
          <w:color w:val="336699"/>
        </w:rPr>
        <w:t>C</w:t>
      </w:r>
      <w:r>
        <w:rPr>
          <w:color w:val="336699"/>
        </w:rPr>
        <w:t>ERTIFICATIONS</w:t>
      </w:r>
    </w:p>
    <w:p w14:paraId="2A3CC9F6" w14:textId="323046DF" w:rsidR="00D9032B" w:rsidRDefault="00D9032B" w:rsidP="00D9032B">
      <w:pPr>
        <w:widowControl/>
        <w:numPr>
          <w:ilvl w:val="0"/>
          <w:numId w:val="27"/>
        </w:numPr>
        <w:autoSpaceDE/>
        <w:autoSpaceDN/>
        <w:spacing w:after="22" w:line="249" w:lineRule="auto"/>
      </w:pPr>
      <w:r w:rsidRPr="00D9032B">
        <w:rPr>
          <w:u w:val="single"/>
        </w:rPr>
        <w:t>PRINCE2® Foundation</w:t>
      </w:r>
      <w:r>
        <w:t xml:space="preserve"> – </w:t>
      </w:r>
      <w:proofErr w:type="spellStart"/>
      <w:r w:rsidR="00125BA4" w:rsidRPr="00125BA4">
        <w:t>PeopleCert</w:t>
      </w:r>
      <w:proofErr w:type="spellEnd"/>
      <w:r w:rsidR="00125BA4" w:rsidRPr="00125BA4">
        <w:t xml:space="preserve"> (Training by The Knowledge Academy)</w:t>
      </w:r>
    </w:p>
    <w:p w14:paraId="717D1280" w14:textId="248EDC9D" w:rsidR="00AD0107" w:rsidRDefault="00AD0107" w:rsidP="00D9032B">
      <w:pPr>
        <w:widowControl/>
        <w:numPr>
          <w:ilvl w:val="0"/>
          <w:numId w:val="27"/>
        </w:numPr>
        <w:autoSpaceDE/>
        <w:autoSpaceDN/>
        <w:spacing w:after="22" w:line="249" w:lineRule="auto"/>
      </w:pPr>
      <w:r w:rsidRPr="00E221C9">
        <w:rPr>
          <w:u w:val="single"/>
        </w:rPr>
        <w:t>Enterprise Systems</w:t>
      </w:r>
      <w:r>
        <w:t xml:space="preserve"> – Coursera (University of Minnesota)</w:t>
      </w:r>
    </w:p>
    <w:p w14:paraId="38F96E13" w14:textId="77777777" w:rsidR="00D9032B" w:rsidRDefault="00D9032B" w:rsidP="00D9032B">
      <w:pPr>
        <w:widowControl/>
        <w:numPr>
          <w:ilvl w:val="0"/>
          <w:numId w:val="27"/>
        </w:numPr>
        <w:autoSpaceDE/>
        <w:autoSpaceDN/>
        <w:spacing w:after="22" w:line="249" w:lineRule="auto"/>
      </w:pPr>
      <w:r>
        <w:t>NSW Government - Digital Job Simulation – Forage (Issued May 2024, Credential ID: cqGMjgFZSrBEb7RhE)</w:t>
      </w:r>
    </w:p>
    <w:p w14:paraId="791CA892" w14:textId="214B4E06" w:rsidR="00D9032B" w:rsidRDefault="00D9032B" w:rsidP="00D9032B">
      <w:pPr>
        <w:widowControl/>
        <w:numPr>
          <w:ilvl w:val="0"/>
          <w:numId w:val="27"/>
        </w:numPr>
        <w:autoSpaceDE/>
        <w:autoSpaceDN/>
        <w:spacing w:after="22" w:line="249" w:lineRule="auto"/>
      </w:pPr>
      <w:r w:rsidRPr="00D9032B">
        <w:rPr>
          <w:u w:val="single"/>
        </w:rPr>
        <w:t>Certified Business Analyst Professional</w:t>
      </w:r>
      <w:r>
        <w:t xml:space="preserve"> (CBA-PRO) – </w:t>
      </w:r>
      <w:r w:rsidR="00125BA4" w:rsidRPr="00125BA4">
        <w:t>The Knowledge Academy</w:t>
      </w:r>
    </w:p>
    <w:p w14:paraId="5B7BF0CF" w14:textId="2D9D5F73" w:rsidR="00D9032B" w:rsidRDefault="00D9032B" w:rsidP="00D9032B">
      <w:pPr>
        <w:widowControl/>
        <w:numPr>
          <w:ilvl w:val="0"/>
          <w:numId w:val="27"/>
        </w:numPr>
        <w:autoSpaceDE/>
        <w:autoSpaceDN/>
        <w:spacing w:after="22" w:line="249" w:lineRule="auto"/>
      </w:pPr>
      <w:r w:rsidRPr="00D9032B">
        <w:rPr>
          <w:u w:val="single"/>
        </w:rPr>
        <w:t>Business Process Mapping</w:t>
      </w:r>
      <w:r>
        <w:t xml:space="preserve"> – </w:t>
      </w:r>
      <w:r w:rsidR="00125BA4" w:rsidRPr="00125BA4">
        <w:t>The Knowledge Academy</w:t>
      </w:r>
    </w:p>
    <w:p w14:paraId="3CD21422" w14:textId="547BBBBC" w:rsidR="00D9032B" w:rsidRDefault="00D9032B" w:rsidP="00D9032B">
      <w:pPr>
        <w:widowControl/>
        <w:numPr>
          <w:ilvl w:val="0"/>
          <w:numId w:val="27"/>
        </w:numPr>
        <w:autoSpaceDE/>
        <w:autoSpaceDN/>
        <w:spacing w:after="22" w:line="249" w:lineRule="auto"/>
      </w:pPr>
      <w:r>
        <w:t xml:space="preserve">Design Thinking Training – </w:t>
      </w:r>
      <w:r w:rsidR="00125BA4" w:rsidRPr="00125BA4">
        <w:t>The Knowledge Academy</w:t>
      </w:r>
    </w:p>
    <w:p w14:paraId="22685319" w14:textId="77777777" w:rsidR="00125BA4" w:rsidRDefault="00D9032B" w:rsidP="004A0B56">
      <w:pPr>
        <w:widowControl/>
        <w:numPr>
          <w:ilvl w:val="0"/>
          <w:numId w:val="27"/>
        </w:numPr>
        <w:autoSpaceDE/>
        <w:autoSpaceDN/>
        <w:spacing w:after="22" w:line="249" w:lineRule="auto"/>
      </w:pPr>
      <w:r w:rsidRPr="00125BA4">
        <w:rPr>
          <w:u w:val="single"/>
        </w:rPr>
        <w:t>Microsoft Power BI</w:t>
      </w:r>
      <w:r>
        <w:t xml:space="preserve"> – </w:t>
      </w:r>
      <w:r w:rsidR="00125BA4" w:rsidRPr="00125BA4">
        <w:t xml:space="preserve">The Knowledge Academy </w:t>
      </w:r>
    </w:p>
    <w:p w14:paraId="0637CBDE" w14:textId="06E5367F" w:rsidR="00D9032B" w:rsidRPr="00D9032B" w:rsidRDefault="00D9032B" w:rsidP="004A0B56">
      <w:pPr>
        <w:widowControl/>
        <w:numPr>
          <w:ilvl w:val="0"/>
          <w:numId w:val="27"/>
        </w:numPr>
        <w:autoSpaceDE/>
        <w:autoSpaceDN/>
        <w:spacing w:after="22" w:line="249" w:lineRule="auto"/>
      </w:pPr>
      <w:r>
        <w:t>Introduction to the Internet of Things and Embedded Systems – University of California, Irvine (Issued Dec 2023, Credential ID: R46ZTRX74SWN)</w:t>
      </w:r>
    </w:p>
    <w:p w14:paraId="09A634B8" w14:textId="17B51DD8" w:rsidR="008E57D7" w:rsidRPr="005F2C90" w:rsidRDefault="005F2C90" w:rsidP="005F2C90">
      <w:pPr>
        <w:pStyle w:val="Heading1"/>
        <w:spacing w:before="176"/>
        <w:ind w:left="0"/>
        <w:rPr>
          <w:color w:val="336699"/>
        </w:rPr>
      </w:pPr>
      <w:r>
        <w:rPr>
          <w:color w:val="336699"/>
        </w:rPr>
        <w:t>ACHIEVEMENTS</w:t>
      </w:r>
    </w:p>
    <w:p w14:paraId="5B2E1779" w14:textId="77777777" w:rsidR="000104A4" w:rsidRDefault="005F2C90" w:rsidP="000104A4">
      <w:pPr>
        <w:tabs>
          <w:tab w:val="left" w:pos="526"/>
        </w:tabs>
        <w:spacing w:before="2"/>
        <w:ind w:right="119"/>
        <w:jc w:val="both"/>
        <w:rPr>
          <w:b/>
          <w:bCs/>
        </w:rPr>
      </w:pPr>
      <w:r w:rsidRPr="005F2C90">
        <w:rPr>
          <w:b/>
          <w:bCs/>
        </w:rPr>
        <w:t>Winner of Schneider Electric Go Green Challenge Pacific 2023</w:t>
      </w:r>
    </w:p>
    <w:p w14:paraId="2C63100C" w14:textId="7C0C43AD" w:rsidR="00826E42" w:rsidRPr="00445191" w:rsidRDefault="00826E42" w:rsidP="00826E42">
      <w:pPr>
        <w:pStyle w:val="ListParagraph"/>
        <w:numPr>
          <w:ilvl w:val="0"/>
          <w:numId w:val="29"/>
        </w:numPr>
        <w:tabs>
          <w:tab w:val="left" w:pos="526"/>
        </w:tabs>
        <w:spacing w:before="2"/>
        <w:ind w:right="119"/>
        <w:jc w:val="both"/>
        <w:rPr>
          <w:b/>
          <w:bCs/>
        </w:rPr>
      </w:pPr>
      <w:r w:rsidRPr="00445191">
        <w:t xml:space="preserve">Achievement: Emerged victorious against over </w:t>
      </w:r>
      <w:r w:rsidR="001B0753" w:rsidRPr="00445191">
        <w:rPr>
          <w:u w:val="single"/>
        </w:rPr>
        <w:t>5000</w:t>
      </w:r>
      <w:r w:rsidRPr="00445191">
        <w:rPr>
          <w:u w:val="single"/>
        </w:rPr>
        <w:t xml:space="preserve"> applicants from Australia and New Zealan</w:t>
      </w:r>
      <w:r w:rsidR="00455EF3" w:rsidRPr="00445191">
        <w:rPr>
          <w:u w:val="single"/>
        </w:rPr>
        <w:t>d</w:t>
      </w:r>
      <w:r w:rsidRPr="00445191">
        <w:t>.</w:t>
      </w:r>
    </w:p>
    <w:p w14:paraId="04470662" w14:textId="77777777" w:rsidR="00826E42" w:rsidRPr="00445191" w:rsidRDefault="00826E42" w:rsidP="00826E42">
      <w:pPr>
        <w:pStyle w:val="ListParagraph"/>
        <w:tabs>
          <w:tab w:val="left" w:pos="526"/>
        </w:tabs>
        <w:spacing w:before="2"/>
        <w:ind w:left="720" w:right="119" w:firstLine="0"/>
        <w:jc w:val="both"/>
        <w:rPr>
          <w:b/>
          <w:bCs/>
        </w:rPr>
      </w:pPr>
    </w:p>
    <w:p w14:paraId="468E1789" w14:textId="43E4E3FA" w:rsidR="00826E42" w:rsidRPr="00445191" w:rsidRDefault="00826E42" w:rsidP="00826E42">
      <w:pPr>
        <w:pStyle w:val="ListParagraph"/>
        <w:numPr>
          <w:ilvl w:val="0"/>
          <w:numId w:val="29"/>
        </w:numPr>
        <w:tabs>
          <w:tab w:val="left" w:pos="526"/>
        </w:tabs>
        <w:spacing w:before="2"/>
        <w:ind w:right="119"/>
        <w:jc w:val="both"/>
        <w:rPr>
          <w:b/>
          <w:bCs/>
        </w:rPr>
      </w:pPr>
      <w:r w:rsidRPr="00445191">
        <w:t xml:space="preserve">Project Idea: Proposed an innovative sustainable building concept that merges a solar water heater with solar concentration technology, which also generates electricity, leveraging a single product to optimize the use of solar energy. </w:t>
      </w:r>
    </w:p>
    <w:p w14:paraId="4499CCEE" w14:textId="047C392C" w:rsidR="00826E42" w:rsidRPr="00445191" w:rsidRDefault="00826E42" w:rsidP="00826E42">
      <w:pPr>
        <w:pStyle w:val="ListParagraph"/>
        <w:numPr>
          <w:ilvl w:val="0"/>
          <w:numId w:val="29"/>
        </w:numPr>
        <w:tabs>
          <w:tab w:val="left" w:pos="526"/>
        </w:tabs>
        <w:spacing w:before="2"/>
        <w:ind w:right="119"/>
        <w:jc w:val="both"/>
        <w:rPr>
          <w:b/>
          <w:bCs/>
        </w:rPr>
      </w:pPr>
      <w:r w:rsidRPr="00445191">
        <w:t xml:space="preserve">Impact: Our product </w:t>
      </w:r>
      <w:r w:rsidR="001B0753" w:rsidRPr="00445191">
        <w:t>is</w:t>
      </w:r>
      <w:r w:rsidRPr="00445191">
        <w:t xml:space="preserve"> a cornerstone </w:t>
      </w:r>
      <w:r w:rsidRPr="00445191">
        <w:rPr>
          <w:bCs/>
        </w:rPr>
        <w:t>in</w:t>
      </w:r>
      <w:r w:rsidRPr="00445191">
        <w:rPr>
          <w:b/>
        </w:rPr>
        <w:t xml:space="preserve"> </w:t>
      </w:r>
      <w:r w:rsidRPr="00445191">
        <w:rPr>
          <w:bCs/>
          <w:u w:val="single"/>
        </w:rPr>
        <w:t>sustainable building solutions</w:t>
      </w:r>
      <w:r w:rsidRPr="00445191">
        <w:t>, demonstrating a practical and effective way to reduce energy consumption and carbon footprint by integrating renewable energy technologies.</w:t>
      </w:r>
    </w:p>
    <w:p w14:paraId="5D6FAB16" w14:textId="77777777" w:rsidR="00826E42" w:rsidRPr="00445191" w:rsidRDefault="00826E42" w:rsidP="00826E42">
      <w:pPr>
        <w:pStyle w:val="ListParagraph"/>
        <w:numPr>
          <w:ilvl w:val="0"/>
          <w:numId w:val="29"/>
        </w:numPr>
        <w:tabs>
          <w:tab w:val="left" w:pos="526"/>
        </w:tabs>
        <w:spacing w:before="2"/>
        <w:ind w:right="119"/>
        <w:jc w:val="both"/>
        <w:rPr>
          <w:b/>
          <w:bCs/>
        </w:rPr>
      </w:pPr>
      <w:r w:rsidRPr="00445191">
        <w:t>Outcome:</w:t>
      </w:r>
    </w:p>
    <w:p w14:paraId="2627C91E" w14:textId="77777777" w:rsidR="00826E42" w:rsidRPr="00445191" w:rsidRDefault="00826E42" w:rsidP="00826E42">
      <w:pPr>
        <w:pStyle w:val="ListParagraph"/>
        <w:numPr>
          <w:ilvl w:val="1"/>
          <w:numId w:val="29"/>
        </w:numPr>
        <w:tabs>
          <w:tab w:val="left" w:pos="526"/>
        </w:tabs>
        <w:spacing w:before="2"/>
        <w:ind w:right="119"/>
        <w:jc w:val="both"/>
        <w:rPr>
          <w:b/>
          <w:bCs/>
        </w:rPr>
      </w:pPr>
      <w:r w:rsidRPr="00445191">
        <w:t xml:space="preserve">Attained a </w:t>
      </w:r>
      <w:r w:rsidRPr="00445191">
        <w:rPr>
          <w:u w:val="single"/>
        </w:rPr>
        <w:t>two-week mentorship</w:t>
      </w:r>
      <w:r w:rsidRPr="00445191">
        <w:t xml:space="preserve"> with industry experts.</w:t>
      </w:r>
    </w:p>
    <w:p w14:paraId="43F5000E" w14:textId="77777777" w:rsidR="00826E42" w:rsidRPr="00445191" w:rsidRDefault="00826E42" w:rsidP="00826E42">
      <w:pPr>
        <w:pStyle w:val="ListParagraph"/>
        <w:numPr>
          <w:ilvl w:val="1"/>
          <w:numId w:val="29"/>
        </w:numPr>
        <w:tabs>
          <w:tab w:val="left" w:pos="526"/>
        </w:tabs>
        <w:spacing w:before="2"/>
        <w:ind w:right="119"/>
        <w:jc w:val="both"/>
        <w:rPr>
          <w:b/>
          <w:bCs/>
        </w:rPr>
      </w:pPr>
      <w:r w:rsidRPr="00445191">
        <w:t>Presented our innovative project to SE Ventures.</w:t>
      </w:r>
    </w:p>
    <w:p w14:paraId="05EBB097" w14:textId="77777777" w:rsidR="009E7DAD" w:rsidRPr="00445191" w:rsidRDefault="009E7DAD" w:rsidP="00826E42">
      <w:pPr>
        <w:pStyle w:val="ListParagraph"/>
        <w:numPr>
          <w:ilvl w:val="1"/>
          <w:numId w:val="29"/>
        </w:numPr>
        <w:tabs>
          <w:tab w:val="left" w:pos="526"/>
        </w:tabs>
        <w:spacing w:before="2"/>
        <w:ind w:right="119"/>
        <w:jc w:val="both"/>
        <w:rPr>
          <w:b/>
          <w:bCs/>
        </w:rPr>
      </w:pPr>
      <w:r w:rsidRPr="00445191">
        <w:t>Attended the Schneider Electric</w:t>
      </w:r>
      <w:r w:rsidRPr="00445191">
        <w:rPr>
          <w:b/>
        </w:rPr>
        <w:t xml:space="preserve"> </w:t>
      </w:r>
      <w:r w:rsidRPr="00445191">
        <w:rPr>
          <w:bCs/>
          <w:u w:val="single"/>
        </w:rPr>
        <w:t>Innovation Summit in France</w:t>
      </w:r>
      <w:r w:rsidRPr="00445191">
        <w:t xml:space="preserve"> in 2024.</w:t>
      </w:r>
    </w:p>
    <w:p w14:paraId="55C0A802" w14:textId="6522DFAC" w:rsidR="006A399D" w:rsidRPr="00445191" w:rsidRDefault="00826E42" w:rsidP="00826E42">
      <w:pPr>
        <w:pStyle w:val="ListParagraph"/>
        <w:numPr>
          <w:ilvl w:val="1"/>
          <w:numId w:val="29"/>
        </w:numPr>
        <w:tabs>
          <w:tab w:val="left" w:pos="526"/>
        </w:tabs>
        <w:spacing w:before="2"/>
        <w:ind w:right="119"/>
        <w:jc w:val="both"/>
        <w:rPr>
          <w:b/>
          <w:bCs/>
        </w:rPr>
      </w:pPr>
      <w:r w:rsidRPr="00445191">
        <w:t>Awarded a cash prize, underlining our commitment to pioneering sustainable solutions in green technologies.</w:t>
      </w:r>
    </w:p>
    <w:p w14:paraId="37E3D4FC" w14:textId="745D490C" w:rsidR="005F2C90" w:rsidRDefault="00D0561F" w:rsidP="005F2C90">
      <w:pPr>
        <w:tabs>
          <w:tab w:val="left" w:pos="526"/>
        </w:tabs>
        <w:spacing w:before="2"/>
        <w:ind w:right="119"/>
        <w:jc w:val="both"/>
        <w:rPr>
          <w:b/>
          <w:bCs/>
        </w:rPr>
      </w:pPr>
      <w:proofErr w:type="spellStart"/>
      <w:r w:rsidRPr="00D0561F">
        <w:rPr>
          <w:b/>
          <w:bCs/>
        </w:rPr>
        <w:t>GovHack</w:t>
      </w:r>
      <w:proofErr w:type="spellEnd"/>
      <w:r w:rsidRPr="00D0561F">
        <w:rPr>
          <w:b/>
          <w:bCs/>
        </w:rPr>
        <w:t xml:space="preserve"> 2023 Honorable Mention Recipient</w:t>
      </w:r>
    </w:p>
    <w:p w14:paraId="6641D2BB" w14:textId="6CB300D3" w:rsidR="00D0561F" w:rsidRPr="00445191" w:rsidRDefault="00D0561F" w:rsidP="00D0561F">
      <w:pPr>
        <w:pStyle w:val="ListParagraph"/>
        <w:numPr>
          <w:ilvl w:val="0"/>
          <w:numId w:val="30"/>
        </w:numPr>
      </w:pPr>
      <w:r w:rsidRPr="00445191">
        <w:t xml:space="preserve">Played a pivotal role in securing an Honorable Mention at </w:t>
      </w:r>
      <w:proofErr w:type="spellStart"/>
      <w:r w:rsidRPr="00445191">
        <w:t>GovHack</w:t>
      </w:r>
      <w:proofErr w:type="spellEnd"/>
      <w:r w:rsidRPr="00445191">
        <w:t xml:space="preserve"> 2023 with the Data Vikings team for our groundbreaking project, "Science NT: Revolutionizing Remote Communities with AI-Enhanced Scientific Newsletters."</w:t>
      </w:r>
    </w:p>
    <w:p w14:paraId="15D77890" w14:textId="4FC57C63" w:rsidR="0098593B" w:rsidRPr="00445191" w:rsidRDefault="00D0561F" w:rsidP="00D0561F">
      <w:pPr>
        <w:pStyle w:val="ListParagraph"/>
        <w:numPr>
          <w:ilvl w:val="0"/>
          <w:numId w:val="30"/>
        </w:numPr>
      </w:pPr>
      <w:r w:rsidRPr="00445191">
        <w:t>Applied advanced technology and data analysis skills to devise solutions, showcasing a commitment to excellence</w:t>
      </w:r>
    </w:p>
    <w:p w14:paraId="6BEABFB5" w14:textId="743D8835" w:rsidR="009E2F30" w:rsidRPr="00784D6F" w:rsidRDefault="00183F2A" w:rsidP="00784D6F">
      <w:pPr>
        <w:pStyle w:val="Heading1"/>
        <w:spacing w:before="176"/>
        <w:ind w:left="0"/>
        <w:rPr>
          <w:color w:val="336699"/>
          <w:spacing w:val="-2"/>
        </w:rPr>
      </w:pPr>
      <w:r>
        <w:rPr>
          <w:color w:val="336699"/>
        </w:rPr>
        <w:t>VOLUNTEER</w:t>
      </w:r>
      <w:r w:rsidR="00BF23AE">
        <w:rPr>
          <w:color w:val="336699"/>
        </w:rPr>
        <w:t>ING</w:t>
      </w:r>
      <w:r>
        <w:rPr>
          <w:color w:val="336699"/>
          <w:spacing w:val="-10"/>
        </w:rPr>
        <w:t xml:space="preserve"> </w:t>
      </w:r>
      <w:r>
        <w:rPr>
          <w:color w:val="336699"/>
          <w:spacing w:val="-2"/>
        </w:rPr>
        <w:t>EXPERIENCE</w:t>
      </w:r>
      <w:r w:rsidR="00144B0C">
        <w:rPr>
          <w:color w:val="336699"/>
          <w:spacing w:val="-2"/>
        </w:rPr>
        <w:t xml:space="preserve"> </w:t>
      </w:r>
    </w:p>
    <w:p w14:paraId="52B4B36C" w14:textId="77777777" w:rsidR="009E2F30" w:rsidRPr="00445191" w:rsidRDefault="009E2F30" w:rsidP="009E2F30">
      <w:pPr>
        <w:spacing w:before="2"/>
        <w:rPr>
          <w:b/>
          <w:bCs/>
          <w:lang w:val="en-IN"/>
        </w:rPr>
      </w:pPr>
    </w:p>
    <w:p w14:paraId="7CF5B865" w14:textId="3B386501" w:rsidR="009E2F30" w:rsidRPr="00445191" w:rsidRDefault="009E2F30" w:rsidP="009E2F30">
      <w:pPr>
        <w:pStyle w:val="ListParagraph"/>
        <w:numPr>
          <w:ilvl w:val="0"/>
          <w:numId w:val="21"/>
        </w:numPr>
        <w:spacing w:before="2"/>
        <w:rPr>
          <w:b/>
          <w:bCs/>
          <w:lang w:val="en-IN"/>
        </w:rPr>
      </w:pPr>
      <w:r w:rsidRPr="00445191">
        <w:rPr>
          <w:b/>
          <w:bCs/>
          <w:lang w:val="en-IN"/>
        </w:rPr>
        <w:t>Conducted Certification Course for Post Graduate Students:</w:t>
      </w:r>
    </w:p>
    <w:p w14:paraId="0B4D62B9" w14:textId="6907A091" w:rsidR="00561439" w:rsidRPr="00445191" w:rsidRDefault="00815D11" w:rsidP="00360B4A">
      <w:pPr>
        <w:spacing w:before="2"/>
        <w:ind w:left="720"/>
        <w:rPr>
          <w:lang w:val="en-IN"/>
        </w:rPr>
      </w:pPr>
      <w:r w:rsidRPr="00445191">
        <w:rPr>
          <w:lang w:val="en-IN"/>
        </w:rPr>
        <w:lastRenderedPageBreak/>
        <w:t>Upon my lecturer's request, I instructed Python classes for postgraduate students during my Bachelor's, equipping them with essential programming skills for academic and professional success.</w:t>
      </w:r>
    </w:p>
    <w:p w14:paraId="117A157B" w14:textId="77777777" w:rsidR="00815D11" w:rsidRPr="00445191" w:rsidRDefault="00815D11" w:rsidP="00360B4A">
      <w:pPr>
        <w:spacing w:before="2"/>
        <w:ind w:left="720"/>
        <w:rPr>
          <w:lang w:val="en-IN"/>
        </w:rPr>
      </w:pPr>
    </w:p>
    <w:p w14:paraId="3D85BE86" w14:textId="77777777" w:rsidR="00360B4A" w:rsidRPr="00445191" w:rsidRDefault="00360B4A" w:rsidP="00360B4A">
      <w:pPr>
        <w:pStyle w:val="ListParagraph"/>
        <w:numPr>
          <w:ilvl w:val="0"/>
          <w:numId w:val="21"/>
        </w:numPr>
        <w:spacing w:before="2"/>
        <w:rPr>
          <w:b/>
          <w:bCs/>
          <w:lang w:val="en-IN"/>
        </w:rPr>
      </w:pPr>
      <w:r w:rsidRPr="00445191">
        <w:rPr>
          <w:b/>
          <w:bCs/>
          <w:lang w:val="en-IN"/>
        </w:rPr>
        <w:t>Coordinator for IT Club, Mahatma Gandhi College:</w:t>
      </w:r>
    </w:p>
    <w:p w14:paraId="564819E8" w14:textId="20714884" w:rsidR="00815D11" w:rsidRPr="00445191" w:rsidRDefault="00815D11" w:rsidP="00815D11">
      <w:pPr>
        <w:pStyle w:val="ListParagraph"/>
        <w:spacing w:before="2"/>
        <w:ind w:left="720" w:firstLine="0"/>
      </w:pPr>
      <w:r w:rsidRPr="00445191">
        <w:t>led a two-week Android development workshop with 60 students, empowering them with essential skills in a dynamic tech community.</w:t>
      </w:r>
    </w:p>
    <w:p w14:paraId="17A025CD" w14:textId="77777777" w:rsidR="00144B0C" w:rsidRPr="00815D11" w:rsidRDefault="00144B0C" w:rsidP="00815D11">
      <w:pPr>
        <w:pStyle w:val="ListParagraph"/>
        <w:spacing w:before="2"/>
        <w:ind w:left="720" w:firstLine="0"/>
        <w:rPr>
          <w:sz w:val="20"/>
          <w:szCs w:val="20"/>
          <w:lang w:val="en-IN"/>
        </w:rPr>
      </w:pPr>
    </w:p>
    <w:p w14:paraId="514B6C67" w14:textId="543E2977" w:rsidR="00144B0C" w:rsidRDefault="00144B0C" w:rsidP="004135FD">
      <w:pPr>
        <w:pStyle w:val="BodyText"/>
        <w:ind w:left="0"/>
        <w:rPr>
          <w:b/>
          <w:color w:val="336699"/>
          <w:sz w:val="22"/>
        </w:rPr>
      </w:pPr>
      <w:r w:rsidRPr="00144B0C">
        <w:rPr>
          <w:b/>
          <w:color w:val="336699"/>
          <w:sz w:val="22"/>
        </w:rPr>
        <w:t>A</w:t>
      </w:r>
      <w:r>
        <w:rPr>
          <w:b/>
          <w:color w:val="336699"/>
          <w:sz w:val="22"/>
        </w:rPr>
        <w:t>DDITIONAL ACTIVITIES</w:t>
      </w:r>
    </w:p>
    <w:p w14:paraId="44100EF6" w14:textId="77777777" w:rsidR="00144B0C" w:rsidRDefault="00144B0C" w:rsidP="00144B0C">
      <w:pPr>
        <w:pStyle w:val="BodyText"/>
        <w:ind w:left="0"/>
        <w:rPr>
          <w:b/>
          <w:color w:val="000000" w:themeColor="text1"/>
          <w:sz w:val="22"/>
        </w:rPr>
      </w:pPr>
      <w:r w:rsidRPr="00144B0C">
        <w:rPr>
          <w:b/>
          <w:color w:val="000000" w:themeColor="text1"/>
          <w:sz w:val="22"/>
        </w:rPr>
        <w:t>NSW Government Digital Job Simulation on Forage - May 2024</w:t>
      </w:r>
    </w:p>
    <w:p w14:paraId="61198425" w14:textId="77777777" w:rsidR="00144B0C" w:rsidRPr="00144B0C" w:rsidRDefault="00144B0C" w:rsidP="00144B0C">
      <w:pPr>
        <w:pStyle w:val="BodyText"/>
        <w:numPr>
          <w:ilvl w:val="0"/>
          <w:numId w:val="34"/>
        </w:numPr>
        <w:rPr>
          <w:b/>
          <w:color w:val="000000" w:themeColor="text1"/>
          <w:sz w:val="22"/>
        </w:rPr>
      </w:pPr>
      <w:r w:rsidRPr="00144B0C">
        <w:rPr>
          <w:bCs/>
          <w:color w:val="000000" w:themeColor="text1"/>
          <w:sz w:val="22"/>
        </w:rPr>
        <w:t xml:space="preserve">Completed a job simulation focused on digital solutions for NSW Government </w:t>
      </w:r>
    </w:p>
    <w:p w14:paraId="1CB27884" w14:textId="77777777" w:rsidR="00144B0C" w:rsidRDefault="00144B0C" w:rsidP="00144B0C">
      <w:pPr>
        <w:pStyle w:val="BodyText"/>
        <w:numPr>
          <w:ilvl w:val="0"/>
          <w:numId w:val="34"/>
        </w:numPr>
        <w:rPr>
          <w:b/>
          <w:color w:val="000000" w:themeColor="text1"/>
          <w:sz w:val="22"/>
        </w:rPr>
      </w:pPr>
      <w:r w:rsidRPr="00144B0C">
        <w:rPr>
          <w:bCs/>
          <w:color w:val="000000" w:themeColor="text1"/>
          <w:sz w:val="22"/>
        </w:rPr>
        <w:t>Developed a communicated policy ideas to reduce data breaches</w:t>
      </w:r>
    </w:p>
    <w:p w14:paraId="447699BF" w14:textId="110C374E" w:rsidR="00144B0C" w:rsidRPr="00144B0C" w:rsidRDefault="00144B0C" w:rsidP="00144B0C">
      <w:pPr>
        <w:pStyle w:val="BodyText"/>
        <w:numPr>
          <w:ilvl w:val="0"/>
          <w:numId w:val="34"/>
        </w:numPr>
        <w:rPr>
          <w:b/>
          <w:color w:val="000000" w:themeColor="text1"/>
          <w:sz w:val="22"/>
        </w:rPr>
      </w:pPr>
      <w:r w:rsidRPr="00144B0C">
        <w:rPr>
          <w:bCs/>
          <w:color w:val="000000" w:themeColor="text1"/>
          <w:sz w:val="22"/>
        </w:rPr>
        <w:t>Identified customer requirements for an End of Life Journey service offering</w:t>
      </w:r>
    </w:p>
    <w:p w14:paraId="5E4DDAFD" w14:textId="77777777" w:rsidR="00144B0C" w:rsidRDefault="00144B0C" w:rsidP="004135FD">
      <w:pPr>
        <w:pStyle w:val="BodyText"/>
        <w:ind w:left="0"/>
        <w:rPr>
          <w:b/>
          <w:color w:val="336699"/>
          <w:sz w:val="22"/>
        </w:rPr>
      </w:pPr>
    </w:p>
    <w:p w14:paraId="552BD0E2" w14:textId="4973C09D" w:rsidR="001D6E5F" w:rsidRPr="00144B0C" w:rsidRDefault="00183F2A" w:rsidP="001D6E5F">
      <w:pPr>
        <w:pStyle w:val="BodyText"/>
        <w:ind w:left="0"/>
        <w:rPr>
          <w:color w:val="0D0F1A"/>
        </w:rPr>
      </w:pPr>
      <w:r>
        <w:rPr>
          <w:b/>
          <w:color w:val="336699"/>
          <w:sz w:val="22"/>
        </w:rPr>
        <w:t>LANGUAGES:</w:t>
      </w:r>
      <w:r>
        <w:rPr>
          <w:b/>
          <w:color w:val="336699"/>
          <w:spacing w:val="-7"/>
          <w:sz w:val="22"/>
        </w:rPr>
        <w:t xml:space="preserve"> </w:t>
      </w:r>
      <w:r w:rsidRPr="00445191">
        <w:rPr>
          <w:color w:val="0D0F1A"/>
          <w:sz w:val="22"/>
          <w:szCs w:val="22"/>
        </w:rPr>
        <w:t>English</w:t>
      </w:r>
      <w:r w:rsidR="008B4908" w:rsidRPr="00445191">
        <w:rPr>
          <w:color w:val="0D0F1A"/>
          <w:sz w:val="22"/>
          <w:szCs w:val="22"/>
        </w:rPr>
        <w:t xml:space="preserve"> (Bilingual Proficiency), </w:t>
      </w:r>
      <w:r w:rsidR="00BB2C34" w:rsidRPr="00445191">
        <w:rPr>
          <w:color w:val="0D0F1A"/>
          <w:sz w:val="22"/>
          <w:szCs w:val="22"/>
        </w:rPr>
        <w:t>Malayalam</w:t>
      </w:r>
      <w:r w:rsidR="008B4908" w:rsidRPr="00445191">
        <w:rPr>
          <w:color w:val="0D0F1A"/>
          <w:sz w:val="22"/>
          <w:szCs w:val="22"/>
        </w:rPr>
        <w:t xml:space="preserve"> (Native Proficiency)</w:t>
      </w:r>
      <w:r w:rsidR="00BB2C34" w:rsidRPr="00445191">
        <w:rPr>
          <w:color w:val="0D0F1A"/>
          <w:sz w:val="22"/>
          <w:szCs w:val="22"/>
        </w:rPr>
        <w:t>, Hindi</w:t>
      </w:r>
    </w:p>
    <w:p w14:paraId="076C180C" w14:textId="77777777" w:rsidR="008E5627" w:rsidRDefault="008E5627" w:rsidP="001D6E5F">
      <w:pPr>
        <w:pStyle w:val="BodyText"/>
        <w:ind w:left="0"/>
        <w:rPr>
          <w:i/>
          <w:color w:val="000000" w:themeColor="text1"/>
          <w:sz w:val="22"/>
        </w:rPr>
      </w:pPr>
    </w:p>
    <w:p w14:paraId="3D0DB125" w14:textId="77777777" w:rsidR="00144B0C" w:rsidRPr="00C67755" w:rsidRDefault="00144B0C" w:rsidP="001D6E5F">
      <w:pPr>
        <w:pStyle w:val="BodyText"/>
        <w:ind w:left="0"/>
        <w:rPr>
          <w:i/>
          <w:color w:val="000000" w:themeColor="text1"/>
          <w:sz w:val="22"/>
        </w:rPr>
      </w:pPr>
    </w:p>
    <w:p w14:paraId="0CF943F9" w14:textId="77777777" w:rsidR="00C67755" w:rsidRDefault="001D6E5F" w:rsidP="004135FD">
      <w:pPr>
        <w:pStyle w:val="BodyText"/>
        <w:ind w:left="0"/>
        <w:rPr>
          <w:b/>
          <w:color w:val="336699"/>
          <w:sz w:val="22"/>
        </w:rPr>
      </w:pPr>
      <w:r>
        <w:rPr>
          <w:b/>
          <w:color w:val="336699"/>
          <w:sz w:val="22"/>
        </w:rPr>
        <w:t>AREAS OF INTEREST</w:t>
      </w:r>
      <w:r w:rsidR="00BB216F">
        <w:rPr>
          <w:b/>
          <w:color w:val="336699"/>
          <w:sz w:val="22"/>
        </w:rPr>
        <w:br/>
      </w:r>
    </w:p>
    <w:p w14:paraId="64311A02" w14:textId="18503325" w:rsidR="00D9032B" w:rsidRPr="00445191" w:rsidRDefault="00D9032B" w:rsidP="00D9032B">
      <w:pPr>
        <w:numPr>
          <w:ilvl w:val="0"/>
          <w:numId w:val="22"/>
        </w:numPr>
        <w:spacing w:before="2"/>
        <w:rPr>
          <w:b/>
          <w:bCs/>
          <w:lang w:val="en-IN"/>
        </w:rPr>
      </w:pPr>
      <w:r w:rsidRPr="00445191">
        <w:rPr>
          <w:bCs/>
          <w:lang w:val="en-IN"/>
        </w:rPr>
        <w:t>Business analysis and Customer Interaction</w:t>
      </w:r>
    </w:p>
    <w:p w14:paraId="76ED6AE7" w14:textId="0A55CFF8" w:rsidR="00784D6F" w:rsidRPr="00445191" w:rsidRDefault="00784D6F" w:rsidP="00360B4A">
      <w:pPr>
        <w:numPr>
          <w:ilvl w:val="0"/>
          <w:numId w:val="22"/>
        </w:numPr>
        <w:spacing w:before="2"/>
        <w:rPr>
          <w:lang w:val="en-IN"/>
        </w:rPr>
      </w:pPr>
      <w:r w:rsidRPr="00445191">
        <w:rPr>
          <w:lang w:val="en-IN"/>
        </w:rPr>
        <w:t>Agile Methodologies and Project Management</w:t>
      </w:r>
    </w:p>
    <w:p w14:paraId="048D1362" w14:textId="72B1526A" w:rsidR="006270DD" w:rsidRPr="00445191" w:rsidRDefault="006270DD" w:rsidP="00360B4A">
      <w:pPr>
        <w:numPr>
          <w:ilvl w:val="0"/>
          <w:numId w:val="22"/>
        </w:numPr>
        <w:spacing w:before="2"/>
        <w:rPr>
          <w:b/>
          <w:bCs/>
          <w:lang w:val="en-IN"/>
        </w:rPr>
      </w:pPr>
      <w:r w:rsidRPr="00445191">
        <w:rPr>
          <w:bCs/>
          <w:lang w:val="en-IN"/>
        </w:rPr>
        <w:t>Innovation and Sustainability</w:t>
      </w:r>
    </w:p>
    <w:p w14:paraId="7146D5BC" w14:textId="77777777" w:rsidR="00784D6F" w:rsidRPr="00445191" w:rsidRDefault="00784D6F" w:rsidP="00360B4A">
      <w:pPr>
        <w:numPr>
          <w:ilvl w:val="0"/>
          <w:numId w:val="22"/>
        </w:numPr>
        <w:spacing w:before="2"/>
        <w:rPr>
          <w:b/>
          <w:bCs/>
          <w:lang w:val="en-IN"/>
        </w:rPr>
      </w:pPr>
      <w:r w:rsidRPr="00445191">
        <w:rPr>
          <w:bCs/>
          <w:lang w:val="en-IN"/>
        </w:rPr>
        <w:t>IoT and Smart Systems</w:t>
      </w:r>
    </w:p>
    <w:p w14:paraId="27AD519B" w14:textId="1FEE3E01" w:rsidR="00682784" w:rsidRPr="00445191" w:rsidRDefault="00784D6F" w:rsidP="00682784">
      <w:pPr>
        <w:numPr>
          <w:ilvl w:val="0"/>
          <w:numId w:val="22"/>
        </w:numPr>
        <w:spacing w:before="2"/>
        <w:rPr>
          <w:b/>
          <w:bCs/>
          <w:lang w:val="en-IN"/>
        </w:rPr>
      </w:pPr>
      <w:r w:rsidRPr="00445191">
        <w:rPr>
          <w:bCs/>
          <w:lang w:val="en-IN"/>
        </w:rPr>
        <w:t>Machine Learning and Artificial Intelligence Application</w:t>
      </w:r>
    </w:p>
    <w:p w14:paraId="0249FB87" w14:textId="77777777" w:rsidR="00D9032B" w:rsidRPr="00445191" w:rsidRDefault="00D9032B" w:rsidP="00D9032B">
      <w:pPr>
        <w:numPr>
          <w:ilvl w:val="0"/>
          <w:numId w:val="22"/>
        </w:numPr>
        <w:spacing w:before="2"/>
        <w:rPr>
          <w:b/>
          <w:bCs/>
          <w:lang w:val="en-IN"/>
        </w:rPr>
      </w:pPr>
      <w:r w:rsidRPr="00445191">
        <w:rPr>
          <w:bCs/>
          <w:lang w:val="en-IN"/>
        </w:rPr>
        <w:t>Advanced-Data Analytics and Visualization</w:t>
      </w:r>
    </w:p>
    <w:p w14:paraId="5ED7A640" w14:textId="77777777" w:rsidR="001D6E5F" w:rsidRDefault="001D6E5F" w:rsidP="004135FD">
      <w:pPr>
        <w:pStyle w:val="BodyText"/>
        <w:ind w:left="0"/>
        <w:rPr>
          <w:b/>
          <w:color w:val="336699"/>
          <w:sz w:val="22"/>
        </w:rPr>
      </w:pPr>
    </w:p>
    <w:p w14:paraId="16174163" w14:textId="77777777" w:rsidR="00360B4A" w:rsidRDefault="00F810A6" w:rsidP="004135FD">
      <w:pPr>
        <w:pStyle w:val="BodyText"/>
        <w:ind w:left="0"/>
        <w:rPr>
          <w:b/>
          <w:color w:val="336699"/>
          <w:sz w:val="22"/>
        </w:rPr>
      </w:pPr>
      <w:r w:rsidRPr="00F810A6">
        <w:rPr>
          <w:b/>
          <w:color w:val="336699"/>
          <w:sz w:val="22"/>
        </w:rPr>
        <w:t>R</w:t>
      </w:r>
      <w:r>
        <w:rPr>
          <w:b/>
          <w:color w:val="336699"/>
          <w:sz w:val="22"/>
        </w:rPr>
        <w:t>EFERENCES</w:t>
      </w:r>
    </w:p>
    <w:p w14:paraId="70DF0FE0" w14:textId="5E20891B" w:rsidR="00E653A5" w:rsidRDefault="00E653A5" w:rsidP="004135FD">
      <w:pPr>
        <w:pStyle w:val="BodyText"/>
        <w:ind w:left="0"/>
        <w:rPr>
          <w:b/>
          <w:color w:val="336699"/>
          <w:sz w:val="22"/>
        </w:rPr>
      </w:pPr>
    </w:p>
    <w:p w14:paraId="1A84743F" w14:textId="77777777" w:rsidR="00E653A5" w:rsidRPr="00E653A5" w:rsidRDefault="00E653A5" w:rsidP="00E653A5">
      <w:pPr>
        <w:pStyle w:val="BodyText"/>
        <w:ind w:left="0"/>
        <w:rPr>
          <w:sz w:val="22"/>
          <w:szCs w:val="22"/>
        </w:rPr>
      </w:pPr>
      <w:r w:rsidRPr="00E653A5">
        <w:rPr>
          <w:sz w:val="22"/>
          <w:szCs w:val="22"/>
        </w:rPr>
        <w:t xml:space="preserve">1. Dr. </w:t>
      </w:r>
      <w:proofErr w:type="spellStart"/>
      <w:r w:rsidRPr="00E653A5">
        <w:rPr>
          <w:sz w:val="22"/>
          <w:szCs w:val="22"/>
        </w:rPr>
        <w:t>Bharanidharan</w:t>
      </w:r>
      <w:proofErr w:type="spellEnd"/>
      <w:r w:rsidRPr="00E653A5">
        <w:rPr>
          <w:sz w:val="22"/>
          <w:szCs w:val="22"/>
        </w:rPr>
        <w:t xml:space="preserve"> Shanmugam CISSP</w:t>
      </w:r>
    </w:p>
    <w:p w14:paraId="666C5B64" w14:textId="77777777" w:rsidR="00E653A5" w:rsidRPr="00E653A5" w:rsidRDefault="00E653A5" w:rsidP="00E653A5">
      <w:pPr>
        <w:pStyle w:val="BodyText"/>
        <w:rPr>
          <w:sz w:val="22"/>
          <w:szCs w:val="22"/>
        </w:rPr>
      </w:pPr>
      <w:r w:rsidRPr="00E653A5">
        <w:rPr>
          <w:sz w:val="22"/>
          <w:szCs w:val="22"/>
        </w:rPr>
        <w:t>Associate Dean – Learning and Teaching, Senior Lecturer</w:t>
      </w:r>
    </w:p>
    <w:p w14:paraId="65FB089B" w14:textId="77777777" w:rsidR="00E653A5" w:rsidRPr="00E653A5" w:rsidRDefault="00E653A5" w:rsidP="00E653A5">
      <w:pPr>
        <w:pStyle w:val="BodyText"/>
        <w:rPr>
          <w:sz w:val="22"/>
          <w:szCs w:val="22"/>
        </w:rPr>
      </w:pPr>
      <w:r w:rsidRPr="00E653A5">
        <w:rPr>
          <w:sz w:val="22"/>
          <w:szCs w:val="22"/>
        </w:rPr>
        <w:t>Faculty of Science and Technology</w:t>
      </w:r>
    </w:p>
    <w:p w14:paraId="6A86171F" w14:textId="77777777" w:rsidR="00E653A5" w:rsidRPr="00E653A5" w:rsidRDefault="00E653A5" w:rsidP="00E653A5">
      <w:pPr>
        <w:pStyle w:val="BodyText"/>
        <w:rPr>
          <w:sz w:val="22"/>
          <w:szCs w:val="22"/>
        </w:rPr>
      </w:pPr>
      <w:r w:rsidRPr="00E653A5">
        <w:rPr>
          <w:sz w:val="22"/>
          <w:szCs w:val="22"/>
        </w:rPr>
        <w:t>Charles Darwin University</w:t>
      </w:r>
    </w:p>
    <w:p w14:paraId="6B99E4B6" w14:textId="77777777" w:rsidR="00E653A5" w:rsidRDefault="00E653A5" w:rsidP="00E653A5">
      <w:pPr>
        <w:pStyle w:val="BodyText"/>
        <w:rPr>
          <w:sz w:val="22"/>
          <w:szCs w:val="22"/>
        </w:rPr>
      </w:pPr>
      <w:r w:rsidRPr="00E653A5">
        <w:rPr>
          <w:sz w:val="22"/>
          <w:szCs w:val="22"/>
        </w:rPr>
        <w:t>Phone: +61 8 8946 7581</w:t>
      </w:r>
    </w:p>
    <w:p w14:paraId="4CBD02D7" w14:textId="07DBE84A" w:rsidR="00F64B03" w:rsidRDefault="00E653A5" w:rsidP="00C83E5A">
      <w:pPr>
        <w:pStyle w:val="BodyText"/>
        <w:rPr>
          <w:sz w:val="22"/>
          <w:szCs w:val="22"/>
        </w:rPr>
      </w:pPr>
      <w:r w:rsidRPr="00E653A5">
        <w:rPr>
          <w:sz w:val="22"/>
          <w:szCs w:val="22"/>
        </w:rPr>
        <w:t xml:space="preserve">Email: </w:t>
      </w:r>
      <w:hyperlink r:id="rId7" w:history="1">
        <w:r w:rsidRPr="00E653A5">
          <w:rPr>
            <w:rStyle w:val="Hyperlink"/>
            <w:sz w:val="22"/>
            <w:szCs w:val="22"/>
          </w:rPr>
          <w:t>bharanidharan.shanmugam@cdu.edu.au</w:t>
        </w:r>
      </w:hyperlink>
    </w:p>
    <w:p w14:paraId="64B386A4" w14:textId="77777777" w:rsidR="00DD71FB" w:rsidRPr="00E653A5" w:rsidRDefault="00DD71FB" w:rsidP="00F64B03">
      <w:pPr>
        <w:pStyle w:val="BodyText"/>
        <w:ind w:left="0" w:firstLine="525"/>
        <w:rPr>
          <w:sz w:val="22"/>
          <w:szCs w:val="22"/>
        </w:rPr>
      </w:pPr>
    </w:p>
    <w:p w14:paraId="42742460" w14:textId="1A24BFA8" w:rsidR="00DD71FB" w:rsidRPr="00E653A5" w:rsidRDefault="00C83E5A" w:rsidP="00DD71FB">
      <w:pPr>
        <w:pStyle w:val="BodyText"/>
        <w:ind w:left="0"/>
        <w:rPr>
          <w:sz w:val="22"/>
          <w:szCs w:val="22"/>
        </w:rPr>
      </w:pPr>
      <w:r>
        <w:rPr>
          <w:sz w:val="22"/>
          <w:szCs w:val="22"/>
        </w:rPr>
        <w:t>2</w:t>
      </w:r>
      <w:r w:rsidR="00DD71FB">
        <w:rPr>
          <w:sz w:val="22"/>
          <w:szCs w:val="22"/>
        </w:rPr>
        <w:t>. Raymond Ling</w:t>
      </w:r>
    </w:p>
    <w:p w14:paraId="7CA441E0" w14:textId="77777777" w:rsidR="00DD71FB" w:rsidRDefault="00DD71FB" w:rsidP="00DD71FB">
      <w:pPr>
        <w:pStyle w:val="BodyText"/>
        <w:ind w:left="0" w:firstLine="525"/>
        <w:rPr>
          <w:sz w:val="22"/>
          <w:szCs w:val="22"/>
        </w:rPr>
      </w:pPr>
      <w:r>
        <w:rPr>
          <w:sz w:val="22"/>
          <w:szCs w:val="22"/>
        </w:rPr>
        <w:t>Delivery Director</w:t>
      </w:r>
    </w:p>
    <w:p w14:paraId="448027C2" w14:textId="77777777" w:rsidR="00DD71FB" w:rsidRDefault="00DD71FB" w:rsidP="00DD71FB">
      <w:pPr>
        <w:pStyle w:val="BodyText"/>
        <w:ind w:left="0" w:firstLine="525"/>
        <w:rPr>
          <w:sz w:val="22"/>
          <w:szCs w:val="22"/>
        </w:rPr>
      </w:pPr>
      <w:r>
        <w:rPr>
          <w:sz w:val="22"/>
          <w:szCs w:val="22"/>
        </w:rPr>
        <w:t>Neural Lab, Hong Kong</w:t>
      </w:r>
    </w:p>
    <w:p w14:paraId="007B21D8" w14:textId="1A3B3147" w:rsidR="00E653A5" w:rsidRDefault="00DD71FB" w:rsidP="00E653A5">
      <w:pPr>
        <w:pStyle w:val="BodyText"/>
        <w:rPr>
          <w:sz w:val="22"/>
          <w:szCs w:val="22"/>
        </w:rPr>
      </w:pPr>
      <w:r>
        <w:rPr>
          <w:sz w:val="22"/>
          <w:szCs w:val="22"/>
        </w:rPr>
        <w:t xml:space="preserve">Email: </w:t>
      </w:r>
      <w:hyperlink r:id="rId8" w:history="1">
        <w:r w:rsidR="00C83E5A" w:rsidRPr="002F3EB2">
          <w:rPr>
            <w:rStyle w:val="Hyperlink"/>
            <w:sz w:val="22"/>
            <w:szCs w:val="22"/>
          </w:rPr>
          <w:t>raymond.ling@neurallab.io</w:t>
        </w:r>
      </w:hyperlink>
    </w:p>
    <w:p w14:paraId="6B1A4E08" w14:textId="77777777" w:rsidR="00C83E5A" w:rsidRDefault="00C83E5A" w:rsidP="00E653A5">
      <w:pPr>
        <w:pStyle w:val="BodyText"/>
        <w:rPr>
          <w:sz w:val="22"/>
          <w:szCs w:val="22"/>
        </w:rPr>
      </w:pPr>
    </w:p>
    <w:p w14:paraId="667FDC67" w14:textId="564B4BD8" w:rsidR="00C83E5A" w:rsidRPr="00E653A5" w:rsidRDefault="00C83E5A" w:rsidP="00C83E5A">
      <w:pPr>
        <w:pStyle w:val="BodyText"/>
        <w:ind w:left="0"/>
        <w:rPr>
          <w:sz w:val="22"/>
          <w:szCs w:val="22"/>
        </w:rPr>
      </w:pPr>
      <w:r>
        <w:rPr>
          <w:sz w:val="22"/>
          <w:szCs w:val="22"/>
        </w:rPr>
        <w:t>3.</w:t>
      </w:r>
      <w:r w:rsidRPr="00C83E5A">
        <w:rPr>
          <w:sz w:val="22"/>
          <w:szCs w:val="22"/>
        </w:rPr>
        <w:t xml:space="preserve"> </w:t>
      </w:r>
      <w:r w:rsidRPr="00E653A5">
        <w:rPr>
          <w:sz w:val="22"/>
          <w:szCs w:val="22"/>
        </w:rPr>
        <w:t xml:space="preserve">Kristen </w:t>
      </w:r>
      <w:proofErr w:type="spellStart"/>
      <w:r w:rsidRPr="00E653A5">
        <w:rPr>
          <w:sz w:val="22"/>
          <w:szCs w:val="22"/>
        </w:rPr>
        <w:t>Redshaw</w:t>
      </w:r>
      <w:proofErr w:type="spellEnd"/>
    </w:p>
    <w:p w14:paraId="5237497D" w14:textId="77777777" w:rsidR="00C83E5A" w:rsidRPr="00E653A5" w:rsidRDefault="00C83E5A" w:rsidP="00C83E5A">
      <w:pPr>
        <w:pStyle w:val="BodyText"/>
        <w:rPr>
          <w:sz w:val="22"/>
          <w:szCs w:val="22"/>
        </w:rPr>
      </w:pPr>
      <w:r w:rsidRPr="00E653A5">
        <w:rPr>
          <w:sz w:val="22"/>
          <w:szCs w:val="22"/>
        </w:rPr>
        <w:t>Manager</w:t>
      </w:r>
    </w:p>
    <w:p w14:paraId="2E0B13BB" w14:textId="77777777" w:rsidR="00C83E5A" w:rsidRPr="00E653A5" w:rsidRDefault="00C83E5A" w:rsidP="00C83E5A">
      <w:pPr>
        <w:pStyle w:val="BodyText"/>
        <w:rPr>
          <w:sz w:val="22"/>
          <w:szCs w:val="22"/>
        </w:rPr>
      </w:pPr>
      <w:r w:rsidRPr="00E653A5">
        <w:rPr>
          <w:sz w:val="22"/>
          <w:szCs w:val="22"/>
        </w:rPr>
        <w:t xml:space="preserve">Coles </w:t>
      </w:r>
      <w:proofErr w:type="spellStart"/>
      <w:r w:rsidRPr="00E653A5">
        <w:rPr>
          <w:sz w:val="22"/>
          <w:szCs w:val="22"/>
        </w:rPr>
        <w:t>Coolalinga</w:t>
      </w:r>
      <w:proofErr w:type="spellEnd"/>
    </w:p>
    <w:p w14:paraId="7A00C62C" w14:textId="77777777" w:rsidR="00C83E5A" w:rsidRDefault="00C83E5A" w:rsidP="00C83E5A">
      <w:pPr>
        <w:pStyle w:val="BodyText"/>
        <w:rPr>
          <w:sz w:val="22"/>
          <w:szCs w:val="22"/>
        </w:rPr>
      </w:pPr>
      <w:r w:rsidRPr="00E653A5">
        <w:rPr>
          <w:sz w:val="22"/>
          <w:szCs w:val="22"/>
        </w:rPr>
        <w:t>Phone: +61 438168378</w:t>
      </w:r>
    </w:p>
    <w:p w14:paraId="0ABF6CA4" w14:textId="77777777" w:rsidR="00C83E5A" w:rsidRDefault="00C83E5A" w:rsidP="00C83E5A">
      <w:pPr>
        <w:pStyle w:val="BodyText"/>
        <w:ind w:left="0" w:firstLine="525"/>
        <w:rPr>
          <w:sz w:val="22"/>
          <w:szCs w:val="22"/>
        </w:rPr>
      </w:pPr>
      <w:r w:rsidRPr="00E653A5">
        <w:rPr>
          <w:sz w:val="22"/>
          <w:szCs w:val="22"/>
        </w:rPr>
        <w:t xml:space="preserve">Email: </w:t>
      </w:r>
      <w:hyperlink r:id="rId9" w:history="1">
        <w:r w:rsidRPr="00AD2FE6">
          <w:rPr>
            <w:rStyle w:val="Hyperlink"/>
            <w:sz w:val="22"/>
            <w:szCs w:val="22"/>
          </w:rPr>
          <w:t>kredshaw09@gmail.com</w:t>
        </w:r>
      </w:hyperlink>
    </w:p>
    <w:p w14:paraId="5044E419" w14:textId="6CB77D35" w:rsidR="00C83E5A" w:rsidRDefault="00C83E5A" w:rsidP="00DD71FB">
      <w:pPr>
        <w:pStyle w:val="BodyText"/>
        <w:ind w:left="0"/>
        <w:rPr>
          <w:sz w:val="22"/>
          <w:szCs w:val="22"/>
        </w:rPr>
      </w:pPr>
    </w:p>
    <w:p w14:paraId="3777B1B0" w14:textId="77777777" w:rsidR="002C5534" w:rsidRPr="002C5534" w:rsidRDefault="002C5534" w:rsidP="002C5534">
      <w:pPr>
        <w:pStyle w:val="BodyText"/>
        <w:ind w:firstLine="525"/>
        <w:rPr>
          <w:sz w:val="22"/>
          <w:szCs w:val="22"/>
        </w:rPr>
      </w:pPr>
    </w:p>
    <w:p w14:paraId="1211C7C9" w14:textId="153432BB" w:rsidR="00183F2A" w:rsidRDefault="00F40644" w:rsidP="004135FD">
      <w:pPr>
        <w:pStyle w:val="BodyText"/>
        <w:ind w:left="0"/>
        <w:rPr>
          <w:b/>
          <w:color w:val="336699"/>
          <w:sz w:val="22"/>
        </w:rPr>
      </w:pPr>
      <w:r>
        <w:rPr>
          <w:b/>
          <w:color w:val="336699"/>
          <w:sz w:val="22"/>
        </w:rPr>
        <w:br/>
      </w:r>
    </w:p>
    <w:p w14:paraId="6750E814" w14:textId="77777777" w:rsidR="00360B4A" w:rsidRDefault="00360B4A" w:rsidP="004135FD">
      <w:pPr>
        <w:pStyle w:val="BodyText"/>
        <w:ind w:left="0"/>
        <w:rPr>
          <w:b/>
          <w:color w:val="336699"/>
          <w:sz w:val="22"/>
        </w:rPr>
      </w:pPr>
    </w:p>
    <w:p w14:paraId="403DA7C9" w14:textId="77777777" w:rsidR="00360B4A" w:rsidRDefault="00360B4A" w:rsidP="004135FD">
      <w:pPr>
        <w:pStyle w:val="BodyText"/>
        <w:ind w:left="0"/>
        <w:rPr>
          <w:b/>
          <w:color w:val="336699"/>
          <w:sz w:val="22"/>
        </w:rPr>
      </w:pPr>
    </w:p>
    <w:sectPr w:rsidR="00360B4A" w:rsidSect="00D01836">
      <w:pgSz w:w="12240" w:h="15840"/>
      <w:pgMar w:top="806" w:right="720" w:bottom="28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1C3820"/>
    <w:multiLevelType w:val="hybridMultilevel"/>
    <w:tmpl w:val="F196956A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0E7EA0"/>
    <w:multiLevelType w:val="hybridMultilevel"/>
    <w:tmpl w:val="3C1C547E"/>
    <w:lvl w:ilvl="0" w:tplc="08090001">
      <w:start w:val="1"/>
      <w:numFmt w:val="bullet"/>
      <w:lvlText w:val=""/>
      <w:lvlJc w:val="left"/>
      <w:pPr>
        <w:ind w:left="144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2" w15:restartNumberingAfterBreak="0">
    <w:nsid w:val="11941E5E"/>
    <w:multiLevelType w:val="hybridMultilevel"/>
    <w:tmpl w:val="81E6BE98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A92115"/>
    <w:multiLevelType w:val="hybridMultilevel"/>
    <w:tmpl w:val="C3DED7A6"/>
    <w:lvl w:ilvl="0" w:tplc="88B8790E">
      <w:numFmt w:val="bullet"/>
      <w:lvlText w:val=""/>
      <w:lvlJc w:val="left"/>
      <w:pPr>
        <w:ind w:left="720" w:hanging="361"/>
      </w:pPr>
      <w:rPr>
        <w:rFonts w:ascii="Symbol" w:eastAsia="Symbol" w:hAnsi="Symbol" w:cs="Symbol" w:hint="default"/>
        <w:b w:val="0"/>
        <w:bCs w:val="0"/>
        <w:i w:val="0"/>
        <w:iCs w:val="0"/>
        <w:color w:val="0D0F1A"/>
        <w:w w:val="100"/>
        <w:sz w:val="18"/>
        <w:szCs w:val="18"/>
        <w:lang w:val="en-US" w:eastAsia="en-US" w:bidi="ar-SA"/>
      </w:rPr>
    </w:lvl>
    <w:lvl w:ilvl="1" w:tplc="6BE0CF62">
      <w:numFmt w:val="bullet"/>
      <w:lvlText w:val="•"/>
      <w:lvlJc w:val="left"/>
      <w:pPr>
        <w:ind w:left="1169" w:hanging="361"/>
      </w:pPr>
      <w:rPr>
        <w:rFonts w:hint="default"/>
        <w:lang w:val="en-US" w:eastAsia="en-US" w:bidi="ar-SA"/>
      </w:rPr>
    </w:lvl>
    <w:lvl w:ilvl="2" w:tplc="664AABFE">
      <w:numFmt w:val="bullet"/>
      <w:lvlText w:val="•"/>
      <w:lvlJc w:val="left"/>
      <w:pPr>
        <w:ind w:left="1618" w:hanging="361"/>
      </w:pPr>
      <w:rPr>
        <w:rFonts w:hint="default"/>
        <w:lang w:val="en-US" w:eastAsia="en-US" w:bidi="ar-SA"/>
      </w:rPr>
    </w:lvl>
    <w:lvl w:ilvl="3" w:tplc="B6625F62">
      <w:numFmt w:val="bullet"/>
      <w:lvlText w:val="•"/>
      <w:lvlJc w:val="left"/>
      <w:pPr>
        <w:ind w:left="2067" w:hanging="361"/>
      </w:pPr>
      <w:rPr>
        <w:rFonts w:hint="default"/>
        <w:lang w:val="en-US" w:eastAsia="en-US" w:bidi="ar-SA"/>
      </w:rPr>
    </w:lvl>
    <w:lvl w:ilvl="4" w:tplc="95322658">
      <w:numFmt w:val="bullet"/>
      <w:lvlText w:val="•"/>
      <w:lvlJc w:val="left"/>
      <w:pPr>
        <w:ind w:left="2516" w:hanging="361"/>
      </w:pPr>
      <w:rPr>
        <w:rFonts w:hint="default"/>
        <w:lang w:val="en-US" w:eastAsia="en-US" w:bidi="ar-SA"/>
      </w:rPr>
    </w:lvl>
    <w:lvl w:ilvl="5" w:tplc="76DC30EC">
      <w:numFmt w:val="bullet"/>
      <w:lvlText w:val="•"/>
      <w:lvlJc w:val="left"/>
      <w:pPr>
        <w:ind w:left="2966" w:hanging="361"/>
      </w:pPr>
      <w:rPr>
        <w:rFonts w:hint="default"/>
        <w:lang w:val="en-US" w:eastAsia="en-US" w:bidi="ar-SA"/>
      </w:rPr>
    </w:lvl>
    <w:lvl w:ilvl="6" w:tplc="33B07610">
      <w:numFmt w:val="bullet"/>
      <w:lvlText w:val="•"/>
      <w:lvlJc w:val="left"/>
      <w:pPr>
        <w:ind w:left="3415" w:hanging="361"/>
      </w:pPr>
      <w:rPr>
        <w:rFonts w:hint="default"/>
        <w:lang w:val="en-US" w:eastAsia="en-US" w:bidi="ar-SA"/>
      </w:rPr>
    </w:lvl>
    <w:lvl w:ilvl="7" w:tplc="C7B04C2E">
      <w:numFmt w:val="bullet"/>
      <w:lvlText w:val="•"/>
      <w:lvlJc w:val="left"/>
      <w:pPr>
        <w:ind w:left="3864" w:hanging="361"/>
      </w:pPr>
      <w:rPr>
        <w:rFonts w:hint="default"/>
        <w:lang w:val="en-US" w:eastAsia="en-US" w:bidi="ar-SA"/>
      </w:rPr>
    </w:lvl>
    <w:lvl w:ilvl="8" w:tplc="F3BC3E6C">
      <w:numFmt w:val="bullet"/>
      <w:lvlText w:val="•"/>
      <w:lvlJc w:val="left"/>
      <w:pPr>
        <w:ind w:left="4313" w:hanging="361"/>
      </w:pPr>
      <w:rPr>
        <w:rFonts w:hint="default"/>
        <w:lang w:val="en-US" w:eastAsia="en-US" w:bidi="ar-SA"/>
      </w:rPr>
    </w:lvl>
  </w:abstractNum>
  <w:abstractNum w:abstractNumId="4" w15:restartNumberingAfterBreak="0">
    <w:nsid w:val="14430108"/>
    <w:multiLevelType w:val="hybridMultilevel"/>
    <w:tmpl w:val="5824C05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4663065"/>
    <w:multiLevelType w:val="hybridMultilevel"/>
    <w:tmpl w:val="EBE69D08"/>
    <w:lvl w:ilvl="0" w:tplc="08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6" w15:restartNumberingAfterBreak="0">
    <w:nsid w:val="1B6767C6"/>
    <w:multiLevelType w:val="hybridMultilevel"/>
    <w:tmpl w:val="1366A79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39697B"/>
    <w:multiLevelType w:val="hybridMultilevel"/>
    <w:tmpl w:val="C868BE7A"/>
    <w:lvl w:ilvl="0" w:tplc="08090001">
      <w:start w:val="1"/>
      <w:numFmt w:val="bullet"/>
      <w:lvlText w:val=""/>
      <w:lvlJc w:val="left"/>
      <w:pPr>
        <w:ind w:left="463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5352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607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679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7512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823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895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9672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10392" w:hanging="360"/>
      </w:pPr>
      <w:rPr>
        <w:rFonts w:ascii="Wingdings" w:hAnsi="Wingdings" w:hint="default"/>
      </w:rPr>
    </w:lvl>
  </w:abstractNum>
  <w:abstractNum w:abstractNumId="8" w15:restartNumberingAfterBreak="0">
    <w:nsid w:val="2A0E1C7F"/>
    <w:multiLevelType w:val="hybridMultilevel"/>
    <w:tmpl w:val="860887A4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EBB662F"/>
    <w:multiLevelType w:val="hybridMultilevel"/>
    <w:tmpl w:val="C6703330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BA776E"/>
    <w:multiLevelType w:val="hybridMultilevel"/>
    <w:tmpl w:val="B194300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6800AA"/>
    <w:multiLevelType w:val="hybridMultilevel"/>
    <w:tmpl w:val="41104DDA"/>
    <w:numStyleLink w:val="Numbered"/>
  </w:abstractNum>
  <w:abstractNum w:abstractNumId="12" w15:restartNumberingAfterBreak="0">
    <w:nsid w:val="335E5BA2"/>
    <w:multiLevelType w:val="hybridMultilevel"/>
    <w:tmpl w:val="0AC6A43E"/>
    <w:lvl w:ilvl="0" w:tplc="8BE0820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0000" w:themeColor="text1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5A12555"/>
    <w:multiLevelType w:val="hybridMultilevel"/>
    <w:tmpl w:val="FB92B5CA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F41080"/>
    <w:multiLevelType w:val="hybridMultilevel"/>
    <w:tmpl w:val="1366A79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FE7142"/>
    <w:multiLevelType w:val="hybridMultilevel"/>
    <w:tmpl w:val="40B84BA8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6900E0"/>
    <w:multiLevelType w:val="hybridMultilevel"/>
    <w:tmpl w:val="59BCE3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A06122"/>
    <w:multiLevelType w:val="hybridMultilevel"/>
    <w:tmpl w:val="41104DDA"/>
    <w:styleLink w:val="Numbered"/>
    <w:lvl w:ilvl="0" w:tplc="3C60B0D8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212D46E">
      <w:start w:val="1"/>
      <w:numFmt w:val="decimal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AB4705A">
      <w:start w:val="1"/>
      <w:numFmt w:val="decimal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1CEE3A0">
      <w:start w:val="1"/>
      <w:numFmt w:val="decimal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3A88496">
      <w:start w:val="1"/>
      <w:numFmt w:val="decimal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E425E6C">
      <w:start w:val="1"/>
      <w:numFmt w:val="decimal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41845A6">
      <w:start w:val="1"/>
      <w:numFmt w:val="decimal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AAA49A4">
      <w:start w:val="1"/>
      <w:numFmt w:val="decimal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0740160">
      <w:start w:val="1"/>
      <w:numFmt w:val="decimal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8" w15:restartNumberingAfterBreak="0">
    <w:nsid w:val="3AAA43AC"/>
    <w:multiLevelType w:val="hybridMultilevel"/>
    <w:tmpl w:val="0818CEEE"/>
    <w:lvl w:ilvl="0" w:tplc="F6B06704">
      <w:start w:val="1"/>
      <w:numFmt w:val="decimal"/>
      <w:lvlText w:val="%1."/>
      <w:lvlJc w:val="left"/>
      <w:pPr>
        <w:ind w:left="1440" w:hanging="720"/>
      </w:pPr>
      <w:rPr>
        <w:rFonts w:hint="default"/>
        <w:b/>
        <w:bCs w:val="0"/>
        <w:i w:val="0"/>
        <w:iCs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0DC7D31"/>
    <w:multiLevelType w:val="hybridMultilevel"/>
    <w:tmpl w:val="4C3AE052"/>
    <w:lvl w:ilvl="0" w:tplc="65D6239C">
      <w:numFmt w:val="bullet"/>
      <w:lvlText w:val=""/>
      <w:lvlJc w:val="left"/>
      <w:pPr>
        <w:ind w:left="525" w:hanging="285"/>
      </w:pPr>
      <w:rPr>
        <w:rFonts w:ascii="Symbol" w:eastAsia="Symbol" w:hAnsi="Symbol" w:cs="Symbol" w:hint="default"/>
        <w:b w:val="0"/>
        <w:bCs w:val="0"/>
        <w:i w:val="0"/>
        <w:iCs w:val="0"/>
        <w:color w:val="0D0F1A"/>
        <w:w w:val="100"/>
        <w:sz w:val="20"/>
        <w:szCs w:val="20"/>
        <w:lang w:val="en-US" w:eastAsia="en-US" w:bidi="ar-SA"/>
      </w:rPr>
    </w:lvl>
    <w:lvl w:ilvl="1" w:tplc="A12222DA">
      <w:numFmt w:val="bullet"/>
      <w:lvlText w:val="•"/>
      <w:lvlJc w:val="left"/>
      <w:pPr>
        <w:ind w:left="1546" w:hanging="285"/>
      </w:pPr>
      <w:rPr>
        <w:rFonts w:hint="default"/>
        <w:lang w:val="en-US" w:eastAsia="en-US" w:bidi="ar-SA"/>
      </w:rPr>
    </w:lvl>
    <w:lvl w:ilvl="2" w:tplc="5A1E8A48">
      <w:numFmt w:val="bullet"/>
      <w:lvlText w:val="•"/>
      <w:lvlJc w:val="left"/>
      <w:pPr>
        <w:ind w:left="2572" w:hanging="285"/>
      </w:pPr>
      <w:rPr>
        <w:rFonts w:hint="default"/>
        <w:lang w:val="en-US" w:eastAsia="en-US" w:bidi="ar-SA"/>
      </w:rPr>
    </w:lvl>
    <w:lvl w:ilvl="3" w:tplc="538EEA6A">
      <w:numFmt w:val="bullet"/>
      <w:lvlText w:val="•"/>
      <w:lvlJc w:val="left"/>
      <w:pPr>
        <w:ind w:left="3598" w:hanging="285"/>
      </w:pPr>
      <w:rPr>
        <w:rFonts w:hint="default"/>
        <w:lang w:val="en-US" w:eastAsia="en-US" w:bidi="ar-SA"/>
      </w:rPr>
    </w:lvl>
    <w:lvl w:ilvl="4" w:tplc="9854535E">
      <w:numFmt w:val="bullet"/>
      <w:lvlText w:val="•"/>
      <w:lvlJc w:val="left"/>
      <w:pPr>
        <w:ind w:left="4624" w:hanging="285"/>
      </w:pPr>
      <w:rPr>
        <w:rFonts w:hint="default"/>
        <w:lang w:val="en-US" w:eastAsia="en-US" w:bidi="ar-SA"/>
      </w:rPr>
    </w:lvl>
    <w:lvl w:ilvl="5" w:tplc="9994564A">
      <w:numFmt w:val="bullet"/>
      <w:lvlText w:val="•"/>
      <w:lvlJc w:val="left"/>
      <w:pPr>
        <w:ind w:left="5650" w:hanging="285"/>
      </w:pPr>
      <w:rPr>
        <w:rFonts w:hint="default"/>
        <w:lang w:val="en-US" w:eastAsia="en-US" w:bidi="ar-SA"/>
      </w:rPr>
    </w:lvl>
    <w:lvl w:ilvl="6" w:tplc="D04684E6">
      <w:numFmt w:val="bullet"/>
      <w:lvlText w:val="•"/>
      <w:lvlJc w:val="left"/>
      <w:pPr>
        <w:ind w:left="6676" w:hanging="285"/>
      </w:pPr>
      <w:rPr>
        <w:rFonts w:hint="default"/>
        <w:lang w:val="en-US" w:eastAsia="en-US" w:bidi="ar-SA"/>
      </w:rPr>
    </w:lvl>
    <w:lvl w:ilvl="7" w:tplc="FB045A98">
      <w:numFmt w:val="bullet"/>
      <w:lvlText w:val="•"/>
      <w:lvlJc w:val="left"/>
      <w:pPr>
        <w:ind w:left="7702" w:hanging="285"/>
      </w:pPr>
      <w:rPr>
        <w:rFonts w:hint="default"/>
        <w:lang w:val="en-US" w:eastAsia="en-US" w:bidi="ar-SA"/>
      </w:rPr>
    </w:lvl>
    <w:lvl w:ilvl="8" w:tplc="0DE8C934">
      <w:numFmt w:val="bullet"/>
      <w:lvlText w:val="•"/>
      <w:lvlJc w:val="left"/>
      <w:pPr>
        <w:ind w:left="8728" w:hanging="285"/>
      </w:pPr>
      <w:rPr>
        <w:rFonts w:hint="default"/>
        <w:lang w:val="en-US" w:eastAsia="en-US" w:bidi="ar-SA"/>
      </w:rPr>
    </w:lvl>
  </w:abstractNum>
  <w:abstractNum w:abstractNumId="20" w15:restartNumberingAfterBreak="0">
    <w:nsid w:val="419953F3"/>
    <w:multiLevelType w:val="hybridMultilevel"/>
    <w:tmpl w:val="B3D470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6639A1"/>
    <w:multiLevelType w:val="hybridMultilevel"/>
    <w:tmpl w:val="93BAC0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6F29C5"/>
    <w:multiLevelType w:val="hybridMultilevel"/>
    <w:tmpl w:val="CF6010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87459A7"/>
    <w:multiLevelType w:val="hybridMultilevel"/>
    <w:tmpl w:val="AD7638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AD51232"/>
    <w:multiLevelType w:val="hybridMultilevel"/>
    <w:tmpl w:val="874020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6F06B24"/>
    <w:multiLevelType w:val="hybridMultilevel"/>
    <w:tmpl w:val="242AC680"/>
    <w:lvl w:ilvl="0" w:tplc="40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26" w15:restartNumberingAfterBreak="0">
    <w:nsid w:val="60E0393F"/>
    <w:multiLevelType w:val="hybridMultilevel"/>
    <w:tmpl w:val="DE7014D2"/>
    <w:lvl w:ilvl="0" w:tplc="08090001">
      <w:start w:val="1"/>
      <w:numFmt w:val="bullet"/>
      <w:lvlText w:val=""/>
      <w:lvlJc w:val="left"/>
      <w:pPr>
        <w:ind w:left="124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965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68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</w:abstractNum>
  <w:abstractNum w:abstractNumId="27" w15:restartNumberingAfterBreak="0">
    <w:nsid w:val="62D01AB7"/>
    <w:multiLevelType w:val="hybridMultilevel"/>
    <w:tmpl w:val="3008023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91F1159"/>
    <w:multiLevelType w:val="hybridMultilevel"/>
    <w:tmpl w:val="1366A79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BB42FAD"/>
    <w:multiLevelType w:val="hybridMultilevel"/>
    <w:tmpl w:val="97D2DAB8"/>
    <w:lvl w:ilvl="0" w:tplc="7EE6A626">
      <w:numFmt w:val="bullet"/>
      <w:lvlText w:val=""/>
      <w:lvlJc w:val="left"/>
      <w:pPr>
        <w:ind w:left="400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0D0F1A"/>
        <w:w w:val="100"/>
        <w:sz w:val="18"/>
        <w:szCs w:val="18"/>
        <w:lang w:val="en-US" w:eastAsia="en-US" w:bidi="ar-SA"/>
      </w:rPr>
    </w:lvl>
    <w:lvl w:ilvl="1" w:tplc="8F6211A6">
      <w:numFmt w:val="bullet"/>
      <w:lvlText w:val="•"/>
      <w:lvlJc w:val="left"/>
      <w:pPr>
        <w:ind w:left="854" w:hanging="360"/>
      </w:pPr>
      <w:rPr>
        <w:rFonts w:hint="default"/>
        <w:lang w:val="en-US" w:eastAsia="en-US" w:bidi="ar-SA"/>
      </w:rPr>
    </w:lvl>
    <w:lvl w:ilvl="2" w:tplc="60BEE91C">
      <w:numFmt w:val="bullet"/>
      <w:lvlText w:val="•"/>
      <w:lvlJc w:val="left"/>
      <w:pPr>
        <w:ind w:left="1309" w:hanging="360"/>
      </w:pPr>
      <w:rPr>
        <w:rFonts w:hint="default"/>
        <w:lang w:val="en-US" w:eastAsia="en-US" w:bidi="ar-SA"/>
      </w:rPr>
    </w:lvl>
    <w:lvl w:ilvl="3" w:tplc="61C05B40">
      <w:numFmt w:val="bullet"/>
      <w:lvlText w:val="•"/>
      <w:lvlJc w:val="left"/>
      <w:pPr>
        <w:ind w:left="1764" w:hanging="360"/>
      </w:pPr>
      <w:rPr>
        <w:rFonts w:hint="default"/>
        <w:lang w:val="en-US" w:eastAsia="en-US" w:bidi="ar-SA"/>
      </w:rPr>
    </w:lvl>
    <w:lvl w:ilvl="4" w:tplc="2B1C4366">
      <w:numFmt w:val="bullet"/>
      <w:lvlText w:val="•"/>
      <w:lvlJc w:val="left"/>
      <w:pPr>
        <w:ind w:left="2218" w:hanging="360"/>
      </w:pPr>
      <w:rPr>
        <w:rFonts w:hint="default"/>
        <w:lang w:val="en-US" w:eastAsia="en-US" w:bidi="ar-SA"/>
      </w:rPr>
    </w:lvl>
    <w:lvl w:ilvl="5" w:tplc="0638F076">
      <w:numFmt w:val="bullet"/>
      <w:lvlText w:val="•"/>
      <w:lvlJc w:val="left"/>
      <w:pPr>
        <w:ind w:left="2673" w:hanging="360"/>
      </w:pPr>
      <w:rPr>
        <w:rFonts w:hint="default"/>
        <w:lang w:val="en-US" w:eastAsia="en-US" w:bidi="ar-SA"/>
      </w:rPr>
    </w:lvl>
    <w:lvl w:ilvl="6" w:tplc="75F824EA">
      <w:numFmt w:val="bullet"/>
      <w:lvlText w:val="•"/>
      <w:lvlJc w:val="left"/>
      <w:pPr>
        <w:ind w:left="3128" w:hanging="360"/>
      </w:pPr>
      <w:rPr>
        <w:rFonts w:hint="default"/>
        <w:lang w:val="en-US" w:eastAsia="en-US" w:bidi="ar-SA"/>
      </w:rPr>
    </w:lvl>
    <w:lvl w:ilvl="7" w:tplc="9C10B902">
      <w:numFmt w:val="bullet"/>
      <w:lvlText w:val="•"/>
      <w:lvlJc w:val="left"/>
      <w:pPr>
        <w:ind w:left="3582" w:hanging="360"/>
      </w:pPr>
      <w:rPr>
        <w:rFonts w:hint="default"/>
        <w:lang w:val="en-US" w:eastAsia="en-US" w:bidi="ar-SA"/>
      </w:rPr>
    </w:lvl>
    <w:lvl w:ilvl="8" w:tplc="05FA9882">
      <w:numFmt w:val="bullet"/>
      <w:lvlText w:val="•"/>
      <w:lvlJc w:val="left"/>
      <w:pPr>
        <w:ind w:left="4037" w:hanging="360"/>
      </w:pPr>
      <w:rPr>
        <w:rFonts w:hint="default"/>
        <w:lang w:val="en-US" w:eastAsia="en-US" w:bidi="ar-SA"/>
      </w:rPr>
    </w:lvl>
  </w:abstractNum>
  <w:abstractNum w:abstractNumId="30" w15:restartNumberingAfterBreak="0">
    <w:nsid w:val="72987E87"/>
    <w:multiLevelType w:val="hybridMultilevel"/>
    <w:tmpl w:val="FCE0C0BE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C1E697C"/>
    <w:multiLevelType w:val="hybridMultilevel"/>
    <w:tmpl w:val="2B6AE57A"/>
    <w:lvl w:ilvl="0" w:tplc="08090005">
      <w:start w:val="1"/>
      <w:numFmt w:val="bullet"/>
      <w:lvlText w:val=""/>
      <w:lvlJc w:val="left"/>
      <w:pPr>
        <w:ind w:left="1245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96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8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</w:abstractNum>
  <w:abstractNum w:abstractNumId="32" w15:restartNumberingAfterBreak="0">
    <w:nsid w:val="7DC116A1"/>
    <w:multiLevelType w:val="hybridMultilevel"/>
    <w:tmpl w:val="6878563A"/>
    <w:lvl w:ilvl="0" w:tplc="924040D8">
      <w:start w:val="1"/>
      <w:numFmt w:val="bullet"/>
      <w:lvlText w:val="▪"/>
      <w:lvlJc w:val="left"/>
      <w:pPr>
        <w:ind w:left="720" w:hanging="360"/>
      </w:pPr>
      <w:rPr>
        <w:rFonts w:ascii="Wingdings" w:eastAsia="Wingdings" w:hAnsi="Wingdings" w:cs="Wingdings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EC231A2"/>
    <w:multiLevelType w:val="hybridMultilevel"/>
    <w:tmpl w:val="8FB0F3C6"/>
    <w:lvl w:ilvl="0" w:tplc="40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num w:numId="1" w16cid:durableId="508638296">
    <w:abstractNumId w:val="19"/>
  </w:num>
  <w:num w:numId="2" w16cid:durableId="1577547751">
    <w:abstractNumId w:val="3"/>
  </w:num>
  <w:num w:numId="3" w16cid:durableId="2092654817">
    <w:abstractNumId w:val="29"/>
  </w:num>
  <w:num w:numId="4" w16cid:durableId="1763531618">
    <w:abstractNumId w:val="4"/>
  </w:num>
  <w:num w:numId="5" w16cid:durableId="416753470">
    <w:abstractNumId w:val="33"/>
  </w:num>
  <w:num w:numId="6" w16cid:durableId="504638060">
    <w:abstractNumId w:val="25"/>
  </w:num>
  <w:num w:numId="7" w16cid:durableId="164514846">
    <w:abstractNumId w:val="27"/>
  </w:num>
  <w:num w:numId="8" w16cid:durableId="1670521088">
    <w:abstractNumId w:val="12"/>
  </w:num>
  <w:num w:numId="9" w16cid:durableId="929392865">
    <w:abstractNumId w:val="28"/>
  </w:num>
  <w:num w:numId="10" w16cid:durableId="586353060">
    <w:abstractNumId w:val="8"/>
  </w:num>
  <w:num w:numId="11" w16cid:durableId="1612279077">
    <w:abstractNumId w:val="14"/>
  </w:num>
  <w:num w:numId="12" w16cid:durableId="1552570205">
    <w:abstractNumId w:val="18"/>
  </w:num>
  <w:num w:numId="13" w16cid:durableId="1541092909">
    <w:abstractNumId w:val="20"/>
  </w:num>
  <w:num w:numId="14" w16cid:durableId="863707777">
    <w:abstractNumId w:val="6"/>
  </w:num>
  <w:num w:numId="15" w16cid:durableId="1800149894">
    <w:abstractNumId w:val="24"/>
  </w:num>
  <w:num w:numId="16" w16cid:durableId="549265742">
    <w:abstractNumId w:val="26"/>
  </w:num>
  <w:num w:numId="17" w16cid:durableId="1953703112">
    <w:abstractNumId w:val="16"/>
  </w:num>
  <w:num w:numId="18" w16cid:durableId="15466983">
    <w:abstractNumId w:val="17"/>
  </w:num>
  <w:num w:numId="19" w16cid:durableId="974992909">
    <w:abstractNumId w:val="11"/>
  </w:num>
  <w:num w:numId="20" w16cid:durableId="1746151382">
    <w:abstractNumId w:val="1"/>
  </w:num>
  <w:num w:numId="21" w16cid:durableId="174151437">
    <w:abstractNumId w:val="21"/>
  </w:num>
  <w:num w:numId="22" w16cid:durableId="775642093">
    <w:abstractNumId w:val="22"/>
  </w:num>
  <w:num w:numId="23" w16cid:durableId="246227623">
    <w:abstractNumId w:val="5"/>
  </w:num>
  <w:num w:numId="24" w16cid:durableId="1795951514">
    <w:abstractNumId w:val="23"/>
  </w:num>
  <w:num w:numId="25" w16cid:durableId="1460496166">
    <w:abstractNumId w:val="32"/>
  </w:num>
  <w:num w:numId="26" w16cid:durableId="1723014326">
    <w:abstractNumId w:val="30"/>
  </w:num>
  <w:num w:numId="27" w16cid:durableId="2113357867">
    <w:abstractNumId w:val="10"/>
  </w:num>
  <w:num w:numId="28" w16cid:durableId="1580284497">
    <w:abstractNumId w:val="9"/>
  </w:num>
  <w:num w:numId="29" w16cid:durableId="1990212257">
    <w:abstractNumId w:val="13"/>
  </w:num>
  <w:num w:numId="30" w16cid:durableId="1457870477">
    <w:abstractNumId w:val="15"/>
  </w:num>
  <w:num w:numId="31" w16cid:durableId="2035841229">
    <w:abstractNumId w:val="7"/>
  </w:num>
  <w:num w:numId="32" w16cid:durableId="628974474">
    <w:abstractNumId w:val="0"/>
  </w:num>
  <w:num w:numId="33" w16cid:durableId="2067532633">
    <w:abstractNumId w:val="31"/>
  </w:num>
  <w:num w:numId="34" w16cid:durableId="7909816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8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jAxNzG2MDY3NTE2MzJW0lEKTi0uzszPAykwNKkFAPR4tyUtAAAA"/>
  </w:docVars>
  <w:rsids>
    <w:rsidRoot w:val="00C209AE"/>
    <w:rsid w:val="000104A4"/>
    <w:rsid w:val="00021722"/>
    <w:rsid w:val="00023823"/>
    <w:rsid w:val="000853B4"/>
    <w:rsid w:val="000B2FFD"/>
    <w:rsid w:val="000D1539"/>
    <w:rsid w:val="000D5E7E"/>
    <w:rsid w:val="001136E4"/>
    <w:rsid w:val="00116204"/>
    <w:rsid w:val="00125BA4"/>
    <w:rsid w:val="00125CB2"/>
    <w:rsid w:val="00127610"/>
    <w:rsid w:val="00144B0C"/>
    <w:rsid w:val="00145AA6"/>
    <w:rsid w:val="001519FB"/>
    <w:rsid w:val="00160C44"/>
    <w:rsid w:val="0016727A"/>
    <w:rsid w:val="0018152F"/>
    <w:rsid w:val="00183F2A"/>
    <w:rsid w:val="001A2E06"/>
    <w:rsid w:val="001A470E"/>
    <w:rsid w:val="001A66B2"/>
    <w:rsid w:val="001B0753"/>
    <w:rsid w:val="001C247F"/>
    <w:rsid w:val="001D26DE"/>
    <w:rsid w:val="001D6E5F"/>
    <w:rsid w:val="002252B5"/>
    <w:rsid w:val="002365D6"/>
    <w:rsid w:val="00257B83"/>
    <w:rsid w:val="00270E53"/>
    <w:rsid w:val="00283A2D"/>
    <w:rsid w:val="002917B8"/>
    <w:rsid w:val="002C5534"/>
    <w:rsid w:val="002D33B6"/>
    <w:rsid w:val="002D4E55"/>
    <w:rsid w:val="002F2A63"/>
    <w:rsid w:val="00331475"/>
    <w:rsid w:val="0033550D"/>
    <w:rsid w:val="00360B4A"/>
    <w:rsid w:val="00364847"/>
    <w:rsid w:val="003B7B81"/>
    <w:rsid w:val="003C0F2A"/>
    <w:rsid w:val="003C5A46"/>
    <w:rsid w:val="003E0DAF"/>
    <w:rsid w:val="003E21AF"/>
    <w:rsid w:val="003E52E7"/>
    <w:rsid w:val="003E6510"/>
    <w:rsid w:val="003E737A"/>
    <w:rsid w:val="004045EB"/>
    <w:rsid w:val="004135FD"/>
    <w:rsid w:val="00432723"/>
    <w:rsid w:val="00445191"/>
    <w:rsid w:val="00453AAF"/>
    <w:rsid w:val="00455EF3"/>
    <w:rsid w:val="00475036"/>
    <w:rsid w:val="004A6843"/>
    <w:rsid w:val="00561439"/>
    <w:rsid w:val="005674D8"/>
    <w:rsid w:val="00571A97"/>
    <w:rsid w:val="00591F3D"/>
    <w:rsid w:val="005C1C77"/>
    <w:rsid w:val="005D5402"/>
    <w:rsid w:val="005F2C90"/>
    <w:rsid w:val="00614E6D"/>
    <w:rsid w:val="00621B4B"/>
    <w:rsid w:val="006270DD"/>
    <w:rsid w:val="00630D45"/>
    <w:rsid w:val="00651C48"/>
    <w:rsid w:val="00654FF7"/>
    <w:rsid w:val="00664CA7"/>
    <w:rsid w:val="00665308"/>
    <w:rsid w:val="00667F60"/>
    <w:rsid w:val="00675F2E"/>
    <w:rsid w:val="00682784"/>
    <w:rsid w:val="00691050"/>
    <w:rsid w:val="006927F0"/>
    <w:rsid w:val="00692A81"/>
    <w:rsid w:val="00694BAC"/>
    <w:rsid w:val="006A399D"/>
    <w:rsid w:val="006B6570"/>
    <w:rsid w:val="006C4D8B"/>
    <w:rsid w:val="006E5F06"/>
    <w:rsid w:val="00731054"/>
    <w:rsid w:val="00740CA7"/>
    <w:rsid w:val="007521D4"/>
    <w:rsid w:val="00752DF4"/>
    <w:rsid w:val="007644C0"/>
    <w:rsid w:val="00784D6F"/>
    <w:rsid w:val="00787A07"/>
    <w:rsid w:val="00794F10"/>
    <w:rsid w:val="00797C61"/>
    <w:rsid w:val="007D37B7"/>
    <w:rsid w:val="007D6F67"/>
    <w:rsid w:val="007E7CF5"/>
    <w:rsid w:val="007F5A67"/>
    <w:rsid w:val="00815D11"/>
    <w:rsid w:val="00826E42"/>
    <w:rsid w:val="008A1C0F"/>
    <w:rsid w:val="008B4908"/>
    <w:rsid w:val="008E5627"/>
    <w:rsid w:val="008E57D7"/>
    <w:rsid w:val="008E7D7C"/>
    <w:rsid w:val="008F71E0"/>
    <w:rsid w:val="00905F5F"/>
    <w:rsid w:val="00913457"/>
    <w:rsid w:val="00914A6D"/>
    <w:rsid w:val="0092544E"/>
    <w:rsid w:val="009255F2"/>
    <w:rsid w:val="00982FDA"/>
    <w:rsid w:val="0098593B"/>
    <w:rsid w:val="009A1558"/>
    <w:rsid w:val="009C2C47"/>
    <w:rsid w:val="009E2F30"/>
    <w:rsid w:val="009E463F"/>
    <w:rsid w:val="009E7DAD"/>
    <w:rsid w:val="00A13D70"/>
    <w:rsid w:val="00A55293"/>
    <w:rsid w:val="00A578E1"/>
    <w:rsid w:val="00A64F88"/>
    <w:rsid w:val="00A67441"/>
    <w:rsid w:val="00A766D6"/>
    <w:rsid w:val="00A840F4"/>
    <w:rsid w:val="00AC7D25"/>
    <w:rsid w:val="00AD0107"/>
    <w:rsid w:val="00AE3CF6"/>
    <w:rsid w:val="00B02758"/>
    <w:rsid w:val="00B95C1E"/>
    <w:rsid w:val="00BA280D"/>
    <w:rsid w:val="00BB216F"/>
    <w:rsid w:val="00BB24AF"/>
    <w:rsid w:val="00BB2C34"/>
    <w:rsid w:val="00BC5B42"/>
    <w:rsid w:val="00BD154F"/>
    <w:rsid w:val="00BF23AE"/>
    <w:rsid w:val="00C0164F"/>
    <w:rsid w:val="00C17D96"/>
    <w:rsid w:val="00C209AE"/>
    <w:rsid w:val="00C24459"/>
    <w:rsid w:val="00C263BC"/>
    <w:rsid w:val="00C66FD4"/>
    <w:rsid w:val="00C67755"/>
    <w:rsid w:val="00C77AEA"/>
    <w:rsid w:val="00C811CC"/>
    <w:rsid w:val="00C83E5A"/>
    <w:rsid w:val="00CB2FCD"/>
    <w:rsid w:val="00CE24FB"/>
    <w:rsid w:val="00CE4A43"/>
    <w:rsid w:val="00D01836"/>
    <w:rsid w:val="00D0561F"/>
    <w:rsid w:val="00D115FC"/>
    <w:rsid w:val="00D239E1"/>
    <w:rsid w:val="00D45E97"/>
    <w:rsid w:val="00D55CD0"/>
    <w:rsid w:val="00D75C8F"/>
    <w:rsid w:val="00D775F9"/>
    <w:rsid w:val="00D9032B"/>
    <w:rsid w:val="00DD71FB"/>
    <w:rsid w:val="00DE07AF"/>
    <w:rsid w:val="00DE0BEE"/>
    <w:rsid w:val="00DE61BE"/>
    <w:rsid w:val="00E173F1"/>
    <w:rsid w:val="00E221C9"/>
    <w:rsid w:val="00E501BA"/>
    <w:rsid w:val="00E62F0E"/>
    <w:rsid w:val="00E653A5"/>
    <w:rsid w:val="00E72DF5"/>
    <w:rsid w:val="00E84682"/>
    <w:rsid w:val="00E92167"/>
    <w:rsid w:val="00E93547"/>
    <w:rsid w:val="00E94F81"/>
    <w:rsid w:val="00EA66CC"/>
    <w:rsid w:val="00EB3E5A"/>
    <w:rsid w:val="00EF79DD"/>
    <w:rsid w:val="00F13BF3"/>
    <w:rsid w:val="00F14CB8"/>
    <w:rsid w:val="00F213FE"/>
    <w:rsid w:val="00F243AE"/>
    <w:rsid w:val="00F26952"/>
    <w:rsid w:val="00F40644"/>
    <w:rsid w:val="00F46CB9"/>
    <w:rsid w:val="00F62C10"/>
    <w:rsid w:val="00F64B03"/>
    <w:rsid w:val="00F810A6"/>
    <w:rsid w:val="00FE1899"/>
    <w:rsid w:val="00FE4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3F20D"/>
  <w15:docId w15:val="{3FB7AFE5-4A84-C240-AB76-5F21298FD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0F2A"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</w:rPr>
  </w:style>
  <w:style w:type="paragraph" w:styleId="Heading2">
    <w:name w:val="heading 2"/>
    <w:basedOn w:val="Normal"/>
    <w:link w:val="Heading2Char"/>
    <w:uiPriority w:val="9"/>
    <w:unhideWhenUsed/>
    <w:qFormat/>
    <w:pPr>
      <w:ind w:left="100"/>
      <w:jc w:val="both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525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76"/>
      <w:ind w:left="3161" w:right="3175"/>
      <w:jc w:val="center"/>
    </w:pPr>
    <w:rPr>
      <w:b/>
      <w:bCs/>
      <w:sz w:val="26"/>
      <w:szCs w:val="26"/>
    </w:rPr>
  </w:style>
  <w:style w:type="paragraph" w:styleId="ListParagraph">
    <w:name w:val="List Paragraph"/>
    <w:basedOn w:val="Normal"/>
    <w:uiPriority w:val="34"/>
    <w:qFormat/>
    <w:pPr>
      <w:ind w:left="525" w:hanging="285"/>
    </w:pPr>
  </w:style>
  <w:style w:type="paragraph" w:customStyle="1" w:styleId="TableParagraph">
    <w:name w:val="Table Paragraph"/>
    <w:basedOn w:val="Normal"/>
    <w:uiPriority w:val="1"/>
    <w:qFormat/>
    <w:pPr>
      <w:ind w:left="720" w:hanging="361"/>
    </w:pPr>
  </w:style>
  <w:style w:type="table" w:styleId="TableGrid">
    <w:name w:val="Table Grid"/>
    <w:basedOn w:val="TableNormal"/>
    <w:uiPriority w:val="39"/>
    <w:rsid w:val="00F810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14E6D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2544E"/>
    <w:rPr>
      <w:rFonts w:ascii="Arial" w:eastAsia="Arial" w:hAnsi="Arial" w:cs="Arial"/>
      <w:b/>
      <w:bCs/>
    </w:rPr>
  </w:style>
  <w:style w:type="character" w:customStyle="1" w:styleId="BodyTextChar">
    <w:name w:val="Body Text Char"/>
    <w:basedOn w:val="DefaultParagraphFont"/>
    <w:link w:val="BodyText"/>
    <w:uiPriority w:val="1"/>
    <w:rsid w:val="0092544E"/>
    <w:rPr>
      <w:rFonts w:ascii="Arial" w:eastAsia="Arial" w:hAnsi="Arial" w:cs="Arial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E94F81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17B8"/>
    <w:rPr>
      <w:color w:val="605E5C"/>
      <w:shd w:val="clear" w:color="auto" w:fill="E1DFDD"/>
    </w:rPr>
  </w:style>
  <w:style w:type="paragraph" w:customStyle="1" w:styleId="BodyA">
    <w:name w:val="Body A"/>
    <w:rsid w:val="0018152F"/>
    <w:pPr>
      <w:widowControl/>
      <w:pBdr>
        <w:top w:val="nil"/>
        <w:left w:val="nil"/>
        <w:bottom w:val="nil"/>
        <w:right w:val="nil"/>
        <w:between w:val="nil"/>
        <w:bar w:val="nil"/>
      </w:pBdr>
      <w:autoSpaceDE/>
      <w:autoSpaceDN/>
    </w:pPr>
    <w:rPr>
      <w:rFonts w:ascii="Helvetica Neue" w:eastAsia="Arial Unicode MS" w:hAnsi="Helvetica Neue" w:cs="Arial Unicode MS"/>
      <w:color w:val="000000"/>
      <w:u w:color="000000"/>
      <w:bdr w:val="nil"/>
      <w:lang w:eastAsia="en-GB"/>
      <w14:textOutline w14:w="12700" w14:cap="flat" w14:cmpd="sng" w14:algn="ctr">
        <w14:noFill/>
        <w14:prstDash w14:val="solid"/>
        <w14:miter w14:lim="400000"/>
      </w14:textOutline>
    </w:rPr>
  </w:style>
  <w:style w:type="numbering" w:customStyle="1" w:styleId="Numbered">
    <w:name w:val="Numbered"/>
    <w:rsid w:val="0018152F"/>
    <w:pPr>
      <w:numPr>
        <w:numId w:val="18"/>
      </w:numPr>
    </w:pPr>
  </w:style>
  <w:style w:type="paragraph" w:customStyle="1" w:styleId="BodyB">
    <w:name w:val="Body B"/>
    <w:rsid w:val="00A766D6"/>
    <w:pPr>
      <w:widowControl/>
      <w:pBdr>
        <w:top w:val="nil"/>
        <w:left w:val="nil"/>
        <w:bottom w:val="nil"/>
        <w:right w:val="nil"/>
        <w:between w:val="nil"/>
        <w:bar w:val="nil"/>
      </w:pBdr>
      <w:autoSpaceDE/>
      <w:autoSpaceDN/>
    </w:pPr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  <w:lang w:val="en-AU" w:eastAsia="en-GB"/>
      <w14:textOutline w14:w="12700" w14:cap="flat" w14:cmpd="sng" w14:algn="ctr">
        <w14:noFill/>
        <w14:prstDash w14:val="solid"/>
        <w14:miter w14:lim="400000"/>
      </w14:textOutline>
    </w:rPr>
  </w:style>
  <w:style w:type="paragraph" w:styleId="NoSpacing">
    <w:name w:val="No Spacing"/>
    <w:uiPriority w:val="1"/>
    <w:qFormat/>
    <w:rsid w:val="003E0DAF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929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1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3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0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1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7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8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5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8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4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5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6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aymond.ling@neurallab.io" TargetMode="External"/><Relationship Id="rId3" Type="http://schemas.openxmlformats.org/officeDocument/2006/relationships/styles" Target="styles.xml"/><Relationship Id="rId7" Type="http://schemas.openxmlformats.org/officeDocument/2006/relationships/hyperlink" Target="mailto:bharanidharan.shanmugam@cdu.edu.au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haroncs888@gmail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kredshaw09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73AB69-52DB-4E6D-A381-EBF719C5BA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.~WRD0002</Template>
  <TotalTime>20</TotalTime>
  <Pages>3</Pages>
  <Words>1148</Words>
  <Characters>6548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Yuvanshankar Azhagumurugan</vt:lpstr>
    </vt:vector>
  </TitlesOfParts>
  <Company/>
  <LinksUpToDate>false</LinksUpToDate>
  <CharactersWithSpaces>7681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Yuvanshankar Azhagumurugan</dc:title>
  <dc:creator>Balakrishna Azhagumurugan</dc:creator>
  <cp:lastModifiedBy>Sharon Cheethayil Sasidharan</cp:lastModifiedBy>
  <cp:revision>10</cp:revision>
  <cp:lastPrinted>2023-07-18T06:48:00Z</cp:lastPrinted>
  <dcterms:created xsi:type="dcterms:W3CDTF">2024-09-23T01:16:00Z</dcterms:created>
  <dcterms:modified xsi:type="dcterms:W3CDTF">2024-09-30T04:54:00Z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2022-03-29T00:00:00Z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2023-01-09T00:00:00Z</vt:filetime>
  </property>
</Properties>
</file>