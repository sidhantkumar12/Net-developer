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7E707B" w14:textId="77777777" w:rsidR="000C2031" w:rsidRPr="000C2031" w:rsidRDefault="000C2031" w:rsidP="000C2031">
      <w:pPr>
        <w:rPr>
          <w:b/>
          <w:bCs/>
        </w:rPr>
      </w:pPr>
      <w:r w:rsidRPr="000C2031">
        <w:rPr>
          <w:b/>
          <w:bCs/>
        </w:rPr>
        <w:t>API Testing, Automation Frameworks, and Performance Testing</w:t>
      </w:r>
    </w:p>
    <w:p w14:paraId="28ADF993" w14:textId="77777777" w:rsidR="000C2031" w:rsidRPr="000C2031" w:rsidRDefault="000C2031" w:rsidP="000C2031">
      <w:r w:rsidRPr="000C2031">
        <w:t>API testing, automation frameworks, and performance testing are integral components of the software testing lifecycle. Each plays a distinct role in ensuring that a software product performs optimally, meets user expectations, and remains resilient under various conditions. In this note, we will explore API testing, the use of automation frameworks, including the Page Object Model and data-driven testing, and the critical role of performance testing, focusing on load and stress testing.</w:t>
      </w:r>
    </w:p>
    <w:p w14:paraId="354C3C8B" w14:textId="6FB1F64A" w:rsidR="000C2031" w:rsidRPr="000C2031" w:rsidRDefault="000C2031" w:rsidP="000C2031"/>
    <w:p w14:paraId="48BB668E" w14:textId="77777777" w:rsidR="000C2031" w:rsidRPr="000C2031" w:rsidRDefault="000C2031" w:rsidP="000C2031">
      <w:pPr>
        <w:rPr>
          <w:b/>
          <w:bCs/>
        </w:rPr>
      </w:pPr>
      <w:r w:rsidRPr="000C2031">
        <w:rPr>
          <w:b/>
          <w:bCs/>
        </w:rPr>
        <w:t>1. API Testing and Automation Frameworks</w:t>
      </w:r>
    </w:p>
    <w:p w14:paraId="585A290E" w14:textId="77777777" w:rsidR="000C2031" w:rsidRPr="000C2031" w:rsidRDefault="000C2031" w:rsidP="000C2031">
      <w:pPr>
        <w:rPr>
          <w:b/>
          <w:bCs/>
        </w:rPr>
      </w:pPr>
      <w:r w:rsidRPr="000C2031">
        <w:rPr>
          <w:b/>
          <w:bCs/>
        </w:rPr>
        <w:t>What is API Testing?</w:t>
      </w:r>
    </w:p>
    <w:p w14:paraId="15E5E544" w14:textId="77777777" w:rsidR="000C2031" w:rsidRPr="000C2031" w:rsidRDefault="000C2031" w:rsidP="000C2031">
      <w:r w:rsidRPr="000C2031">
        <w:t>API testing refers to testing the Application Programming Interfaces (APIs) directly to ensure they function as expected. An API allows two software applications to communicate with each other, and testing these interactions is critical to ensure smooth operation across systems. API testing is usually performed at the message layer (as opposed to the user interface layer) and is focused on ensuring that the application logic and data responses behave correctly.</w:t>
      </w:r>
    </w:p>
    <w:p w14:paraId="2F9919C0" w14:textId="77777777" w:rsidR="000C2031" w:rsidRPr="000C2031" w:rsidRDefault="000C2031" w:rsidP="000C2031">
      <w:r w:rsidRPr="000C2031">
        <w:t>In API testing, testers verify that:</w:t>
      </w:r>
    </w:p>
    <w:p w14:paraId="1F7DAF7F" w14:textId="77777777" w:rsidR="000C2031" w:rsidRPr="000C2031" w:rsidRDefault="000C2031" w:rsidP="000C2031">
      <w:pPr>
        <w:numPr>
          <w:ilvl w:val="0"/>
          <w:numId w:val="1"/>
        </w:numPr>
      </w:pPr>
      <w:r w:rsidRPr="000C2031">
        <w:t>The API responds correctly to requests (status codes, headers, and data formats).</w:t>
      </w:r>
    </w:p>
    <w:p w14:paraId="33C25F53" w14:textId="77777777" w:rsidR="000C2031" w:rsidRPr="000C2031" w:rsidRDefault="000C2031" w:rsidP="000C2031">
      <w:pPr>
        <w:numPr>
          <w:ilvl w:val="0"/>
          <w:numId w:val="1"/>
        </w:numPr>
      </w:pPr>
      <w:r w:rsidRPr="000C2031">
        <w:t>The API handles a wide range of scenarios, including edge cases.</w:t>
      </w:r>
    </w:p>
    <w:p w14:paraId="42CFB1DE" w14:textId="77777777" w:rsidR="000C2031" w:rsidRPr="000C2031" w:rsidRDefault="000C2031" w:rsidP="000C2031">
      <w:pPr>
        <w:numPr>
          <w:ilvl w:val="0"/>
          <w:numId w:val="1"/>
        </w:numPr>
      </w:pPr>
      <w:r w:rsidRPr="000C2031">
        <w:t>The API performs efficiently under various loads.</w:t>
      </w:r>
    </w:p>
    <w:p w14:paraId="34E76CC3" w14:textId="77777777" w:rsidR="000C2031" w:rsidRPr="000C2031" w:rsidRDefault="000C2031" w:rsidP="000C2031">
      <w:pPr>
        <w:rPr>
          <w:b/>
          <w:bCs/>
        </w:rPr>
      </w:pPr>
      <w:r w:rsidRPr="000C2031">
        <w:rPr>
          <w:b/>
          <w:bCs/>
        </w:rPr>
        <w:t>Types of API Testing</w:t>
      </w:r>
    </w:p>
    <w:p w14:paraId="2D4449E3" w14:textId="77777777" w:rsidR="000C2031" w:rsidRPr="000C2031" w:rsidRDefault="000C2031" w:rsidP="000C2031">
      <w:pPr>
        <w:numPr>
          <w:ilvl w:val="0"/>
          <w:numId w:val="2"/>
        </w:numPr>
      </w:pPr>
      <w:r w:rsidRPr="000C2031">
        <w:rPr>
          <w:b/>
          <w:bCs/>
        </w:rPr>
        <w:t>Functional Testing</w:t>
      </w:r>
      <w:r w:rsidRPr="000C2031">
        <w:t>: Ensures that the API functions according to the requirements, i.e., it processes requests and returns appropriate responses.</w:t>
      </w:r>
    </w:p>
    <w:p w14:paraId="2FD34329" w14:textId="77777777" w:rsidR="000C2031" w:rsidRPr="000C2031" w:rsidRDefault="000C2031" w:rsidP="000C2031">
      <w:pPr>
        <w:numPr>
          <w:ilvl w:val="0"/>
          <w:numId w:val="2"/>
        </w:numPr>
      </w:pPr>
      <w:r w:rsidRPr="000C2031">
        <w:rPr>
          <w:b/>
          <w:bCs/>
        </w:rPr>
        <w:t>Validation Testing</w:t>
      </w:r>
      <w:r w:rsidRPr="000C2031">
        <w:t xml:space="preserve">: Confirms that the API’s architecture and </w:t>
      </w:r>
      <w:proofErr w:type="spellStart"/>
      <w:r w:rsidRPr="000C2031">
        <w:t>behavior</w:t>
      </w:r>
      <w:proofErr w:type="spellEnd"/>
      <w:r w:rsidRPr="000C2031">
        <w:t xml:space="preserve"> meet the expectations, covering both functional correctness and structure.</w:t>
      </w:r>
    </w:p>
    <w:p w14:paraId="56C4507D" w14:textId="77777777" w:rsidR="000C2031" w:rsidRPr="000C2031" w:rsidRDefault="000C2031" w:rsidP="000C2031">
      <w:pPr>
        <w:numPr>
          <w:ilvl w:val="0"/>
          <w:numId w:val="2"/>
        </w:numPr>
      </w:pPr>
      <w:r w:rsidRPr="000C2031">
        <w:rPr>
          <w:b/>
          <w:bCs/>
        </w:rPr>
        <w:t>Load Testing</w:t>
      </w:r>
      <w:r w:rsidRPr="000C2031">
        <w:t>: Tests how the API performs when subjected to a high volume of requests.</w:t>
      </w:r>
    </w:p>
    <w:p w14:paraId="4450A806" w14:textId="77777777" w:rsidR="000C2031" w:rsidRPr="000C2031" w:rsidRDefault="000C2031" w:rsidP="000C2031">
      <w:pPr>
        <w:numPr>
          <w:ilvl w:val="0"/>
          <w:numId w:val="2"/>
        </w:numPr>
      </w:pPr>
      <w:r w:rsidRPr="000C2031">
        <w:rPr>
          <w:b/>
          <w:bCs/>
        </w:rPr>
        <w:t>Security Testing</w:t>
      </w:r>
      <w:r w:rsidRPr="000C2031">
        <w:t>: Verifies that the API is secure against unauthorized access, data leaks, and other potential vulnerabilities.</w:t>
      </w:r>
    </w:p>
    <w:p w14:paraId="654AB523" w14:textId="77777777" w:rsidR="000C2031" w:rsidRPr="000C2031" w:rsidRDefault="000C2031" w:rsidP="000C2031">
      <w:pPr>
        <w:rPr>
          <w:b/>
          <w:bCs/>
        </w:rPr>
      </w:pPr>
      <w:r w:rsidRPr="000C2031">
        <w:rPr>
          <w:b/>
          <w:bCs/>
        </w:rPr>
        <w:t>Tools for API Testing</w:t>
      </w:r>
    </w:p>
    <w:p w14:paraId="7E13DA13" w14:textId="77777777" w:rsidR="000C2031" w:rsidRPr="000C2031" w:rsidRDefault="000C2031" w:rsidP="000C2031">
      <w:pPr>
        <w:numPr>
          <w:ilvl w:val="0"/>
          <w:numId w:val="3"/>
        </w:numPr>
      </w:pPr>
      <w:r w:rsidRPr="000C2031">
        <w:rPr>
          <w:b/>
          <w:bCs/>
        </w:rPr>
        <w:t>Postman</w:t>
      </w:r>
      <w:r w:rsidRPr="000C2031">
        <w:t>: A popular API testing tool that allows testers to make requests to APIs and validate the responses.</w:t>
      </w:r>
    </w:p>
    <w:p w14:paraId="5AA20D5A" w14:textId="77777777" w:rsidR="000C2031" w:rsidRPr="000C2031" w:rsidRDefault="000C2031" w:rsidP="000C2031">
      <w:pPr>
        <w:numPr>
          <w:ilvl w:val="0"/>
          <w:numId w:val="3"/>
        </w:numPr>
      </w:pPr>
      <w:r w:rsidRPr="000C2031">
        <w:rPr>
          <w:b/>
          <w:bCs/>
        </w:rPr>
        <w:t>SoapUI</w:t>
      </w:r>
      <w:r w:rsidRPr="000C2031">
        <w:t>: A functional testing tool specifically designed for API testing, supporting both REST and SOAP APIs.</w:t>
      </w:r>
    </w:p>
    <w:p w14:paraId="15E718AE" w14:textId="77777777" w:rsidR="000C2031" w:rsidRPr="000C2031" w:rsidRDefault="000C2031" w:rsidP="000C2031">
      <w:pPr>
        <w:numPr>
          <w:ilvl w:val="0"/>
          <w:numId w:val="3"/>
        </w:numPr>
      </w:pPr>
      <w:r w:rsidRPr="000C2031">
        <w:rPr>
          <w:b/>
          <w:bCs/>
        </w:rPr>
        <w:t>JMeter</w:t>
      </w:r>
      <w:r w:rsidRPr="000C2031">
        <w:t>: Primarily used for performance testing but can also be leveraged for API load testing.</w:t>
      </w:r>
    </w:p>
    <w:p w14:paraId="5DAA7CAA" w14:textId="19426641" w:rsidR="000C2031" w:rsidRDefault="000C2031" w:rsidP="000C2031"/>
    <w:p w14:paraId="3A6AB2AB" w14:textId="77777777" w:rsidR="000C2031" w:rsidRDefault="000C2031" w:rsidP="000C2031"/>
    <w:p w14:paraId="5F3E281E" w14:textId="77777777" w:rsidR="000C2031" w:rsidRDefault="000C2031" w:rsidP="000C2031"/>
    <w:p w14:paraId="0A006020" w14:textId="77777777" w:rsidR="000C2031" w:rsidRDefault="000C2031" w:rsidP="000C2031"/>
    <w:p w14:paraId="49ED0011" w14:textId="77777777" w:rsidR="000C2031" w:rsidRDefault="000C2031" w:rsidP="000C2031"/>
    <w:p w14:paraId="3C76FDC8" w14:textId="77777777" w:rsidR="000C2031" w:rsidRDefault="000C2031" w:rsidP="000C2031"/>
    <w:p w14:paraId="693B1260" w14:textId="77777777" w:rsidR="000C2031" w:rsidRDefault="000C2031" w:rsidP="000C2031"/>
    <w:p w14:paraId="2E03EE14" w14:textId="77777777" w:rsidR="000C2031" w:rsidRDefault="000C2031" w:rsidP="000C2031"/>
    <w:p w14:paraId="60877680" w14:textId="77777777" w:rsidR="000C2031" w:rsidRDefault="000C2031" w:rsidP="000C2031"/>
    <w:p w14:paraId="10ADC384" w14:textId="77777777" w:rsidR="000C2031" w:rsidRPr="000C2031" w:rsidRDefault="000C2031" w:rsidP="000C2031"/>
    <w:p w14:paraId="707D5B19" w14:textId="77777777" w:rsidR="000C2031" w:rsidRPr="000C2031" w:rsidRDefault="000C2031" w:rsidP="000C2031">
      <w:pPr>
        <w:rPr>
          <w:b/>
          <w:bCs/>
        </w:rPr>
      </w:pPr>
      <w:r w:rsidRPr="000C2031">
        <w:rPr>
          <w:b/>
          <w:bCs/>
        </w:rPr>
        <w:lastRenderedPageBreak/>
        <w:t>Automation Frameworks for API Testing</w:t>
      </w:r>
    </w:p>
    <w:p w14:paraId="141CCA04" w14:textId="77777777" w:rsidR="000C2031" w:rsidRPr="000C2031" w:rsidRDefault="000C2031" w:rsidP="000C2031">
      <w:r w:rsidRPr="000C2031">
        <w:t>While manual API testing is useful for exploratory or initial testing, automation can significantly speed up regression testing and continuous integration processes. Automation frameworks in API testing are designed to streamline the process, offering reusable test scripts, better scalability, and the ability to run tests continuously across different environments.</w:t>
      </w:r>
    </w:p>
    <w:p w14:paraId="2F7EBF90" w14:textId="77777777" w:rsidR="000C2031" w:rsidRPr="000C2031" w:rsidRDefault="000C2031" w:rsidP="000C2031">
      <w:pPr>
        <w:rPr>
          <w:b/>
          <w:bCs/>
        </w:rPr>
      </w:pPr>
      <w:r w:rsidRPr="000C2031">
        <w:rPr>
          <w:b/>
          <w:bCs/>
        </w:rPr>
        <w:t>Page Object Model (POM) in Automation</w:t>
      </w:r>
    </w:p>
    <w:p w14:paraId="2C87D56D" w14:textId="77777777" w:rsidR="000C2031" w:rsidRPr="000C2031" w:rsidRDefault="000C2031" w:rsidP="000C2031">
      <w:r w:rsidRPr="000C2031">
        <w:t>The Page Object Model (POM) is a design pattern used in test automation to enhance the maintainability and readability of code. It’s widely used for UI-based automation testing, but it can also be adapted for API testing in certain cases.</w:t>
      </w:r>
    </w:p>
    <w:p w14:paraId="72136F77" w14:textId="77777777" w:rsidR="000C2031" w:rsidRPr="000C2031" w:rsidRDefault="000C2031" w:rsidP="000C2031">
      <w:r w:rsidRPr="000C2031">
        <w:t>In POM:</w:t>
      </w:r>
    </w:p>
    <w:p w14:paraId="6EA82343" w14:textId="77777777" w:rsidR="000C2031" w:rsidRPr="000C2031" w:rsidRDefault="000C2031" w:rsidP="000C2031">
      <w:pPr>
        <w:numPr>
          <w:ilvl w:val="0"/>
          <w:numId w:val="4"/>
        </w:numPr>
      </w:pPr>
      <w:r w:rsidRPr="000C2031">
        <w:t>A separate class is created for each web page (or API endpoint).</w:t>
      </w:r>
    </w:p>
    <w:p w14:paraId="435DA4EB" w14:textId="77777777" w:rsidR="000C2031" w:rsidRPr="000C2031" w:rsidRDefault="000C2031" w:rsidP="000C2031">
      <w:pPr>
        <w:numPr>
          <w:ilvl w:val="0"/>
          <w:numId w:val="4"/>
        </w:numPr>
      </w:pPr>
      <w:r w:rsidRPr="000C2031">
        <w:t>The class contains methods that represent the actions a user (or another API) can take on that page or endpoint.</w:t>
      </w:r>
    </w:p>
    <w:p w14:paraId="7A8CB4A4" w14:textId="77777777" w:rsidR="000C2031" w:rsidRPr="000C2031" w:rsidRDefault="000C2031" w:rsidP="000C2031">
      <w:pPr>
        <w:numPr>
          <w:ilvl w:val="0"/>
          <w:numId w:val="4"/>
        </w:numPr>
      </w:pPr>
      <w:r w:rsidRPr="000C2031">
        <w:t>The actual test scripts interact with the methods of the class, making the tests more modular and reusable.</w:t>
      </w:r>
    </w:p>
    <w:p w14:paraId="02FAFFA7" w14:textId="77777777" w:rsidR="000C2031" w:rsidRPr="000C2031" w:rsidRDefault="000C2031" w:rsidP="000C2031">
      <w:r w:rsidRPr="000C2031">
        <w:t>For example, in API testing, a separate class could be created for each API endpoint, with methods to send requests and verify the responses. This separation of concerns helps keep the test code clean and manageable, especially in large applications with numerous APIs.</w:t>
      </w:r>
    </w:p>
    <w:p w14:paraId="722E57BF" w14:textId="77777777" w:rsidR="000C2031" w:rsidRPr="000C2031" w:rsidRDefault="000C2031" w:rsidP="000C2031">
      <w:pPr>
        <w:rPr>
          <w:b/>
          <w:bCs/>
        </w:rPr>
      </w:pPr>
      <w:r w:rsidRPr="000C2031">
        <w:rPr>
          <w:b/>
          <w:bCs/>
        </w:rPr>
        <w:t>Data-Driven Testing in Automation</w:t>
      </w:r>
    </w:p>
    <w:p w14:paraId="76E92F6D" w14:textId="77777777" w:rsidR="000C2031" w:rsidRPr="000C2031" w:rsidRDefault="000C2031" w:rsidP="000C2031">
      <w:r w:rsidRPr="000C2031">
        <w:t>Data-driven testing is an automation framework where test scripts run with multiple sets of input data. This is particularly useful in API testing, as it allows testers to validate how an API responds to various input values, such as edge cases, invalid data, or different configurations.</w:t>
      </w:r>
    </w:p>
    <w:p w14:paraId="6ACD4EB9" w14:textId="77777777" w:rsidR="000C2031" w:rsidRPr="000C2031" w:rsidRDefault="000C2031" w:rsidP="000C2031">
      <w:r w:rsidRPr="000C2031">
        <w:t>In data-driven API testing:</w:t>
      </w:r>
    </w:p>
    <w:p w14:paraId="6151FF39" w14:textId="77777777" w:rsidR="000C2031" w:rsidRPr="000C2031" w:rsidRDefault="000C2031" w:rsidP="000C2031">
      <w:pPr>
        <w:numPr>
          <w:ilvl w:val="0"/>
          <w:numId w:val="5"/>
        </w:numPr>
      </w:pPr>
      <w:r w:rsidRPr="000C2031">
        <w:t>Test data is typically stored externally (e.g., in a CSV file, Excel sheet, or database).</w:t>
      </w:r>
    </w:p>
    <w:p w14:paraId="21B91CD4" w14:textId="77777777" w:rsidR="000C2031" w:rsidRPr="000C2031" w:rsidRDefault="000C2031" w:rsidP="000C2031">
      <w:pPr>
        <w:numPr>
          <w:ilvl w:val="0"/>
          <w:numId w:val="5"/>
        </w:numPr>
      </w:pPr>
      <w:r w:rsidRPr="000C2031">
        <w:t>The test framework reads the input data, runs the API requests, and verifies the responses for each data set.</w:t>
      </w:r>
    </w:p>
    <w:p w14:paraId="5593B2CD" w14:textId="77777777" w:rsidR="000C2031" w:rsidRPr="000C2031" w:rsidRDefault="000C2031" w:rsidP="000C2031">
      <w:pPr>
        <w:numPr>
          <w:ilvl w:val="0"/>
          <w:numId w:val="5"/>
        </w:numPr>
      </w:pPr>
      <w:r w:rsidRPr="000C2031">
        <w:t xml:space="preserve">This approach helps in efficiently testing </w:t>
      </w:r>
      <w:proofErr w:type="gramStart"/>
      <w:r w:rsidRPr="000C2031">
        <w:t>a large number of</w:t>
      </w:r>
      <w:proofErr w:type="gramEnd"/>
      <w:r w:rsidRPr="000C2031">
        <w:t xml:space="preserve"> scenarios with minimal scripting effort.</w:t>
      </w:r>
    </w:p>
    <w:p w14:paraId="1E3F4EBF" w14:textId="77777777" w:rsidR="000C2031" w:rsidRPr="000C2031" w:rsidRDefault="000C2031" w:rsidP="000C2031">
      <w:r w:rsidRPr="000C2031">
        <w:t>For instance, if you are testing an API that processes payment transactions, you can run the same test script with different sets of input data (e.g., various payment methods, amounts, currencies) to ensure that the API handles each scenario correctly.</w:t>
      </w:r>
    </w:p>
    <w:p w14:paraId="7DBCBAEB" w14:textId="75326A41" w:rsidR="000C2031" w:rsidRDefault="000C2031" w:rsidP="000C2031"/>
    <w:p w14:paraId="22BC0479" w14:textId="77777777" w:rsidR="000C2031" w:rsidRDefault="000C2031" w:rsidP="000C2031"/>
    <w:p w14:paraId="779E13E7" w14:textId="77777777" w:rsidR="000C2031" w:rsidRDefault="000C2031" w:rsidP="000C2031"/>
    <w:p w14:paraId="59B65F44" w14:textId="77777777" w:rsidR="000C2031" w:rsidRDefault="000C2031" w:rsidP="000C2031"/>
    <w:p w14:paraId="57DC0ACA" w14:textId="77777777" w:rsidR="000C2031" w:rsidRDefault="000C2031" w:rsidP="000C2031"/>
    <w:p w14:paraId="4845796F" w14:textId="77777777" w:rsidR="000C2031" w:rsidRDefault="000C2031" w:rsidP="000C2031"/>
    <w:p w14:paraId="27AFEBCC" w14:textId="77777777" w:rsidR="000C2031" w:rsidRDefault="000C2031" w:rsidP="000C2031"/>
    <w:p w14:paraId="4A3B40AA" w14:textId="77777777" w:rsidR="000C2031" w:rsidRDefault="000C2031" w:rsidP="000C2031"/>
    <w:p w14:paraId="708E7616" w14:textId="77777777" w:rsidR="000C2031" w:rsidRDefault="000C2031" w:rsidP="000C2031"/>
    <w:p w14:paraId="6FB9CEEE" w14:textId="77777777" w:rsidR="000C2031" w:rsidRDefault="000C2031" w:rsidP="000C2031"/>
    <w:p w14:paraId="4DF1A0F4" w14:textId="77777777" w:rsidR="000C2031" w:rsidRDefault="000C2031" w:rsidP="000C2031"/>
    <w:p w14:paraId="494BEF58" w14:textId="77777777" w:rsidR="000C2031" w:rsidRPr="000C2031" w:rsidRDefault="000C2031" w:rsidP="000C2031"/>
    <w:p w14:paraId="4C5BB8CA" w14:textId="77777777" w:rsidR="000C2031" w:rsidRPr="000C2031" w:rsidRDefault="000C2031" w:rsidP="000C2031">
      <w:pPr>
        <w:rPr>
          <w:b/>
          <w:bCs/>
        </w:rPr>
      </w:pPr>
      <w:r w:rsidRPr="000C2031">
        <w:rPr>
          <w:b/>
          <w:bCs/>
        </w:rPr>
        <w:lastRenderedPageBreak/>
        <w:t>2. Performance Testing: Load and Stress Testing</w:t>
      </w:r>
    </w:p>
    <w:p w14:paraId="75CCFB1D" w14:textId="77777777" w:rsidR="000C2031" w:rsidRPr="000C2031" w:rsidRDefault="000C2031" w:rsidP="000C2031">
      <w:r w:rsidRPr="000C2031">
        <w:t>Performance testing is essential to determine how a system behaves under various workloads. It helps identify performance bottlenecks, such as slow response times, crashes, and poor scalability, that could affect the user experience or the system's stability.</w:t>
      </w:r>
    </w:p>
    <w:p w14:paraId="53CA90A7" w14:textId="77777777" w:rsidR="000C2031" w:rsidRPr="000C2031" w:rsidRDefault="000C2031" w:rsidP="000C2031">
      <w:pPr>
        <w:rPr>
          <w:b/>
          <w:bCs/>
        </w:rPr>
      </w:pPr>
      <w:r w:rsidRPr="000C2031">
        <w:rPr>
          <w:b/>
          <w:bCs/>
        </w:rPr>
        <w:t>What is Load Testing?</w:t>
      </w:r>
    </w:p>
    <w:p w14:paraId="1D1C3FF2" w14:textId="77777777" w:rsidR="000C2031" w:rsidRPr="000C2031" w:rsidRDefault="000C2031" w:rsidP="000C2031">
      <w:r w:rsidRPr="000C2031">
        <w:t>Load testing is a type of performance testing used to evaluate how a system handles a specific load, typically simulating the expected number of concurrent users or transactions. The main goal of load testing is to ensure that the system can handle expected traffic without performance degradation.</w:t>
      </w:r>
    </w:p>
    <w:p w14:paraId="5FCDE241" w14:textId="77777777" w:rsidR="000C2031" w:rsidRPr="000C2031" w:rsidRDefault="000C2031" w:rsidP="000C2031">
      <w:pPr>
        <w:rPr>
          <w:b/>
          <w:bCs/>
        </w:rPr>
      </w:pPr>
      <w:r w:rsidRPr="000C2031">
        <w:rPr>
          <w:b/>
          <w:bCs/>
        </w:rPr>
        <w:t>Key Objectives of Load Testing:</w:t>
      </w:r>
    </w:p>
    <w:p w14:paraId="786DD26B" w14:textId="77777777" w:rsidR="000C2031" w:rsidRPr="000C2031" w:rsidRDefault="000C2031" w:rsidP="000C2031">
      <w:pPr>
        <w:numPr>
          <w:ilvl w:val="0"/>
          <w:numId w:val="6"/>
        </w:numPr>
      </w:pPr>
      <w:r w:rsidRPr="000C2031">
        <w:t>Identify performance bottlenecks under normal and peak usage conditions.</w:t>
      </w:r>
    </w:p>
    <w:p w14:paraId="282E47E9" w14:textId="77777777" w:rsidR="000C2031" w:rsidRPr="000C2031" w:rsidRDefault="000C2031" w:rsidP="000C2031">
      <w:pPr>
        <w:numPr>
          <w:ilvl w:val="0"/>
          <w:numId w:val="6"/>
        </w:numPr>
      </w:pPr>
      <w:r w:rsidRPr="000C2031">
        <w:t>Measure response times for various functionalities.</w:t>
      </w:r>
    </w:p>
    <w:p w14:paraId="128984D9" w14:textId="77777777" w:rsidR="000C2031" w:rsidRPr="000C2031" w:rsidRDefault="000C2031" w:rsidP="000C2031">
      <w:pPr>
        <w:numPr>
          <w:ilvl w:val="0"/>
          <w:numId w:val="6"/>
        </w:numPr>
      </w:pPr>
      <w:r w:rsidRPr="000C2031">
        <w:t>Ensure that the system can handle the projected number of users or transactions.</w:t>
      </w:r>
    </w:p>
    <w:p w14:paraId="40BA2C15" w14:textId="77777777" w:rsidR="000C2031" w:rsidRPr="000C2031" w:rsidRDefault="000C2031" w:rsidP="000C2031">
      <w:pPr>
        <w:numPr>
          <w:ilvl w:val="0"/>
          <w:numId w:val="6"/>
        </w:numPr>
      </w:pPr>
      <w:r w:rsidRPr="000C2031">
        <w:t>Establish benchmarks for acceptable system performance (e.g., response times, throughput).</w:t>
      </w:r>
    </w:p>
    <w:p w14:paraId="413A04C2" w14:textId="77777777" w:rsidR="000C2031" w:rsidRPr="000C2031" w:rsidRDefault="000C2031" w:rsidP="000C2031">
      <w:pPr>
        <w:rPr>
          <w:b/>
          <w:bCs/>
        </w:rPr>
      </w:pPr>
      <w:r w:rsidRPr="000C2031">
        <w:rPr>
          <w:b/>
          <w:bCs/>
        </w:rPr>
        <w:t>Tools for Load Testing:</w:t>
      </w:r>
    </w:p>
    <w:p w14:paraId="69D56C3A" w14:textId="77777777" w:rsidR="000C2031" w:rsidRPr="000C2031" w:rsidRDefault="000C2031" w:rsidP="000C2031">
      <w:pPr>
        <w:numPr>
          <w:ilvl w:val="0"/>
          <w:numId w:val="7"/>
        </w:numPr>
      </w:pPr>
      <w:r w:rsidRPr="000C2031">
        <w:rPr>
          <w:b/>
          <w:bCs/>
        </w:rPr>
        <w:t>JMeter</w:t>
      </w:r>
      <w:r w:rsidRPr="000C2031">
        <w:t xml:space="preserve">: A highly popular tool for load testing web applications and APIs. It allows testers to simulate large numbers of users and </w:t>
      </w:r>
      <w:proofErr w:type="spellStart"/>
      <w:r w:rsidRPr="000C2031">
        <w:t>analyze</w:t>
      </w:r>
      <w:proofErr w:type="spellEnd"/>
      <w:r w:rsidRPr="000C2031">
        <w:t xml:space="preserve"> the results in terms of response times, throughput, and error rates.</w:t>
      </w:r>
    </w:p>
    <w:p w14:paraId="3BA5E089" w14:textId="77777777" w:rsidR="000C2031" w:rsidRPr="000C2031" w:rsidRDefault="000C2031" w:rsidP="000C2031">
      <w:pPr>
        <w:numPr>
          <w:ilvl w:val="0"/>
          <w:numId w:val="7"/>
        </w:numPr>
      </w:pPr>
      <w:r w:rsidRPr="000C2031">
        <w:rPr>
          <w:b/>
          <w:bCs/>
        </w:rPr>
        <w:t>LoadRunner</w:t>
      </w:r>
      <w:r w:rsidRPr="000C2031">
        <w:t>: An enterprise-level tool that helps simulate thousands of users accessing an application simultaneously to identify performance issues.</w:t>
      </w:r>
    </w:p>
    <w:p w14:paraId="65A3BE16" w14:textId="77777777" w:rsidR="000C2031" w:rsidRPr="000C2031" w:rsidRDefault="000C2031" w:rsidP="000C2031">
      <w:pPr>
        <w:numPr>
          <w:ilvl w:val="0"/>
          <w:numId w:val="7"/>
        </w:numPr>
      </w:pPr>
      <w:r w:rsidRPr="000C2031">
        <w:rPr>
          <w:b/>
          <w:bCs/>
        </w:rPr>
        <w:t>Gatling</w:t>
      </w:r>
      <w:r w:rsidRPr="000C2031">
        <w:t>: A modern load testing tool that focuses on scalability and ease of use, designed for high-performance web applications.</w:t>
      </w:r>
    </w:p>
    <w:p w14:paraId="55C0356C" w14:textId="77777777" w:rsidR="000C2031" w:rsidRPr="000C2031" w:rsidRDefault="000C2031" w:rsidP="000C2031">
      <w:pPr>
        <w:rPr>
          <w:b/>
          <w:bCs/>
        </w:rPr>
      </w:pPr>
      <w:r w:rsidRPr="000C2031">
        <w:rPr>
          <w:b/>
          <w:bCs/>
        </w:rPr>
        <w:t>Steps to Perform Load Testing:</w:t>
      </w:r>
    </w:p>
    <w:p w14:paraId="49CE4B7F" w14:textId="77777777" w:rsidR="000C2031" w:rsidRPr="000C2031" w:rsidRDefault="000C2031" w:rsidP="000C2031">
      <w:pPr>
        <w:numPr>
          <w:ilvl w:val="0"/>
          <w:numId w:val="8"/>
        </w:numPr>
      </w:pPr>
      <w:r w:rsidRPr="000C2031">
        <w:rPr>
          <w:b/>
          <w:bCs/>
        </w:rPr>
        <w:t>Identify Key Scenarios</w:t>
      </w:r>
      <w:r w:rsidRPr="000C2031">
        <w:t xml:space="preserve">: Determine which functionalities or APIs are most critical for testing, based on user </w:t>
      </w:r>
      <w:proofErr w:type="spellStart"/>
      <w:r w:rsidRPr="000C2031">
        <w:t>behavior</w:t>
      </w:r>
      <w:proofErr w:type="spellEnd"/>
      <w:r w:rsidRPr="000C2031">
        <w:t xml:space="preserve"> or system design.</w:t>
      </w:r>
    </w:p>
    <w:p w14:paraId="0A332A1F" w14:textId="77777777" w:rsidR="000C2031" w:rsidRPr="000C2031" w:rsidRDefault="000C2031" w:rsidP="000C2031">
      <w:pPr>
        <w:numPr>
          <w:ilvl w:val="0"/>
          <w:numId w:val="8"/>
        </w:numPr>
      </w:pPr>
      <w:r w:rsidRPr="000C2031">
        <w:rPr>
          <w:b/>
          <w:bCs/>
        </w:rPr>
        <w:t>Define the Load</w:t>
      </w:r>
      <w:r w:rsidRPr="000C2031">
        <w:t>: Decide the number of concurrent users or transactions that need to be simulated to mimic real-world traffic.</w:t>
      </w:r>
    </w:p>
    <w:p w14:paraId="67E398B6" w14:textId="77777777" w:rsidR="000C2031" w:rsidRPr="000C2031" w:rsidRDefault="000C2031" w:rsidP="000C2031">
      <w:pPr>
        <w:numPr>
          <w:ilvl w:val="0"/>
          <w:numId w:val="8"/>
        </w:numPr>
      </w:pPr>
      <w:r w:rsidRPr="000C2031">
        <w:rPr>
          <w:b/>
          <w:bCs/>
        </w:rPr>
        <w:t>Execute the Test</w:t>
      </w:r>
      <w:r w:rsidRPr="000C2031">
        <w:t>: Use a load testing tool to simulate the load and record system performance metrics such as response times and error rates.</w:t>
      </w:r>
    </w:p>
    <w:p w14:paraId="216679D3" w14:textId="77777777" w:rsidR="000C2031" w:rsidRPr="000C2031" w:rsidRDefault="000C2031" w:rsidP="000C2031">
      <w:pPr>
        <w:numPr>
          <w:ilvl w:val="0"/>
          <w:numId w:val="8"/>
        </w:numPr>
      </w:pPr>
      <w:proofErr w:type="spellStart"/>
      <w:r w:rsidRPr="000C2031">
        <w:rPr>
          <w:b/>
          <w:bCs/>
        </w:rPr>
        <w:t>Analyze</w:t>
      </w:r>
      <w:proofErr w:type="spellEnd"/>
      <w:r w:rsidRPr="000C2031">
        <w:rPr>
          <w:b/>
          <w:bCs/>
        </w:rPr>
        <w:t xml:space="preserve"> Results</w:t>
      </w:r>
      <w:r w:rsidRPr="000C2031">
        <w:t xml:space="preserve">: Identify performance bottlenecks, such as slow response times or system crashes under </w:t>
      </w:r>
      <w:proofErr w:type="gramStart"/>
      <w:r w:rsidRPr="000C2031">
        <w:t>load, and</w:t>
      </w:r>
      <w:proofErr w:type="gramEnd"/>
      <w:r w:rsidRPr="000C2031">
        <w:t xml:space="preserve"> determine if the system meets performance benchmarks.</w:t>
      </w:r>
    </w:p>
    <w:p w14:paraId="735C6938" w14:textId="079944F9" w:rsidR="000C2031" w:rsidRDefault="000C2031" w:rsidP="000C2031"/>
    <w:p w14:paraId="3553C081" w14:textId="77777777" w:rsidR="000C2031" w:rsidRPr="000C2031" w:rsidRDefault="000C2031" w:rsidP="000C2031"/>
    <w:p w14:paraId="3B3D73D1" w14:textId="77777777" w:rsidR="000C2031" w:rsidRPr="000C2031" w:rsidRDefault="000C2031" w:rsidP="000C2031">
      <w:pPr>
        <w:rPr>
          <w:b/>
          <w:bCs/>
        </w:rPr>
      </w:pPr>
      <w:r w:rsidRPr="000C2031">
        <w:rPr>
          <w:b/>
          <w:bCs/>
        </w:rPr>
        <w:t>What is Stress Testing?</w:t>
      </w:r>
    </w:p>
    <w:p w14:paraId="3F90F71C" w14:textId="77777777" w:rsidR="000C2031" w:rsidRPr="000C2031" w:rsidRDefault="000C2031" w:rsidP="000C2031">
      <w:r w:rsidRPr="000C2031">
        <w:t>Stress testing is a type of performance testing where the system is subjected to extreme load conditions—far beyond what it’s expected to handle in real-world usage. The goal is to determine the system's breaking point and how it recovers from failure.</w:t>
      </w:r>
    </w:p>
    <w:p w14:paraId="3764D360" w14:textId="77777777" w:rsidR="000C2031" w:rsidRPr="000C2031" w:rsidRDefault="000C2031" w:rsidP="000C2031">
      <w:pPr>
        <w:rPr>
          <w:b/>
          <w:bCs/>
        </w:rPr>
      </w:pPr>
      <w:r w:rsidRPr="000C2031">
        <w:rPr>
          <w:b/>
          <w:bCs/>
        </w:rPr>
        <w:t>Key Objectives of Stress Testing:</w:t>
      </w:r>
    </w:p>
    <w:p w14:paraId="320DDA6D" w14:textId="77777777" w:rsidR="000C2031" w:rsidRPr="000C2031" w:rsidRDefault="000C2031" w:rsidP="000C2031">
      <w:pPr>
        <w:numPr>
          <w:ilvl w:val="0"/>
          <w:numId w:val="9"/>
        </w:numPr>
      </w:pPr>
      <w:r w:rsidRPr="000C2031">
        <w:t>Identify the system's failure points when subjected to higher-than-expected loads.</w:t>
      </w:r>
    </w:p>
    <w:p w14:paraId="58814530" w14:textId="77777777" w:rsidR="000C2031" w:rsidRPr="000C2031" w:rsidRDefault="000C2031" w:rsidP="000C2031">
      <w:pPr>
        <w:numPr>
          <w:ilvl w:val="0"/>
          <w:numId w:val="9"/>
        </w:numPr>
      </w:pPr>
      <w:r w:rsidRPr="000C2031">
        <w:t>Assess how the system recovers from failure (e.g., database crashes, server overload).</w:t>
      </w:r>
    </w:p>
    <w:p w14:paraId="7248281D" w14:textId="77777777" w:rsidR="000C2031" w:rsidRPr="000C2031" w:rsidRDefault="000C2031" w:rsidP="000C2031">
      <w:pPr>
        <w:numPr>
          <w:ilvl w:val="0"/>
          <w:numId w:val="9"/>
        </w:numPr>
      </w:pPr>
      <w:r w:rsidRPr="000C2031">
        <w:lastRenderedPageBreak/>
        <w:t>Determine the robustness and resilience of the system under extreme conditions.</w:t>
      </w:r>
    </w:p>
    <w:p w14:paraId="5537CD08" w14:textId="77777777" w:rsidR="000C2031" w:rsidRPr="000C2031" w:rsidRDefault="000C2031" w:rsidP="000C2031">
      <w:pPr>
        <w:rPr>
          <w:b/>
          <w:bCs/>
        </w:rPr>
      </w:pPr>
      <w:r w:rsidRPr="000C2031">
        <w:rPr>
          <w:b/>
          <w:bCs/>
        </w:rPr>
        <w:t>Tools for Stress Testing:</w:t>
      </w:r>
    </w:p>
    <w:p w14:paraId="58C18658" w14:textId="77777777" w:rsidR="000C2031" w:rsidRPr="000C2031" w:rsidRDefault="000C2031" w:rsidP="000C2031">
      <w:pPr>
        <w:numPr>
          <w:ilvl w:val="0"/>
          <w:numId w:val="10"/>
        </w:numPr>
      </w:pPr>
      <w:r w:rsidRPr="000C2031">
        <w:rPr>
          <w:b/>
          <w:bCs/>
        </w:rPr>
        <w:t>JMeter</w:t>
      </w:r>
      <w:r w:rsidRPr="000C2031">
        <w:t>: Also commonly used for stress testing, where it can push the system to its limits by simulating an overwhelming number of users or transactions.</w:t>
      </w:r>
    </w:p>
    <w:p w14:paraId="134BC107" w14:textId="77777777" w:rsidR="000C2031" w:rsidRPr="000C2031" w:rsidRDefault="000C2031" w:rsidP="000C2031">
      <w:pPr>
        <w:numPr>
          <w:ilvl w:val="0"/>
          <w:numId w:val="10"/>
        </w:numPr>
      </w:pPr>
      <w:r w:rsidRPr="000C2031">
        <w:rPr>
          <w:b/>
          <w:bCs/>
        </w:rPr>
        <w:t>LoadRunner</w:t>
      </w:r>
      <w:r w:rsidRPr="000C2031">
        <w:t>: Besides load testing, LoadRunner can be configured for stress testing by incrementally increasing the load until the system fails.</w:t>
      </w:r>
    </w:p>
    <w:p w14:paraId="5C38E1F6" w14:textId="77777777" w:rsidR="000C2031" w:rsidRPr="000C2031" w:rsidRDefault="000C2031" w:rsidP="000C2031">
      <w:pPr>
        <w:numPr>
          <w:ilvl w:val="0"/>
          <w:numId w:val="10"/>
        </w:numPr>
      </w:pPr>
      <w:proofErr w:type="spellStart"/>
      <w:r w:rsidRPr="000C2031">
        <w:rPr>
          <w:b/>
          <w:bCs/>
        </w:rPr>
        <w:t>BlazeMeter</w:t>
      </w:r>
      <w:proofErr w:type="spellEnd"/>
      <w:r w:rsidRPr="000C2031">
        <w:t>: A cloud-based testing tool designed for both load and stress testing that allows testers to run large-scale tests from the cloud without worrying about infrastructure limitations.</w:t>
      </w:r>
    </w:p>
    <w:p w14:paraId="0D4191F5" w14:textId="77777777" w:rsidR="000C2031" w:rsidRPr="000C2031" w:rsidRDefault="000C2031" w:rsidP="000C2031">
      <w:pPr>
        <w:rPr>
          <w:b/>
          <w:bCs/>
        </w:rPr>
      </w:pPr>
      <w:r w:rsidRPr="000C2031">
        <w:rPr>
          <w:b/>
          <w:bCs/>
        </w:rPr>
        <w:t>Steps to Perform Stress Testing:</w:t>
      </w:r>
    </w:p>
    <w:p w14:paraId="27891396" w14:textId="77777777" w:rsidR="000C2031" w:rsidRPr="000C2031" w:rsidRDefault="000C2031" w:rsidP="000C2031">
      <w:pPr>
        <w:numPr>
          <w:ilvl w:val="0"/>
          <w:numId w:val="11"/>
        </w:numPr>
      </w:pPr>
      <w:r w:rsidRPr="000C2031">
        <w:rPr>
          <w:b/>
          <w:bCs/>
        </w:rPr>
        <w:t>Identify Stress Scenarios</w:t>
      </w:r>
      <w:r w:rsidRPr="000C2031">
        <w:t>: Determine the maximum capacity the system should be able to handle and design scenarios that push the system beyond this limit.</w:t>
      </w:r>
    </w:p>
    <w:p w14:paraId="50C12214" w14:textId="77777777" w:rsidR="000C2031" w:rsidRPr="000C2031" w:rsidRDefault="000C2031" w:rsidP="000C2031">
      <w:pPr>
        <w:numPr>
          <w:ilvl w:val="0"/>
          <w:numId w:val="11"/>
        </w:numPr>
      </w:pPr>
      <w:r w:rsidRPr="000C2031">
        <w:rPr>
          <w:b/>
          <w:bCs/>
        </w:rPr>
        <w:t>Increase Load Incrementally</w:t>
      </w:r>
      <w:r w:rsidRPr="000C2031">
        <w:t>: Gradually increase the load until the system fails, recording performance metrics such as response times, resource usage (CPU, memory), and error rates.</w:t>
      </w:r>
    </w:p>
    <w:p w14:paraId="1C454923" w14:textId="77777777" w:rsidR="000C2031" w:rsidRPr="000C2031" w:rsidRDefault="000C2031" w:rsidP="000C2031">
      <w:pPr>
        <w:numPr>
          <w:ilvl w:val="0"/>
          <w:numId w:val="11"/>
        </w:numPr>
      </w:pPr>
      <w:proofErr w:type="spellStart"/>
      <w:r w:rsidRPr="000C2031">
        <w:rPr>
          <w:b/>
          <w:bCs/>
        </w:rPr>
        <w:t>Analyze</w:t>
      </w:r>
      <w:proofErr w:type="spellEnd"/>
      <w:r w:rsidRPr="000C2031">
        <w:rPr>
          <w:b/>
          <w:bCs/>
        </w:rPr>
        <w:t xml:space="preserve"> System </w:t>
      </w:r>
      <w:proofErr w:type="spellStart"/>
      <w:r w:rsidRPr="000C2031">
        <w:rPr>
          <w:b/>
          <w:bCs/>
        </w:rPr>
        <w:t>Behavior</w:t>
      </w:r>
      <w:proofErr w:type="spellEnd"/>
      <w:r w:rsidRPr="000C2031">
        <w:t>: Look for performance degradation, errors, or crashes that occur as the load increases. Evaluate how well the system recovers once the load returns to normal levels.</w:t>
      </w:r>
    </w:p>
    <w:p w14:paraId="29137E76" w14:textId="77777777" w:rsidR="000C2031" w:rsidRPr="000C2031" w:rsidRDefault="000C2031" w:rsidP="000C2031">
      <w:pPr>
        <w:numPr>
          <w:ilvl w:val="0"/>
          <w:numId w:val="11"/>
        </w:numPr>
      </w:pPr>
      <w:r w:rsidRPr="000C2031">
        <w:rPr>
          <w:b/>
          <w:bCs/>
        </w:rPr>
        <w:t>Improve System Robustness</w:t>
      </w:r>
      <w:r w:rsidRPr="000C2031">
        <w:t xml:space="preserve">: Based on the results, </w:t>
      </w:r>
      <w:proofErr w:type="gramStart"/>
      <w:r w:rsidRPr="000C2031">
        <w:t>make adjustments to</w:t>
      </w:r>
      <w:proofErr w:type="gramEnd"/>
      <w:r w:rsidRPr="000C2031">
        <w:t xml:space="preserve"> improve the system's resilience, such as optimizing resource management or adjusting server configurations.</w:t>
      </w:r>
    </w:p>
    <w:p w14:paraId="6BE737ED" w14:textId="0129E461" w:rsidR="000C2031" w:rsidRDefault="000C2031" w:rsidP="000C2031"/>
    <w:p w14:paraId="72F0855B" w14:textId="77777777" w:rsidR="000C2031" w:rsidRDefault="000C2031" w:rsidP="000C2031"/>
    <w:p w14:paraId="7AF2AF76" w14:textId="77777777" w:rsidR="000C2031" w:rsidRDefault="000C2031" w:rsidP="000C2031"/>
    <w:p w14:paraId="47A88164" w14:textId="77777777" w:rsidR="000C2031" w:rsidRDefault="000C2031" w:rsidP="000C2031"/>
    <w:p w14:paraId="7E0B7AF9" w14:textId="77777777" w:rsidR="000C2031" w:rsidRDefault="000C2031" w:rsidP="000C2031"/>
    <w:p w14:paraId="697EE948" w14:textId="77777777" w:rsidR="000C2031" w:rsidRDefault="000C2031" w:rsidP="000C2031"/>
    <w:p w14:paraId="555FB0E2" w14:textId="77777777" w:rsidR="000C2031" w:rsidRPr="000C2031" w:rsidRDefault="000C2031" w:rsidP="000C2031"/>
    <w:p w14:paraId="20596EBE" w14:textId="77777777" w:rsidR="000C2031" w:rsidRPr="000C2031" w:rsidRDefault="000C2031" w:rsidP="000C2031">
      <w:pPr>
        <w:rPr>
          <w:b/>
          <w:bCs/>
        </w:rPr>
      </w:pPr>
      <w:r w:rsidRPr="000C2031">
        <w:rPr>
          <w:b/>
          <w:bCs/>
        </w:rPr>
        <w:t>3. Key Differences Between Load Testing and Stress Testing</w:t>
      </w:r>
    </w:p>
    <w:p w14:paraId="21FA3B3A" w14:textId="77777777" w:rsidR="000C2031" w:rsidRPr="000C2031" w:rsidRDefault="000C2031" w:rsidP="000C2031">
      <w:r w:rsidRPr="000C2031">
        <w:t>Although both load testing and stress testing focus on system performance, they have different objectives and use cases:</w:t>
      </w:r>
    </w:p>
    <w:p w14:paraId="17BEEF7F" w14:textId="77777777" w:rsidR="000C2031" w:rsidRPr="000C2031" w:rsidRDefault="000C2031" w:rsidP="000C2031">
      <w:pPr>
        <w:numPr>
          <w:ilvl w:val="0"/>
          <w:numId w:val="12"/>
        </w:numPr>
      </w:pPr>
      <w:r w:rsidRPr="000C2031">
        <w:rPr>
          <w:b/>
          <w:bCs/>
        </w:rPr>
        <w:t>Purpose</w:t>
      </w:r>
      <w:r w:rsidRPr="000C2031">
        <w:t>:</w:t>
      </w:r>
    </w:p>
    <w:p w14:paraId="12F6A34C" w14:textId="77777777" w:rsidR="000C2031" w:rsidRPr="000C2031" w:rsidRDefault="000C2031" w:rsidP="000C2031">
      <w:pPr>
        <w:numPr>
          <w:ilvl w:val="1"/>
          <w:numId w:val="12"/>
        </w:numPr>
      </w:pPr>
      <w:r w:rsidRPr="000C2031">
        <w:rPr>
          <w:b/>
          <w:bCs/>
        </w:rPr>
        <w:t>Load Testing</w:t>
      </w:r>
      <w:r w:rsidRPr="000C2031">
        <w:t>: To ensure that the system performs well under normal and peak load conditions.</w:t>
      </w:r>
    </w:p>
    <w:p w14:paraId="1AE34B04" w14:textId="77777777" w:rsidR="000C2031" w:rsidRPr="000C2031" w:rsidRDefault="000C2031" w:rsidP="000C2031">
      <w:pPr>
        <w:numPr>
          <w:ilvl w:val="1"/>
          <w:numId w:val="12"/>
        </w:numPr>
      </w:pPr>
      <w:r w:rsidRPr="000C2031">
        <w:rPr>
          <w:b/>
          <w:bCs/>
        </w:rPr>
        <w:t>Stress Testing</w:t>
      </w:r>
      <w:r w:rsidRPr="000C2031">
        <w:t>: To identify the breaking point of the system by subjecting it to extreme loads.</w:t>
      </w:r>
    </w:p>
    <w:p w14:paraId="1CC198F8" w14:textId="77777777" w:rsidR="000C2031" w:rsidRPr="000C2031" w:rsidRDefault="000C2031" w:rsidP="000C2031">
      <w:pPr>
        <w:numPr>
          <w:ilvl w:val="0"/>
          <w:numId w:val="12"/>
        </w:numPr>
      </w:pPr>
      <w:r w:rsidRPr="000C2031">
        <w:rPr>
          <w:b/>
          <w:bCs/>
        </w:rPr>
        <w:t>Scope</w:t>
      </w:r>
      <w:r w:rsidRPr="000C2031">
        <w:t>:</w:t>
      </w:r>
    </w:p>
    <w:p w14:paraId="4A1624A1" w14:textId="77777777" w:rsidR="000C2031" w:rsidRPr="000C2031" w:rsidRDefault="000C2031" w:rsidP="000C2031">
      <w:pPr>
        <w:numPr>
          <w:ilvl w:val="1"/>
          <w:numId w:val="12"/>
        </w:numPr>
      </w:pPr>
      <w:r w:rsidRPr="000C2031">
        <w:rPr>
          <w:b/>
          <w:bCs/>
        </w:rPr>
        <w:t>Load Testing</w:t>
      </w:r>
      <w:r w:rsidRPr="000C2031">
        <w:t>: Simulates the expected number of users or transactions to verify the system's performance.</w:t>
      </w:r>
    </w:p>
    <w:p w14:paraId="4E8819B7" w14:textId="77777777" w:rsidR="000C2031" w:rsidRPr="000C2031" w:rsidRDefault="000C2031" w:rsidP="000C2031">
      <w:pPr>
        <w:numPr>
          <w:ilvl w:val="1"/>
          <w:numId w:val="12"/>
        </w:numPr>
      </w:pPr>
      <w:r w:rsidRPr="000C2031">
        <w:rPr>
          <w:b/>
          <w:bCs/>
        </w:rPr>
        <w:t>Stress Testing</w:t>
      </w:r>
      <w:r w:rsidRPr="000C2031">
        <w:t>: Increases the load beyond the system's capacity to find failure points.</w:t>
      </w:r>
    </w:p>
    <w:p w14:paraId="564F6A87" w14:textId="77777777" w:rsidR="000C2031" w:rsidRPr="000C2031" w:rsidRDefault="000C2031" w:rsidP="000C2031">
      <w:pPr>
        <w:numPr>
          <w:ilvl w:val="0"/>
          <w:numId w:val="12"/>
        </w:numPr>
      </w:pPr>
      <w:r w:rsidRPr="000C2031">
        <w:rPr>
          <w:b/>
          <w:bCs/>
        </w:rPr>
        <w:t>Outcome</w:t>
      </w:r>
      <w:r w:rsidRPr="000C2031">
        <w:t>:</w:t>
      </w:r>
    </w:p>
    <w:p w14:paraId="3FB6B035" w14:textId="77777777" w:rsidR="000C2031" w:rsidRPr="000C2031" w:rsidRDefault="000C2031" w:rsidP="000C2031">
      <w:pPr>
        <w:numPr>
          <w:ilvl w:val="1"/>
          <w:numId w:val="12"/>
        </w:numPr>
      </w:pPr>
      <w:r w:rsidRPr="000C2031">
        <w:rPr>
          <w:b/>
          <w:bCs/>
        </w:rPr>
        <w:t>Load Testing</w:t>
      </w:r>
      <w:r w:rsidRPr="000C2031">
        <w:t>: Ensures that the system meets performance benchmarks (e.g., response times) under expected loads.</w:t>
      </w:r>
    </w:p>
    <w:p w14:paraId="5E92C20F" w14:textId="77777777" w:rsidR="000C2031" w:rsidRPr="000C2031" w:rsidRDefault="000C2031" w:rsidP="000C2031">
      <w:pPr>
        <w:numPr>
          <w:ilvl w:val="1"/>
          <w:numId w:val="12"/>
        </w:numPr>
      </w:pPr>
      <w:r w:rsidRPr="000C2031">
        <w:rPr>
          <w:b/>
          <w:bCs/>
        </w:rPr>
        <w:t>Stress Testing</w:t>
      </w:r>
      <w:r w:rsidRPr="000C2031">
        <w:t>: Identifies system weaknesses under heavy load and evaluates how well it recovers from failure.</w:t>
      </w:r>
    </w:p>
    <w:p w14:paraId="3F2BAD5D" w14:textId="5311A385" w:rsidR="000C2031" w:rsidRDefault="000C2031" w:rsidP="000C2031"/>
    <w:p w14:paraId="2F42EE8C" w14:textId="77777777" w:rsidR="000C2031" w:rsidRDefault="000C2031" w:rsidP="000C2031"/>
    <w:p w14:paraId="268D6C53" w14:textId="77777777" w:rsidR="000C2031" w:rsidRPr="000C2031" w:rsidRDefault="000C2031" w:rsidP="000C2031"/>
    <w:p w14:paraId="09A6A28E" w14:textId="77777777" w:rsidR="000C2031" w:rsidRPr="000C2031" w:rsidRDefault="000C2031" w:rsidP="000C2031">
      <w:pPr>
        <w:rPr>
          <w:b/>
          <w:bCs/>
        </w:rPr>
      </w:pPr>
      <w:r w:rsidRPr="000C2031">
        <w:rPr>
          <w:b/>
          <w:bCs/>
        </w:rPr>
        <w:t>4. Benefits of Combining API Testing, Automation, and Performance Testing</w:t>
      </w:r>
    </w:p>
    <w:p w14:paraId="58B6C5ED" w14:textId="77777777" w:rsidR="000C2031" w:rsidRPr="000C2031" w:rsidRDefault="000C2031" w:rsidP="000C2031">
      <w:r w:rsidRPr="000C2031">
        <w:t>By integrating API testing, automation frameworks, and performance testing into the testing lifecycle, teams can achieve a comprehensive evaluation of their software. This combined approach ensures that:</w:t>
      </w:r>
    </w:p>
    <w:p w14:paraId="76D3F29B" w14:textId="77777777" w:rsidR="000C2031" w:rsidRPr="000C2031" w:rsidRDefault="000C2031" w:rsidP="000C2031">
      <w:pPr>
        <w:numPr>
          <w:ilvl w:val="0"/>
          <w:numId w:val="13"/>
        </w:numPr>
      </w:pPr>
      <w:r w:rsidRPr="000C2031">
        <w:t>The application’s APIs are functional, secure, and reliable.</w:t>
      </w:r>
    </w:p>
    <w:p w14:paraId="3C0F1886" w14:textId="77777777" w:rsidR="000C2031" w:rsidRPr="000C2031" w:rsidRDefault="000C2031" w:rsidP="000C2031">
      <w:pPr>
        <w:numPr>
          <w:ilvl w:val="0"/>
          <w:numId w:val="13"/>
        </w:numPr>
      </w:pPr>
      <w:r w:rsidRPr="000C2031">
        <w:t>Automated test scripts reduce manual effort and speed up regression testing.</w:t>
      </w:r>
    </w:p>
    <w:p w14:paraId="2A2C9C08" w14:textId="77777777" w:rsidR="000C2031" w:rsidRPr="000C2031" w:rsidRDefault="000C2031" w:rsidP="000C2031">
      <w:pPr>
        <w:numPr>
          <w:ilvl w:val="0"/>
          <w:numId w:val="13"/>
        </w:numPr>
      </w:pPr>
      <w:r w:rsidRPr="000C2031">
        <w:t>The system can handle the expected load and remain stable even under stress.</w:t>
      </w:r>
    </w:p>
    <w:p w14:paraId="0C6AA019" w14:textId="77777777" w:rsidR="000C2031" w:rsidRPr="000C2031" w:rsidRDefault="000C2031" w:rsidP="000C2031">
      <w:r w:rsidRPr="000C2031">
        <w:t>This multi-layered testing approach is especially beneficial for modern applications that rely heavily on APIs and must deliver consistent performance across different environments and user scenarios.</w:t>
      </w:r>
    </w:p>
    <w:p w14:paraId="718C939B" w14:textId="1A816E77" w:rsidR="000C2031" w:rsidRDefault="000C2031" w:rsidP="000C2031"/>
    <w:p w14:paraId="719765A2" w14:textId="77777777" w:rsidR="000C2031" w:rsidRDefault="000C2031" w:rsidP="000C2031"/>
    <w:p w14:paraId="7FEC9B29" w14:textId="77777777" w:rsidR="000C2031" w:rsidRDefault="000C2031" w:rsidP="000C2031"/>
    <w:p w14:paraId="0E867FF0" w14:textId="77777777" w:rsidR="000C2031" w:rsidRDefault="000C2031" w:rsidP="000C2031"/>
    <w:p w14:paraId="27A978BC" w14:textId="77777777" w:rsidR="000C2031" w:rsidRDefault="000C2031" w:rsidP="000C2031"/>
    <w:p w14:paraId="58ACE016" w14:textId="77777777" w:rsidR="000C2031" w:rsidRDefault="000C2031" w:rsidP="000C2031"/>
    <w:p w14:paraId="36E62B14" w14:textId="77777777" w:rsidR="000C2031" w:rsidRDefault="000C2031" w:rsidP="000C2031"/>
    <w:p w14:paraId="64BC554B" w14:textId="77777777" w:rsidR="000C2031" w:rsidRDefault="000C2031" w:rsidP="000C2031"/>
    <w:p w14:paraId="163B9A40" w14:textId="77777777" w:rsidR="000C2031" w:rsidRPr="000C2031" w:rsidRDefault="000C2031" w:rsidP="000C2031"/>
    <w:p w14:paraId="390787D0" w14:textId="77777777" w:rsidR="000C2031" w:rsidRPr="000C2031" w:rsidRDefault="000C2031" w:rsidP="000C2031">
      <w:pPr>
        <w:rPr>
          <w:b/>
          <w:bCs/>
        </w:rPr>
      </w:pPr>
      <w:r w:rsidRPr="000C2031">
        <w:rPr>
          <w:b/>
          <w:bCs/>
        </w:rPr>
        <w:t>Conclusion</w:t>
      </w:r>
    </w:p>
    <w:p w14:paraId="70F1FC9E" w14:textId="77777777" w:rsidR="000C2031" w:rsidRPr="000C2031" w:rsidRDefault="000C2031" w:rsidP="000C2031">
      <w:r w:rsidRPr="000C2031">
        <w:t>In conclusion, API testing, automation frameworks, and performance testing are essential components in ensuring a robust, efficient, and scalable software product. API testing validates the functionality, security, and performance of application interfaces, while automation frameworks like Page Object Model and data-driven testing enhance the maintainability and scalability of test scripts. Performance testing, through load and stress testing, provides insights into how well the system handles user traffic and its resilience under extreme conditions. When these methods are combined, they form a comprehensive strategy that ensures high-quality software that can meet the demands of modern users.</w:t>
      </w:r>
    </w:p>
    <w:p w14:paraId="64F4B576" w14:textId="77777777" w:rsidR="00B35AE6" w:rsidRDefault="00B35AE6"/>
    <w:sectPr w:rsidR="00B35A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C20D3"/>
    <w:multiLevelType w:val="multilevel"/>
    <w:tmpl w:val="F558D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37DAF"/>
    <w:multiLevelType w:val="multilevel"/>
    <w:tmpl w:val="C9B4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8E2BE9"/>
    <w:multiLevelType w:val="multilevel"/>
    <w:tmpl w:val="79649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EE35B5"/>
    <w:multiLevelType w:val="multilevel"/>
    <w:tmpl w:val="5AFE3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520AA9"/>
    <w:multiLevelType w:val="multilevel"/>
    <w:tmpl w:val="3D72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B70901"/>
    <w:multiLevelType w:val="multilevel"/>
    <w:tmpl w:val="5CFC8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F64295"/>
    <w:multiLevelType w:val="multilevel"/>
    <w:tmpl w:val="00284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355B7B"/>
    <w:multiLevelType w:val="multilevel"/>
    <w:tmpl w:val="68E0C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2D046D"/>
    <w:multiLevelType w:val="multilevel"/>
    <w:tmpl w:val="E3A6E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537A33"/>
    <w:multiLevelType w:val="multilevel"/>
    <w:tmpl w:val="816E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7A6C9A"/>
    <w:multiLevelType w:val="multilevel"/>
    <w:tmpl w:val="4614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180BC2"/>
    <w:multiLevelType w:val="multilevel"/>
    <w:tmpl w:val="88B61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C36A8B"/>
    <w:multiLevelType w:val="multilevel"/>
    <w:tmpl w:val="4400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9765162">
    <w:abstractNumId w:val="10"/>
  </w:num>
  <w:num w:numId="2" w16cid:durableId="1719358109">
    <w:abstractNumId w:val="11"/>
  </w:num>
  <w:num w:numId="3" w16cid:durableId="1021054054">
    <w:abstractNumId w:val="1"/>
  </w:num>
  <w:num w:numId="4" w16cid:durableId="288783612">
    <w:abstractNumId w:val="9"/>
  </w:num>
  <w:num w:numId="5" w16cid:durableId="1462111590">
    <w:abstractNumId w:val="2"/>
  </w:num>
  <w:num w:numId="6" w16cid:durableId="1231845568">
    <w:abstractNumId w:val="6"/>
  </w:num>
  <w:num w:numId="7" w16cid:durableId="2110855720">
    <w:abstractNumId w:val="4"/>
  </w:num>
  <w:num w:numId="8" w16cid:durableId="2038896003">
    <w:abstractNumId w:val="5"/>
  </w:num>
  <w:num w:numId="9" w16cid:durableId="1380668467">
    <w:abstractNumId w:val="0"/>
  </w:num>
  <w:num w:numId="10" w16cid:durableId="48040541">
    <w:abstractNumId w:val="12"/>
  </w:num>
  <w:num w:numId="11" w16cid:durableId="1236820408">
    <w:abstractNumId w:val="8"/>
  </w:num>
  <w:num w:numId="12" w16cid:durableId="1337001188">
    <w:abstractNumId w:val="3"/>
  </w:num>
  <w:num w:numId="13" w16cid:durableId="11917998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031"/>
    <w:rsid w:val="00031E5F"/>
    <w:rsid w:val="000576C7"/>
    <w:rsid w:val="000C2031"/>
    <w:rsid w:val="000F716E"/>
    <w:rsid w:val="00107584"/>
    <w:rsid w:val="001121EF"/>
    <w:rsid w:val="00112DFC"/>
    <w:rsid w:val="00112E1F"/>
    <w:rsid w:val="00114A90"/>
    <w:rsid w:val="00121565"/>
    <w:rsid w:val="001361A1"/>
    <w:rsid w:val="00143275"/>
    <w:rsid w:val="00145961"/>
    <w:rsid w:val="0017056C"/>
    <w:rsid w:val="00192252"/>
    <w:rsid w:val="001A16FF"/>
    <w:rsid w:val="001A3B3C"/>
    <w:rsid w:val="001A66B2"/>
    <w:rsid w:val="001A69EB"/>
    <w:rsid w:val="0021103B"/>
    <w:rsid w:val="002815CB"/>
    <w:rsid w:val="002B50C7"/>
    <w:rsid w:val="002F70B1"/>
    <w:rsid w:val="00331475"/>
    <w:rsid w:val="003823E5"/>
    <w:rsid w:val="0038795F"/>
    <w:rsid w:val="003A1014"/>
    <w:rsid w:val="003F66C3"/>
    <w:rsid w:val="0040214D"/>
    <w:rsid w:val="004B589B"/>
    <w:rsid w:val="004C26F1"/>
    <w:rsid w:val="004C40C4"/>
    <w:rsid w:val="00502F30"/>
    <w:rsid w:val="00530557"/>
    <w:rsid w:val="00562CA9"/>
    <w:rsid w:val="005B032B"/>
    <w:rsid w:val="005B3856"/>
    <w:rsid w:val="00601866"/>
    <w:rsid w:val="00616872"/>
    <w:rsid w:val="00624509"/>
    <w:rsid w:val="00654FF7"/>
    <w:rsid w:val="00664D8E"/>
    <w:rsid w:val="0067368D"/>
    <w:rsid w:val="006A44EF"/>
    <w:rsid w:val="006C6F9E"/>
    <w:rsid w:val="006D7234"/>
    <w:rsid w:val="006E5AA7"/>
    <w:rsid w:val="007052CF"/>
    <w:rsid w:val="00720047"/>
    <w:rsid w:val="00721FC0"/>
    <w:rsid w:val="007324C6"/>
    <w:rsid w:val="00763804"/>
    <w:rsid w:val="00836AD7"/>
    <w:rsid w:val="00871EC3"/>
    <w:rsid w:val="00881CE2"/>
    <w:rsid w:val="008B3785"/>
    <w:rsid w:val="008D3066"/>
    <w:rsid w:val="00971400"/>
    <w:rsid w:val="009A3634"/>
    <w:rsid w:val="00A57784"/>
    <w:rsid w:val="00A95894"/>
    <w:rsid w:val="00AA0778"/>
    <w:rsid w:val="00B35AE6"/>
    <w:rsid w:val="00B8150D"/>
    <w:rsid w:val="00BA280D"/>
    <w:rsid w:val="00BA4500"/>
    <w:rsid w:val="00BB464C"/>
    <w:rsid w:val="00BC1A50"/>
    <w:rsid w:val="00C92981"/>
    <w:rsid w:val="00CB6F4B"/>
    <w:rsid w:val="00CC4A28"/>
    <w:rsid w:val="00D42B1D"/>
    <w:rsid w:val="00DC2AB6"/>
    <w:rsid w:val="00DE7A4C"/>
    <w:rsid w:val="00EA28A9"/>
    <w:rsid w:val="00EF1E59"/>
    <w:rsid w:val="00EF5BC0"/>
    <w:rsid w:val="00F060F9"/>
    <w:rsid w:val="00F31D37"/>
    <w:rsid w:val="00F6252A"/>
    <w:rsid w:val="00F63ABF"/>
    <w:rsid w:val="00F70FED"/>
    <w:rsid w:val="00F905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520BA"/>
  <w15:chartTrackingRefBased/>
  <w15:docId w15:val="{0610AA23-D601-2D49-812A-B002AD2D4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639270">
      <w:bodyDiv w:val="1"/>
      <w:marLeft w:val="0"/>
      <w:marRight w:val="0"/>
      <w:marTop w:val="0"/>
      <w:marBottom w:val="0"/>
      <w:divBdr>
        <w:top w:val="none" w:sz="0" w:space="0" w:color="auto"/>
        <w:left w:val="none" w:sz="0" w:space="0" w:color="auto"/>
        <w:bottom w:val="none" w:sz="0" w:space="0" w:color="auto"/>
        <w:right w:val="none" w:sz="0" w:space="0" w:color="auto"/>
      </w:divBdr>
    </w:div>
    <w:div w:id="1392267206">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1562</Words>
  <Characters>8908</Characters>
  <Application>Microsoft Office Word</Application>
  <DocSecurity>0</DocSecurity>
  <Lines>74</Lines>
  <Paragraphs>20</Paragraphs>
  <ScaleCrop>false</ScaleCrop>
  <Company/>
  <LinksUpToDate>false</LinksUpToDate>
  <CharactersWithSpaces>10450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c s</dc:creator>
  <cp:keywords/>
  <dc:description/>
  <cp:lastModifiedBy>Sharon Cheethayil Sasidharan</cp:lastModifiedBy>
  <cp:revision>1</cp:revision>
  <dcterms:created xsi:type="dcterms:W3CDTF">2024-10-11T03:14:00Z</dcterms:created>
  <dcterms:modified xsi:type="dcterms:W3CDTF">2024-10-11T03:16:00Z</dcterms:modified>
</cp:coreProperties>
</file>