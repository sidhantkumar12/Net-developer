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667E44" w14:textId="77777777" w:rsidR="002F1EAB" w:rsidRDefault="002F1EAB" w:rsidP="002F1EAB">
      <w:pPr>
        <w:rPr>
          <w:b/>
          <w:bCs/>
          <w:sz w:val="32"/>
          <w:szCs w:val="32"/>
        </w:rPr>
      </w:pPr>
      <w:r w:rsidRPr="005F6481">
        <w:rPr>
          <w:b/>
          <w:bCs/>
          <w:sz w:val="32"/>
          <w:szCs w:val="32"/>
        </w:rPr>
        <w:t>S2: Key Items – Capabilities, Business Processes, User Personas, User Stories, and Requirements</w:t>
      </w:r>
    </w:p>
    <w:p w14:paraId="3106A9CE" w14:textId="77777777" w:rsidR="002F1EAB" w:rsidRPr="005F6481" w:rsidRDefault="002F1EAB" w:rsidP="002F1EAB">
      <w:pPr>
        <w:rPr>
          <w:b/>
          <w:bCs/>
          <w:sz w:val="32"/>
          <w:szCs w:val="32"/>
        </w:rPr>
      </w:pPr>
    </w:p>
    <w:p w14:paraId="67AD1908" w14:textId="77777777" w:rsidR="002F1EAB" w:rsidRPr="005F6481" w:rsidRDefault="002F1EAB" w:rsidP="002F1EAB">
      <w:pPr>
        <w:rPr>
          <w:b/>
          <w:bCs/>
        </w:rPr>
      </w:pPr>
      <w:r w:rsidRPr="005F6481">
        <w:rPr>
          <w:b/>
          <w:bCs/>
        </w:rPr>
        <w:t>1. Capabilities</w:t>
      </w:r>
    </w:p>
    <w:p w14:paraId="76A6268A" w14:textId="77777777" w:rsidR="002F1EAB" w:rsidRPr="005F6481" w:rsidRDefault="002F1EAB" w:rsidP="002F1EAB">
      <w:r w:rsidRPr="005F6481">
        <w:rPr>
          <w:b/>
          <w:bCs/>
        </w:rPr>
        <w:t>Definition</w:t>
      </w:r>
      <w:r w:rsidRPr="005F6481">
        <w:t>: Capabilities describe the high-level functions or characteristics that the system must possess to fulfill business goals. They represent what the system can do without getting into detailed requirements.</w:t>
      </w:r>
    </w:p>
    <w:p w14:paraId="5F2165C8" w14:textId="77777777" w:rsidR="002F1EAB" w:rsidRPr="005F6481" w:rsidRDefault="002F1EAB" w:rsidP="002F1EAB">
      <w:r w:rsidRPr="005F6481">
        <w:rPr>
          <w:b/>
          <w:bCs/>
        </w:rPr>
        <w:t>Examples</w:t>
      </w:r>
      <w:r w:rsidRPr="005F6481">
        <w:t>:</w:t>
      </w:r>
    </w:p>
    <w:p w14:paraId="1F4A87D8" w14:textId="77777777" w:rsidR="002F1EAB" w:rsidRPr="005F6481" w:rsidRDefault="002F1EAB" w:rsidP="002F1EAB">
      <w:pPr>
        <w:numPr>
          <w:ilvl w:val="0"/>
          <w:numId w:val="1"/>
        </w:numPr>
      </w:pPr>
      <w:r w:rsidRPr="005F6481">
        <w:t>For a </w:t>
      </w:r>
      <w:r w:rsidRPr="005F6481">
        <w:rPr>
          <w:b/>
          <w:bCs/>
        </w:rPr>
        <w:t>Customer Relationship Management (CRM)</w:t>
      </w:r>
      <w:r w:rsidRPr="005F6481">
        <w:t> System:</w:t>
      </w:r>
    </w:p>
    <w:p w14:paraId="094A2950" w14:textId="77777777" w:rsidR="002F1EAB" w:rsidRPr="005F6481" w:rsidRDefault="002F1EAB" w:rsidP="002F1EAB">
      <w:pPr>
        <w:numPr>
          <w:ilvl w:val="1"/>
          <w:numId w:val="1"/>
        </w:numPr>
      </w:pPr>
      <w:r w:rsidRPr="005F6481">
        <w:rPr>
          <w:b/>
          <w:bCs/>
        </w:rPr>
        <w:t>Capability</w:t>
      </w:r>
      <w:r w:rsidRPr="005F6481">
        <w:t>: Manage customer interactions and data across various channels.</w:t>
      </w:r>
    </w:p>
    <w:p w14:paraId="7D1F8C3E" w14:textId="77777777" w:rsidR="002F1EAB" w:rsidRPr="005F6481" w:rsidRDefault="002F1EAB" w:rsidP="002F1EAB">
      <w:pPr>
        <w:numPr>
          <w:ilvl w:val="1"/>
          <w:numId w:val="1"/>
        </w:numPr>
      </w:pPr>
      <w:r w:rsidRPr="005F6481">
        <w:rPr>
          <w:b/>
          <w:bCs/>
        </w:rPr>
        <w:t>Explanation</w:t>
      </w:r>
      <w:r w:rsidRPr="005F6481">
        <w:t>: This capability allows sales and support teams to have a unified view of customer interactions, enhancing customer service and sales opportunities.</w:t>
      </w:r>
    </w:p>
    <w:p w14:paraId="3E5430D7" w14:textId="77777777" w:rsidR="002F1EAB" w:rsidRPr="005F6481" w:rsidRDefault="002F1EAB" w:rsidP="002F1EAB">
      <w:pPr>
        <w:numPr>
          <w:ilvl w:val="0"/>
          <w:numId w:val="1"/>
        </w:numPr>
      </w:pPr>
      <w:r w:rsidRPr="005F6481">
        <w:t>For an </w:t>
      </w:r>
      <w:r w:rsidRPr="005F6481">
        <w:rPr>
          <w:b/>
          <w:bCs/>
        </w:rPr>
        <w:t>Inventory Management System</w:t>
      </w:r>
      <w:r w:rsidRPr="005F6481">
        <w:t>:</w:t>
      </w:r>
    </w:p>
    <w:p w14:paraId="3EE28DC9" w14:textId="77777777" w:rsidR="002F1EAB" w:rsidRPr="005F6481" w:rsidRDefault="002F1EAB" w:rsidP="002F1EAB">
      <w:pPr>
        <w:numPr>
          <w:ilvl w:val="1"/>
          <w:numId w:val="1"/>
        </w:numPr>
      </w:pPr>
      <w:r w:rsidRPr="005F6481">
        <w:rPr>
          <w:b/>
          <w:bCs/>
        </w:rPr>
        <w:t>Capability</w:t>
      </w:r>
      <w:r w:rsidRPr="005F6481">
        <w:t>: Track inventory levels in real-time across multiple locations.</w:t>
      </w:r>
    </w:p>
    <w:p w14:paraId="14661E28" w14:textId="77777777" w:rsidR="002F1EAB" w:rsidRPr="005F6481" w:rsidRDefault="002F1EAB" w:rsidP="002F1EAB">
      <w:pPr>
        <w:numPr>
          <w:ilvl w:val="1"/>
          <w:numId w:val="1"/>
        </w:numPr>
      </w:pPr>
      <w:r w:rsidRPr="005F6481">
        <w:rPr>
          <w:b/>
          <w:bCs/>
        </w:rPr>
        <w:t>Explanation</w:t>
      </w:r>
      <w:r w:rsidRPr="005F6481">
        <w:t>: This helps businesses maintain optimal stock levels, reduce stockouts, and minimize overstock.</w:t>
      </w:r>
    </w:p>
    <w:p w14:paraId="2C9F989C" w14:textId="77777777" w:rsidR="002F1EAB" w:rsidRPr="005F6481" w:rsidRDefault="002F1EAB" w:rsidP="002F1EAB">
      <w:r w:rsidRPr="005F6481">
        <w:rPr>
          <w:b/>
          <w:bCs/>
        </w:rPr>
        <w:t>Interconnection</w:t>
      </w:r>
      <w:r w:rsidRPr="005F6481">
        <w:t>: Capabilities guide the definition of business processes by outlining what needs to be achieved at a higher level, ensuring that the detailed processes align with the overarching business goals.</w:t>
      </w:r>
    </w:p>
    <w:p w14:paraId="01AE555E" w14:textId="77777777" w:rsidR="002F1EAB" w:rsidRPr="005F6481" w:rsidRDefault="002F1EAB" w:rsidP="002F1EAB">
      <w:pPr>
        <w:rPr>
          <w:b/>
          <w:bCs/>
        </w:rPr>
      </w:pPr>
      <w:r w:rsidRPr="005F6481">
        <w:rPr>
          <w:b/>
          <w:bCs/>
        </w:rPr>
        <w:t>2. Business Processes (Three Levels)</w:t>
      </w:r>
    </w:p>
    <w:p w14:paraId="180DAF92" w14:textId="77777777" w:rsidR="002F1EAB" w:rsidRPr="005F6481" w:rsidRDefault="002F1EAB" w:rsidP="002F1EAB">
      <w:r w:rsidRPr="005F6481">
        <w:rPr>
          <w:b/>
          <w:bCs/>
        </w:rPr>
        <w:t>Definition</w:t>
      </w:r>
      <w:r w:rsidRPr="005F6481">
        <w:t>: Business processes describe a series of steps or activities that a business performs to achieve a specific goal. These are typically broken down into three levels:</w:t>
      </w:r>
    </w:p>
    <w:p w14:paraId="60154543" w14:textId="77777777" w:rsidR="002F1EAB" w:rsidRPr="005F6481" w:rsidRDefault="002F1EAB" w:rsidP="002F1EAB">
      <w:pPr>
        <w:numPr>
          <w:ilvl w:val="0"/>
          <w:numId w:val="2"/>
        </w:numPr>
      </w:pPr>
      <w:r w:rsidRPr="005F6481">
        <w:rPr>
          <w:b/>
          <w:bCs/>
        </w:rPr>
        <w:t>Strategic Level</w:t>
      </w:r>
      <w:r w:rsidRPr="005F6481">
        <w:t>: High-level processes that align with the company’s mission and strategic goals.</w:t>
      </w:r>
    </w:p>
    <w:p w14:paraId="2B0F084A" w14:textId="77777777" w:rsidR="002F1EAB" w:rsidRPr="005F6481" w:rsidRDefault="002F1EAB" w:rsidP="002F1EAB">
      <w:pPr>
        <w:numPr>
          <w:ilvl w:val="1"/>
          <w:numId w:val="2"/>
        </w:numPr>
      </w:pPr>
      <w:r w:rsidRPr="005F6481">
        <w:rPr>
          <w:b/>
          <w:bCs/>
        </w:rPr>
        <w:t>Example</w:t>
      </w:r>
      <w:r w:rsidRPr="005F6481">
        <w:t>: “Develop new product lines to capture emerging market segments.”</w:t>
      </w:r>
    </w:p>
    <w:p w14:paraId="7ABDB667" w14:textId="77777777" w:rsidR="002F1EAB" w:rsidRPr="005F6481" w:rsidRDefault="002F1EAB" w:rsidP="002F1EAB">
      <w:pPr>
        <w:numPr>
          <w:ilvl w:val="1"/>
          <w:numId w:val="2"/>
        </w:numPr>
      </w:pPr>
      <w:r w:rsidRPr="005F6481">
        <w:rPr>
          <w:b/>
          <w:bCs/>
        </w:rPr>
        <w:t>Explanation</w:t>
      </w:r>
      <w:r w:rsidRPr="005F6481">
        <w:t>: Strategic processes are driven by the company’s vision and long-term goals and are often linked to major initiatives or transformations.</w:t>
      </w:r>
    </w:p>
    <w:p w14:paraId="5B0B7E1C" w14:textId="77777777" w:rsidR="002F1EAB" w:rsidRPr="005F6481" w:rsidRDefault="002F1EAB" w:rsidP="002F1EAB">
      <w:pPr>
        <w:numPr>
          <w:ilvl w:val="0"/>
          <w:numId w:val="2"/>
        </w:numPr>
      </w:pPr>
      <w:r w:rsidRPr="005F6481">
        <w:rPr>
          <w:b/>
          <w:bCs/>
        </w:rPr>
        <w:t>Tactical Level</w:t>
      </w:r>
      <w:r w:rsidRPr="005F6481">
        <w:t>: Mid-level processes that translate strategic goals into actionable plans within departments or teams.</w:t>
      </w:r>
    </w:p>
    <w:p w14:paraId="62F1D934" w14:textId="77777777" w:rsidR="002F1EAB" w:rsidRPr="005F6481" w:rsidRDefault="002F1EAB" w:rsidP="002F1EAB">
      <w:pPr>
        <w:numPr>
          <w:ilvl w:val="1"/>
          <w:numId w:val="2"/>
        </w:numPr>
      </w:pPr>
      <w:r w:rsidRPr="005F6481">
        <w:rPr>
          <w:b/>
          <w:bCs/>
        </w:rPr>
        <w:t>Example</w:t>
      </w:r>
      <w:r w:rsidRPr="005F6481">
        <w:t>: “Conduct market research to identify customer needs for new product lines.”</w:t>
      </w:r>
    </w:p>
    <w:p w14:paraId="73268258" w14:textId="77777777" w:rsidR="002F1EAB" w:rsidRPr="005F6481" w:rsidRDefault="002F1EAB" w:rsidP="002F1EAB">
      <w:pPr>
        <w:numPr>
          <w:ilvl w:val="1"/>
          <w:numId w:val="2"/>
        </w:numPr>
      </w:pPr>
      <w:r w:rsidRPr="005F6481">
        <w:rPr>
          <w:b/>
          <w:bCs/>
        </w:rPr>
        <w:t>Explanation</w:t>
      </w:r>
      <w:r w:rsidRPr="005F6481">
        <w:t>: Tactical processes focus on how specific departments contribute to strategic objectives. They are more detailed than strategic processes but still operate at a high level.</w:t>
      </w:r>
    </w:p>
    <w:p w14:paraId="27635DBC" w14:textId="77777777" w:rsidR="002F1EAB" w:rsidRPr="005F6481" w:rsidRDefault="002F1EAB" w:rsidP="002F1EAB">
      <w:pPr>
        <w:numPr>
          <w:ilvl w:val="0"/>
          <w:numId w:val="2"/>
        </w:numPr>
      </w:pPr>
      <w:r w:rsidRPr="005F6481">
        <w:rPr>
          <w:b/>
          <w:bCs/>
        </w:rPr>
        <w:t>Operational Level</w:t>
      </w:r>
      <w:r w:rsidRPr="005F6481">
        <w:t>: Day-to-day activities that keep the business running and ensure the execution of tactical plans.</w:t>
      </w:r>
    </w:p>
    <w:p w14:paraId="2A0FC133" w14:textId="77777777" w:rsidR="002F1EAB" w:rsidRPr="005F6481" w:rsidRDefault="002F1EAB" w:rsidP="002F1EAB">
      <w:pPr>
        <w:numPr>
          <w:ilvl w:val="1"/>
          <w:numId w:val="2"/>
        </w:numPr>
      </w:pPr>
      <w:r w:rsidRPr="005F6481">
        <w:rPr>
          <w:b/>
          <w:bCs/>
        </w:rPr>
        <w:t>Example</w:t>
      </w:r>
      <w:r w:rsidRPr="005F6481">
        <w:t>: “Process daily customer feedback reports to adjust product features.”</w:t>
      </w:r>
    </w:p>
    <w:p w14:paraId="39739B71" w14:textId="77777777" w:rsidR="002F1EAB" w:rsidRPr="005F6481" w:rsidRDefault="002F1EAB" w:rsidP="002F1EAB">
      <w:pPr>
        <w:numPr>
          <w:ilvl w:val="1"/>
          <w:numId w:val="2"/>
        </w:numPr>
      </w:pPr>
      <w:r w:rsidRPr="005F6481">
        <w:rPr>
          <w:b/>
          <w:bCs/>
        </w:rPr>
        <w:t>Explanation</w:t>
      </w:r>
      <w:r w:rsidRPr="005F6481">
        <w:t>: Operational processes are the most detailed, representing routine actions performed by employees to support tactical goals.</w:t>
      </w:r>
    </w:p>
    <w:p w14:paraId="231F16B1" w14:textId="77777777" w:rsidR="002F1EAB" w:rsidRPr="005F6481" w:rsidRDefault="002F1EAB" w:rsidP="002F1EAB">
      <w:r w:rsidRPr="005F6481">
        <w:rPr>
          <w:b/>
          <w:bCs/>
        </w:rPr>
        <w:t>Interconnection</w:t>
      </w:r>
      <w:r w:rsidRPr="005F6481">
        <w:t xml:space="preserve">: Strategic processes define the direction of the business, tactical processes outline how strategic goals will be achieved, and operational processes </w:t>
      </w:r>
      <w:r w:rsidRPr="005F6481">
        <w:lastRenderedPageBreak/>
        <w:t>execute the specific tasks required to meet tactical plans. Together, they ensure that all activities are aligned with the company’s overall mission.</w:t>
      </w:r>
    </w:p>
    <w:p w14:paraId="7AB65991" w14:textId="77777777" w:rsidR="002F1EAB" w:rsidRPr="005F6481" w:rsidRDefault="002F1EAB" w:rsidP="002F1EAB">
      <w:pPr>
        <w:rPr>
          <w:b/>
          <w:bCs/>
        </w:rPr>
      </w:pPr>
      <w:r w:rsidRPr="005F6481">
        <w:rPr>
          <w:b/>
          <w:bCs/>
        </w:rPr>
        <w:t>3. User Personas</w:t>
      </w:r>
    </w:p>
    <w:p w14:paraId="409704A4" w14:textId="77777777" w:rsidR="002F1EAB" w:rsidRPr="005F6481" w:rsidRDefault="002F1EAB" w:rsidP="002F1EAB">
      <w:r w:rsidRPr="005F6481">
        <w:rPr>
          <w:b/>
          <w:bCs/>
        </w:rPr>
        <w:t>Definition</w:t>
      </w:r>
      <w:r w:rsidRPr="005F6481">
        <w:t xml:space="preserve">: User personas are fictional but data-driven representations of different user types who might use the system. They capture user needs, goals, </w:t>
      </w:r>
      <w:proofErr w:type="spellStart"/>
      <w:r w:rsidRPr="005F6481">
        <w:t>behaviors</w:t>
      </w:r>
      <w:proofErr w:type="spellEnd"/>
      <w:r w:rsidRPr="005F6481">
        <w:t>, and pain points, guiding the design and development process to ensure the system meets user expectations.</w:t>
      </w:r>
    </w:p>
    <w:p w14:paraId="7C99CFE1" w14:textId="77777777" w:rsidR="002F1EAB" w:rsidRPr="005F6481" w:rsidRDefault="002F1EAB" w:rsidP="002F1EAB">
      <w:r w:rsidRPr="005F6481">
        <w:rPr>
          <w:b/>
          <w:bCs/>
        </w:rPr>
        <w:t>Example</w:t>
      </w:r>
      <w:r w:rsidRPr="005F6481">
        <w:t>:</w:t>
      </w:r>
    </w:p>
    <w:p w14:paraId="33C8F5CE" w14:textId="77777777" w:rsidR="002F1EAB" w:rsidRPr="005F6481" w:rsidRDefault="002F1EAB" w:rsidP="002F1EAB">
      <w:pPr>
        <w:numPr>
          <w:ilvl w:val="0"/>
          <w:numId w:val="3"/>
        </w:numPr>
      </w:pPr>
      <w:r w:rsidRPr="005F6481">
        <w:rPr>
          <w:b/>
          <w:bCs/>
        </w:rPr>
        <w:t>Persona</w:t>
      </w:r>
      <w:r w:rsidRPr="005F6481">
        <w:t>: Alex, a 35-year-old project manager at a tech company who values efficiency and clear communication.</w:t>
      </w:r>
    </w:p>
    <w:p w14:paraId="3F8ABE79" w14:textId="77777777" w:rsidR="002F1EAB" w:rsidRPr="005F6481" w:rsidRDefault="002F1EAB" w:rsidP="002F1EAB">
      <w:pPr>
        <w:numPr>
          <w:ilvl w:val="1"/>
          <w:numId w:val="3"/>
        </w:numPr>
      </w:pPr>
      <w:r w:rsidRPr="005F6481">
        <w:rPr>
          <w:b/>
          <w:bCs/>
        </w:rPr>
        <w:t>Goals</w:t>
      </w:r>
      <w:r w:rsidRPr="005F6481">
        <w:t>: Quickly set up new projects, assign tasks, and monitor progress in real-time.</w:t>
      </w:r>
    </w:p>
    <w:p w14:paraId="48B9EB3E" w14:textId="77777777" w:rsidR="002F1EAB" w:rsidRPr="005F6481" w:rsidRDefault="002F1EAB" w:rsidP="002F1EAB">
      <w:pPr>
        <w:numPr>
          <w:ilvl w:val="1"/>
          <w:numId w:val="3"/>
        </w:numPr>
      </w:pPr>
      <w:r w:rsidRPr="005F6481">
        <w:rPr>
          <w:b/>
          <w:bCs/>
        </w:rPr>
        <w:t>Frustrations</w:t>
      </w:r>
      <w:r w:rsidRPr="005F6481">
        <w:t>: Slow-loading software, complicated navigation, lack of integration with other tools.</w:t>
      </w:r>
    </w:p>
    <w:p w14:paraId="1F8287B6" w14:textId="77777777" w:rsidR="002F1EAB" w:rsidRPr="005F6481" w:rsidRDefault="002F1EAB" w:rsidP="002F1EAB">
      <w:pPr>
        <w:numPr>
          <w:ilvl w:val="1"/>
          <w:numId w:val="3"/>
        </w:numPr>
      </w:pPr>
      <w:proofErr w:type="spellStart"/>
      <w:r w:rsidRPr="005F6481">
        <w:rPr>
          <w:b/>
          <w:bCs/>
        </w:rPr>
        <w:t>Behaviors</w:t>
      </w:r>
      <w:proofErr w:type="spellEnd"/>
      <w:r w:rsidRPr="005F6481">
        <w:t>: Frequently uses project management tools on both desktop and mobile devices, prefers dashboards that provide a quick overview.</w:t>
      </w:r>
    </w:p>
    <w:p w14:paraId="6D9D10F4" w14:textId="77777777" w:rsidR="002F1EAB" w:rsidRPr="005F6481" w:rsidRDefault="002F1EAB" w:rsidP="002F1EAB">
      <w:r w:rsidRPr="005F6481">
        <w:rPr>
          <w:b/>
          <w:bCs/>
        </w:rPr>
        <w:t>Explanation</w:t>
      </w:r>
      <w:r w:rsidRPr="005F6481">
        <w:t>: Personas help prioritize features and design elements that are most important to the target users. They serve as a reference point throughout the development process, ensuring that the final product resonates with its intended audience.</w:t>
      </w:r>
    </w:p>
    <w:p w14:paraId="3DA0578D" w14:textId="77777777" w:rsidR="002F1EAB" w:rsidRPr="005F6481" w:rsidRDefault="002F1EAB" w:rsidP="002F1EAB">
      <w:r w:rsidRPr="005F6481">
        <w:rPr>
          <w:b/>
          <w:bCs/>
        </w:rPr>
        <w:t>Interconnection</w:t>
      </w:r>
      <w:r w:rsidRPr="005F6481">
        <w:t>: Personas influence user stories by providing a clear understanding of who the users are, what they need, and why they need it. This ensures that requirements are user-</w:t>
      </w:r>
      <w:proofErr w:type="spellStart"/>
      <w:r w:rsidRPr="005F6481">
        <w:t>centered</w:t>
      </w:r>
      <w:proofErr w:type="spellEnd"/>
      <w:r w:rsidRPr="005F6481">
        <w:t xml:space="preserve"> and aligned with real-world scenarios.</w:t>
      </w:r>
    </w:p>
    <w:p w14:paraId="4B4BA040" w14:textId="77777777" w:rsidR="002F1EAB" w:rsidRPr="005F6481" w:rsidRDefault="002F1EAB" w:rsidP="002F1EAB">
      <w:pPr>
        <w:rPr>
          <w:b/>
          <w:bCs/>
        </w:rPr>
      </w:pPr>
      <w:r w:rsidRPr="005F6481">
        <w:rPr>
          <w:b/>
          <w:bCs/>
        </w:rPr>
        <w:t>4. User Stories</w:t>
      </w:r>
    </w:p>
    <w:p w14:paraId="2F4FA3E6" w14:textId="77777777" w:rsidR="002F1EAB" w:rsidRPr="005F6481" w:rsidRDefault="002F1EAB" w:rsidP="002F1EAB">
      <w:r w:rsidRPr="005F6481">
        <w:rPr>
          <w:b/>
          <w:bCs/>
        </w:rPr>
        <w:t>Definition</w:t>
      </w:r>
      <w:r w:rsidRPr="005F6481">
        <w:t>: User stories are concise, simple descriptions of a feature told from the perspective of the user. They focus on what the user needs and why, allowing developers to build functionality that delivers value.</w:t>
      </w:r>
    </w:p>
    <w:p w14:paraId="1D4F7092" w14:textId="77777777" w:rsidR="002F1EAB" w:rsidRPr="005F6481" w:rsidRDefault="002F1EAB" w:rsidP="002F1EAB">
      <w:r w:rsidRPr="005F6481">
        <w:rPr>
          <w:b/>
          <w:bCs/>
        </w:rPr>
        <w:t>Example</w:t>
      </w:r>
      <w:r w:rsidRPr="005F6481">
        <w:t>:</w:t>
      </w:r>
    </w:p>
    <w:p w14:paraId="0B9E457E" w14:textId="77777777" w:rsidR="002F1EAB" w:rsidRPr="005F6481" w:rsidRDefault="002F1EAB" w:rsidP="002F1EAB">
      <w:pPr>
        <w:numPr>
          <w:ilvl w:val="0"/>
          <w:numId w:val="4"/>
        </w:numPr>
      </w:pPr>
      <w:r w:rsidRPr="005F6481">
        <w:rPr>
          <w:b/>
          <w:bCs/>
        </w:rPr>
        <w:t>User Story</w:t>
      </w:r>
      <w:r w:rsidRPr="005F6481">
        <w:t>: “As a project manager, I want to be able to generate reports on project progress so that I can provide updates to stakeholders.”</w:t>
      </w:r>
    </w:p>
    <w:p w14:paraId="51DCABF1" w14:textId="77777777" w:rsidR="002F1EAB" w:rsidRPr="005F6481" w:rsidRDefault="002F1EAB" w:rsidP="002F1EAB">
      <w:pPr>
        <w:numPr>
          <w:ilvl w:val="0"/>
          <w:numId w:val="4"/>
        </w:numPr>
      </w:pPr>
      <w:r w:rsidRPr="005F6481">
        <w:rPr>
          <w:b/>
          <w:bCs/>
        </w:rPr>
        <w:t>Acceptance Criteria</w:t>
      </w:r>
      <w:r w:rsidRPr="005F6481">
        <w:t>:</w:t>
      </w:r>
    </w:p>
    <w:p w14:paraId="19BD2D19" w14:textId="77777777" w:rsidR="002F1EAB" w:rsidRPr="005F6481" w:rsidRDefault="002F1EAB" w:rsidP="002F1EAB">
      <w:pPr>
        <w:numPr>
          <w:ilvl w:val="1"/>
          <w:numId w:val="4"/>
        </w:numPr>
      </w:pPr>
      <w:r w:rsidRPr="005F6481">
        <w:t>The report should include task completion status, team performance, and project timelines.</w:t>
      </w:r>
    </w:p>
    <w:p w14:paraId="0977C4D1" w14:textId="77777777" w:rsidR="002F1EAB" w:rsidRPr="005F6481" w:rsidRDefault="002F1EAB" w:rsidP="002F1EAB">
      <w:pPr>
        <w:numPr>
          <w:ilvl w:val="1"/>
          <w:numId w:val="4"/>
        </w:numPr>
      </w:pPr>
      <w:r w:rsidRPr="005F6481">
        <w:t>The report should be downloadable in PDF and Excel formats.</w:t>
      </w:r>
    </w:p>
    <w:p w14:paraId="52C64A42" w14:textId="77777777" w:rsidR="002F1EAB" w:rsidRPr="005F6481" w:rsidRDefault="002F1EAB" w:rsidP="002F1EAB">
      <w:pPr>
        <w:numPr>
          <w:ilvl w:val="1"/>
          <w:numId w:val="4"/>
        </w:numPr>
      </w:pPr>
      <w:r w:rsidRPr="005F6481">
        <w:t>Users should be able to filter reports by date range, team, and project status.</w:t>
      </w:r>
    </w:p>
    <w:p w14:paraId="1C1BB8FE" w14:textId="77777777" w:rsidR="002F1EAB" w:rsidRPr="005F6481" w:rsidRDefault="002F1EAB" w:rsidP="002F1EAB">
      <w:r w:rsidRPr="005F6481">
        <w:rPr>
          <w:b/>
          <w:bCs/>
        </w:rPr>
        <w:t>Explanation</w:t>
      </w:r>
      <w:r w:rsidRPr="005F6481">
        <w:t>: User stories break down user needs into actionable development tasks, providing clear guidance on what to build and how it will benefit the user. Acceptance criteria further define the conditions that must be met for the story to be considered complete.</w:t>
      </w:r>
    </w:p>
    <w:p w14:paraId="6E94BB24" w14:textId="77777777" w:rsidR="002F1EAB" w:rsidRPr="005F6481" w:rsidRDefault="002F1EAB" w:rsidP="002F1EAB">
      <w:r w:rsidRPr="005F6481">
        <w:rPr>
          <w:b/>
          <w:bCs/>
        </w:rPr>
        <w:t>Interconnection</w:t>
      </w:r>
      <w:r w:rsidRPr="005F6481">
        <w:t>: User stories provide the details that translate high-level capabilities and requirements into specific, testable development tasks. They ensure that every aspect of the system is developed with the user’s needs in mind.</w:t>
      </w:r>
    </w:p>
    <w:p w14:paraId="5ADC503C" w14:textId="77777777" w:rsidR="002F1EAB" w:rsidRPr="005F6481" w:rsidRDefault="002F1EAB" w:rsidP="002F1EAB">
      <w:pPr>
        <w:rPr>
          <w:b/>
          <w:bCs/>
        </w:rPr>
      </w:pPr>
      <w:r w:rsidRPr="005F6481">
        <w:rPr>
          <w:b/>
          <w:bCs/>
        </w:rPr>
        <w:t>5. Requirements</w:t>
      </w:r>
    </w:p>
    <w:p w14:paraId="50FEE6E3" w14:textId="77777777" w:rsidR="002F1EAB" w:rsidRPr="005F6481" w:rsidRDefault="002F1EAB" w:rsidP="002F1EAB">
      <w:r w:rsidRPr="005F6481">
        <w:rPr>
          <w:b/>
          <w:bCs/>
        </w:rPr>
        <w:t>Definition</w:t>
      </w:r>
      <w:r w:rsidRPr="005F6481">
        <w:t xml:space="preserve">: Requirements are detailed descriptions of what the system must do (functional requirements) or how it must behave (non-functional requirements). They </w:t>
      </w:r>
      <w:r w:rsidRPr="005F6481">
        <w:lastRenderedPageBreak/>
        <w:t>provide the foundation for system design and development, ensuring that the system meets business needs and user expectations.</w:t>
      </w:r>
    </w:p>
    <w:p w14:paraId="5DEC6B2E" w14:textId="77777777" w:rsidR="002F1EAB" w:rsidRPr="005F6481" w:rsidRDefault="002F1EAB" w:rsidP="002F1EAB">
      <w:r w:rsidRPr="005F6481">
        <w:rPr>
          <w:b/>
          <w:bCs/>
        </w:rPr>
        <w:t>Examples</w:t>
      </w:r>
      <w:r w:rsidRPr="005F6481">
        <w:t>:</w:t>
      </w:r>
    </w:p>
    <w:p w14:paraId="51D89FF2" w14:textId="77777777" w:rsidR="002F1EAB" w:rsidRPr="005F6481" w:rsidRDefault="002F1EAB" w:rsidP="002F1EAB">
      <w:pPr>
        <w:numPr>
          <w:ilvl w:val="0"/>
          <w:numId w:val="5"/>
        </w:numPr>
      </w:pPr>
      <w:r w:rsidRPr="005F6481">
        <w:rPr>
          <w:b/>
          <w:bCs/>
        </w:rPr>
        <w:t>Functional Requirement</w:t>
      </w:r>
      <w:r w:rsidRPr="005F6481">
        <w:t>: “The system must allow users to upload and store files up to 5 GB in size.”</w:t>
      </w:r>
    </w:p>
    <w:p w14:paraId="7E7CF7C1" w14:textId="77777777" w:rsidR="002F1EAB" w:rsidRPr="005F6481" w:rsidRDefault="002F1EAB" w:rsidP="002F1EAB">
      <w:pPr>
        <w:numPr>
          <w:ilvl w:val="0"/>
          <w:numId w:val="5"/>
        </w:numPr>
      </w:pPr>
      <w:r w:rsidRPr="005F6481">
        <w:rPr>
          <w:b/>
          <w:bCs/>
        </w:rPr>
        <w:t>Non-Functional Requirement</w:t>
      </w:r>
      <w:r w:rsidRPr="005F6481">
        <w:t>: “The system must be available 99.9% of the time, excluding scheduled maintenance.”</w:t>
      </w:r>
    </w:p>
    <w:p w14:paraId="1B399616" w14:textId="77777777" w:rsidR="002F1EAB" w:rsidRPr="005F6481" w:rsidRDefault="002F1EAB" w:rsidP="002F1EAB">
      <w:r w:rsidRPr="005F6481">
        <w:rPr>
          <w:b/>
          <w:bCs/>
        </w:rPr>
        <w:t>Interconnection</w:t>
      </w:r>
      <w:r w:rsidRPr="005F6481">
        <w:t>: Requirements derive from business processes, user personas, and user stories. Functional requirements often map directly to user stories, while non-functional requirements ensure that the system meets broader performance, security, and usability standards. Together, they provide a comprehensive view of what the system must achieve and how it must perform.</w:t>
      </w:r>
    </w:p>
    <w:p w14:paraId="0B3F7DEC" w14:textId="77777777" w:rsidR="002F1EAB" w:rsidRPr="005F6481" w:rsidRDefault="002F1EAB" w:rsidP="002F1EAB">
      <w:pPr>
        <w:rPr>
          <w:b/>
          <w:bCs/>
        </w:rPr>
      </w:pPr>
      <w:r w:rsidRPr="005F6481">
        <w:rPr>
          <w:b/>
          <w:bCs/>
        </w:rPr>
        <w:t>Summary of Interconnections</w:t>
      </w:r>
    </w:p>
    <w:p w14:paraId="1DCE757E" w14:textId="77777777" w:rsidR="002F1EAB" w:rsidRPr="005F6481" w:rsidRDefault="002F1EAB" w:rsidP="002F1EAB">
      <w:r w:rsidRPr="005F6481">
        <w:t>Understanding the interconnections between capabilities, business processes, user personas, user stories, and requirements is crucial for successful project execution. Here’s how they link together:</w:t>
      </w:r>
    </w:p>
    <w:p w14:paraId="147E2371" w14:textId="77777777" w:rsidR="002F1EAB" w:rsidRPr="005F6481" w:rsidRDefault="002F1EAB" w:rsidP="002F1EAB">
      <w:pPr>
        <w:numPr>
          <w:ilvl w:val="0"/>
          <w:numId w:val="6"/>
        </w:numPr>
      </w:pPr>
      <w:r w:rsidRPr="005F6481">
        <w:rPr>
          <w:b/>
          <w:bCs/>
        </w:rPr>
        <w:t>Capabilities</w:t>
      </w:r>
      <w:r w:rsidRPr="005F6481">
        <w:t> set the stage by defining what the system must broadly achieve.</w:t>
      </w:r>
    </w:p>
    <w:p w14:paraId="46225029" w14:textId="77777777" w:rsidR="002F1EAB" w:rsidRPr="005F6481" w:rsidRDefault="002F1EAB" w:rsidP="002F1EAB">
      <w:pPr>
        <w:numPr>
          <w:ilvl w:val="0"/>
          <w:numId w:val="6"/>
        </w:numPr>
      </w:pPr>
      <w:r w:rsidRPr="005F6481">
        <w:rPr>
          <w:b/>
          <w:bCs/>
        </w:rPr>
        <w:t>Business Processes</w:t>
      </w:r>
      <w:r w:rsidRPr="005F6481">
        <w:t> detail the steps necessary to meet strategic, tactical, and operational goals, guided by the system’s capabilities.</w:t>
      </w:r>
    </w:p>
    <w:p w14:paraId="2D6A11E2" w14:textId="77777777" w:rsidR="002F1EAB" w:rsidRPr="005F6481" w:rsidRDefault="002F1EAB" w:rsidP="002F1EAB">
      <w:pPr>
        <w:numPr>
          <w:ilvl w:val="0"/>
          <w:numId w:val="6"/>
        </w:numPr>
      </w:pPr>
      <w:r w:rsidRPr="005F6481">
        <w:rPr>
          <w:b/>
          <w:bCs/>
        </w:rPr>
        <w:t>User Personas</w:t>
      </w:r>
      <w:r w:rsidRPr="005F6481">
        <w:t xml:space="preserve"> provide insight into who the users are and what they need, ensuring that the system’s design and functionality align with real user </w:t>
      </w:r>
      <w:proofErr w:type="spellStart"/>
      <w:r w:rsidRPr="005F6481">
        <w:t>behaviors</w:t>
      </w:r>
      <w:proofErr w:type="spellEnd"/>
      <w:r w:rsidRPr="005F6481">
        <w:t xml:space="preserve"> and preferences.</w:t>
      </w:r>
    </w:p>
    <w:p w14:paraId="593CCE89" w14:textId="77777777" w:rsidR="002F1EAB" w:rsidRPr="005F6481" w:rsidRDefault="002F1EAB" w:rsidP="002F1EAB">
      <w:pPr>
        <w:numPr>
          <w:ilvl w:val="0"/>
          <w:numId w:val="6"/>
        </w:numPr>
      </w:pPr>
      <w:r w:rsidRPr="005F6481">
        <w:rPr>
          <w:b/>
          <w:bCs/>
        </w:rPr>
        <w:t>User Stories</w:t>
      </w:r>
      <w:r w:rsidRPr="005F6481">
        <w:t> translate user needs into actionable tasks, providing a clear path from user requirements to system features.</w:t>
      </w:r>
    </w:p>
    <w:p w14:paraId="0CCC49E5" w14:textId="77777777" w:rsidR="002F1EAB" w:rsidRPr="005F6481" w:rsidRDefault="002F1EAB" w:rsidP="002F1EAB">
      <w:pPr>
        <w:numPr>
          <w:ilvl w:val="0"/>
          <w:numId w:val="6"/>
        </w:numPr>
      </w:pPr>
      <w:r w:rsidRPr="005F6481">
        <w:rPr>
          <w:b/>
          <w:bCs/>
        </w:rPr>
        <w:t>Requirements</w:t>
      </w:r>
      <w:r w:rsidRPr="005F6481">
        <w:t> encompass both functional and non-functional aspects, detailing exactly what the system must do and how it must perform.</w:t>
      </w:r>
    </w:p>
    <w:p w14:paraId="143B8DCB" w14:textId="77777777" w:rsidR="002F1EAB" w:rsidRPr="005F6481" w:rsidRDefault="002F1EAB" w:rsidP="002F1EAB">
      <w:r w:rsidRPr="005F6481">
        <w:t>By aligning all these elements, the project team can ensure that the system not only meets business and user needs but also delivers a cohesive and efficient user experience.</w:t>
      </w:r>
    </w:p>
    <w:p w14:paraId="671E1B21" w14:textId="77777777" w:rsidR="00B35AE6" w:rsidRDefault="00B35AE6"/>
    <w:sectPr w:rsidR="00B35A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5C3B1B"/>
    <w:multiLevelType w:val="multilevel"/>
    <w:tmpl w:val="888001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3C5DF8"/>
    <w:multiLevelType w:val="multilevel"/>
    <w:tmpl w:val="886645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48541AE"/>
    <w:multiLevelType w:val="multilevel"/>
    <w:tmpl w:val="FC981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A8C729F"/>
    <w:multiLevelType w:val="multilevel"/>
    <w:tmpl w:val="3C588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E6E4D33"/>
    <w:multiLevelType w:val="multilevel"/>
    <w:tmpl w:val="AA2E51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1D556A1"/>
    <w:multiLevelType w:val="multilevel"/>
    <w:tmpl w:val="666E0A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96111520">
    <w:abstractNumId w:val="4"/>
  </w:num>
  <w:num w:numId="2" w16cid:durableId="1361935796">
    <w:abstractNumId w:val="5"/>
  </w:num>
  <w:num w:numId="3" w16cid:durableId="1957101978">
    <w:abstractNumId w:val="1"/>
  </w:num>
  <w:num w:numId="4" w16cid:durableId="532504000">
    <w:abstractNumId w:val="0"/>
  </w:num>
  <w:num w:numId="5" w16cid:durableId="2004355871">
    <w:abstractNumId w:val="3"/>
  </w:num>
  <w:num w:numId="6" w16cid:durableId="152902697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5"/>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EAB"/>
    <w:rsid w:val="00031E5F"/>
    <w:rsid w:val="000576C7"/>
    <w:rsid w:val="000F716E"/>
    <w:rsid w:val="00107584"/>
    <w:rsid w:val="001121EF"/>
    <w:rsid w:val="00112DFC"/>
    <w:rsid w:val="00112E1F"/>
    <w:rsid w:val="00114A90"/>
    <w:rsid w:val="00121565"/>
    <w:rsid w:val="001361A1"/>
    <w:rsid w:val="00143275"/>
    <w:rsid w:val="00145961"/>
    <w:rsid w:val="0017056C"/>
    <w:rsid w:val="00192252"/>
    <w:rsid w:val="001A16FF"/>
    <w:rsid w:val="001A3B3C"/>
    <w:rsid w:val="001A66B2"/>
    <w:rsid w:val="001A69EB"/>
    <w:rsid w:val="0021103B"/>
    <w:rsid w:val="002815CB"/>
    <w:rsid w:val="002B50C7"/>
    <w:rsid w:val="002F1EAB"/>
    <w:rsid w:val="002F70B1"/>
    <w:rsid w:val="00331475"/>
    <w:rsid w:val="003823E5"/>
    <w:rsid w:val="0038795F"/>
    <w:rsid w:val="003A1014"/>
    <w:rsid w:val="003F66C3"/>
    <w:rsid w:val="0040214D"/>
    <w:rsid w:val="004B589B"/>
    <w:rsid w:val="004C26F1"/>
    <w:rsid w:val="004C40C4"/>
    <w:rsid w:val="00502F30"/>
    <w:rsid w:val="00530557"/>
    <w:rsid w:val="00562CA9"/>
    <w:rsid w:val="005B032B"/>
    <w:rsid w:val="005B3856"/>
    <w:rsid w:val="00601866"/>
    <w:rsid w:val="00616872"/>
    <w:rsid w:val="00624509"/>
    <w:rsid w:val="00654FF7"/>
    <w:rsid w:val="00664D8E"/>
    <w:rsid w:val="0067368D"/>
    <w:rsid w:val="006A44EF"/>
    <w:rsid w:val="006C6F9E"/>
    <w:rsid w:val="006D7234"/>
    <w:rsid w:val="006E5AA7"/>
    <w:rsid w:val="007052CF"/>
    <w:rsid w:val="00720047"/>
    <w:rsid w:val="00721FC0"/>
    <w:rsid w:val="007324C6"/>
    <w:rsid w:val="00763804"/>
    <w:rsid w:val="00836AD7"/>
    <w:rsid w:val="00871EC3"/>
    <w:rsid w:val="00881CE2"/>
    <w:rsid w:val="008B3785"/>
    <w:rsid w:val="008D3066"/>
    <w:rsid w:val="00971400"/>
    <w:rsid w:val="009A3634"/>
    <w:rsid w:val="00A57784"/>
    <w:rsid w:val="00A95894"/>
    <w:rsid w:val="00AA0778"/>
    <w:rsid w:val="00B35AE6"/>
    <w:rsid w:val="00B8150D"/>
    <w:rsid w:val="00BA280D"/>
    <w:rsid w:val="00BA4500"/>
    <w:rsid w:val="00BB464C"/>
    <w:rsid w:val="00BC1A50"/>
    <w:rsid w:val="00C92981"/>
    <w:rsid w:val="00CB6F4B"/>
    <w:rsid w:val="00CC4A28"/>
    <w:rsid w:val="00D42B1D"/>
    <w:rsid w:val="00DC2AB6"/>
    <w:rsid w:val="00DE7A4C"/>
    <w:rsid w:val="00EA28A9"/>
    <w:rsid w:val="00EF1E59"/>
    <w:rsid w:val="00EF5BC0"/>
    <w:rsid w:val="00F060F9"/>
    <w:rsid w:val="00F31D37"/>
    <w:rsid w:val="00F6252A"/>
    <w:rsid w:val="00F63ABF"/>
    <w:rsid w:val="00F70FED"/>
    <w:rsid w:val="00F905A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6FB4D21E"/>
  <w15:chartTrackingRefBased/>
  <w15:docId w15:val="{20A4F136-B7B3-B942-AB2D-B651E14A38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1EA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NotRelyOnCSS/>
  <w:doNotOrganizeInFolder/>
  <w:doNotUseLongFileNames/>
  <w:pixelsPerInch w:val="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1033</Words>
  <Characters>5891</Characters>
  <Application>Microsoft Office Word</Application>
  <DocSecurity>0</DocSecurity>
  <Lines>49</Lines>
  <Paragraphs>13</Paragraphs>
  <ScaleCrop>false</ScaleCrop>
  <Company/>
  <LinksUpToDate>false</LinksUpToDate>
  <CharactersWithSpaces>6911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sharon c s</dc:creator>
  <cp:keywords/>
  <dc:description/>
  <cp:lastModifiedBy>Sharon Cheethayil Sasidharan</cp:lastModifiedBy>
  <cp:revision>1</cp:revision>
  <dcterms:created xsi:type="dcterms:W3CDTF">2024-10-11T02:09:00Z</dcterms:created>
  <dcterms:modified xsi:type="dcterms:W3CDTF">2024-10-11T02:10:00Z</dcterms:modified>
</cp:coreProperties>
</file>