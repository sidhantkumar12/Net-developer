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5CB00" w14:textId="77777777" w:rsidR="00DA370B" w:rsidRDefault="00DA370B" w:rsidP="00DA370B">
      <w:pPr>
        <w:rPr>
          <w:b/>
          <w:bCs/>
          <w:sz w:val="32"/>
          <w:szCs w:val="32"/>
        </w:rPr>
      </w:pPr>
      <w:r w:rsidRPr="005F6481">
        <w:rPr>
          <w:b/>
          <w:bCs/>
          <w:sz w:val="32"/>
          <w:szCs w:val="32"/>
        </w:rPr>
        <w:t>S1: Different Types of Specifications and Their Sections</w:t>
      </w:r>
    </w:p>
    <w:p w14:paraId="6C299072" w14:textId="77777777" w:rsidR="00DA370B" w:rsidRPr="005F6481" w:rsidRDefault="00DA370B" w:rsidP="00DA370B">
      <w:pPr>
        <w:rPr>
          <w:b/>
          <w:bCs/>
          <w:sz w:val="32"/>
          <w:szCs w:val="32"/>
        </w:rPr>
      </w:pPr>
    </w:p>
    <w:p w14:paraId="11975044" w14:textId="77777777" w:rsidR="00DA370B" w:rsidRPr="005F6481" w:rsidRDefault="00DA370B" w:rsidP="00DA370B">
      <w:r w:rsidRPr="005F6481">
        <w:t>Specifications are essential documents in project management and software development. They outline the expectations, requirements, and standards for a project, ensuring that all stakeholders have a clear understanding of what needs to be achieved.</w:t>
      </w:r>
    </w:p>
    <w:p w14:paraId="74EEF4ED" w14:textId="77777777" w:rsidR="00DA370B" w:rsidRPr="005F6481" w:rsidRDefault="00DA370B" w:rsidP="00DA370B">
      <w:pPr>
        <w:rPr>
          <w:b/>
          <w:bCs/>
        </w:rPr>
      </w:pPr>
      <w:r w:rsidRPr="005F6481">
        <w:rPr>
          <w:b/>
          <w:bCs/>
        </w:rPr>
        <w:t>1. Functional Specifications</w:t>
      </w:r>
    </w:p>
    <w:p w14:paraId="0E371918" w14:textId="77777777" w:rsidR="00DA370B" w:rsidRPr="005F6481" w:rsidRDefault="00DA370B" w:rsidP="00DA370B">
      <w:pPr>
        <w:numPr>
          <w:ilvl w:val="0"/>
          <w:numId w:val="1"/>
        </w:numPr>
      </w:pPr>
      <w:r w:rsidRPr="005F6481">
        <w:rPr>
          <w:b/>
          <w:bCs/>
        </w:rPr>
        <w:t>Purpose</w:t>
      </w:r>
      <w:r w:rsidRPr="005F6481">
        <w:t>: Describe the functionality of the system or product, detailing what it is supposed to do. Functional specifications are user-centric and focus on what the system will provide to the end-users.</w:t>
      </w:r>
    </w:p>
    <w:p w14:paraId="72CA5DE5" w14:textId="77777777" w:rsidR="00DA370B" w:rsidRPr="005F6481" w:rsidRDefault="00DA370B" w:rsidP="00DA370B">
      <w:pPr>
        <w:numPr>
          <w:ilvl w:val="0"/>
          <w:numId w:val="1"/>
        </w:numPr>
      </w:pPr>
      <w:r w:rsidRPr="005F6481">
        <w:rPr>
          <w:b/>
          <w:bCs/>
        </w:rPr>
        <w:t>Sections</w:t>
      </w:r>
      <w:r w:rsidRPr="005F6481">
        <w:t>:</w:t>
      </w:r>
    </w:p>
    <w:p w14:paraId="58811286" w14:textId="77777777" w:rsidR="00DA370B" w:rsidRPr="005F6481" w:rsidRDefault="00DA370B" w:rsidP="00DA370B">
      <w:pPr>
        <w:numPr>
          <w:ilvl w:val="1"/>
          <w:numId w:val="1"/>
        </w:numPr>
      </w:pPr>
      <w:r w:rsidRPr="005F6481">
        <w:rPr>
          <w:b/>
          <w:bCs/>
        </w:rPr>
        <w:t>Introduction</w:t>
      </w:r>
      <w:r w:rsidRPr="005F6481">
        <w:t>: An overview of the document’s purpose, scope, and intended audience.</w:t>
      </w:r>
    </w:p>
    <w:p w14:paraId="6AB093F1" w14:textId="77777777" w:rsidR="00DA370B" w:rsidRPr="005F6481" w:rsidRDefault="00DA370B" w:rsidP="00DA370B">
      <w:pPr>
        <w:numPr>
          <w:ilvl w:val="1"/>
          <w:numId w:val="1"/>
        </w:numPr>
      </w:pPr>
      <w:r w:rsidRPr="005F6481">
        <w:rPr>
          <w:b/>
          <w:bCs/>
        </w:rPr>
        <w:t>System Overview</w:t>
      </w:r>
      <w:r w:rsidRPr="005F6481">
        <w:t>: A high-level description of the system’s objectives and features.</w:t>
      </w:r>
    </w:p>
    <w:p w14:paraId="132868A8" w14:textId="77777777" w:rsidR="00DA370B" w:rsidRPr="005F6481" w:rsidRDefault="00DA370B" w:rsidP="00DA370B">
      <w:pPr>
        <w:numPr>
          <w:ilvl w:val="1"/>
          <w:numId w:val="1"/>
        </w:numPr>
      </w:pPr>
      <w:r w:rsidRPr="005F6481">
        <w:rPr>
          <w:b/>
          <w:bCs/>
        </w:rPr>
        <w:t>Functional Requirements</w:t>
      </w:r>
      <w:r w:rsidRPr="005F6481">
        <w:t xml:space="preserve">: Detailed requirements outlining specific system </w:t>
      </w:r>
      <w:proofErr w:type="spellStart"/>
      <w:r w:rsidRPr="005F6481">
        <w:t>behaviors</w:t>
      </w:r>
      <w:proofErr w:type="spellEnd"/>
      <w:r w:rsidRPr="005F6481">
        <w:t>, such as “The system shall allow users to log in using their email and password.”</w:t>
      </w:r>
    </w:p>
    <w:p w14:paraId="1043C249" w14:textId="77777777" w:rsidR="00DA370B" w:rsidRPr="005F6481" w:rsidRDefault="00DA370B" w:rsidP="00DA370B">
      <w:pPr>
        <w:numPr>
          <w:ilvl w:val="1"/>
          <w:numId w:val="1"/>
        </w:numPr>
      </w:pPr>
      <w:r w:rsidRPr="005F6481">
        <w:rPr>
          <w:b/>
          <w:bCs/>
        </w:rPr>
        <w:t>Use Cases</w:t>
      </w:r>
      <w:r w:rsidRPr="005F6481">
        <w:t>: Scenarios demonstrating how different users will interact with the system.</w:t>
      </w:r>
    </w:p>
    <w:p w14:paraId="1281286A" w14:textId="77777777" w:rsidR="00DA370B" w:rsidRPr="005F6481" w:rsidRDefault="00DA370B" w:rsidP="00DA370B">
      <w:pPr>
        <w:numPr>
          <w:ilvl w:val="1"/>
          <w:numId w:val="1"/>
        </w:numPr>
      </w:pPr>
      <w:r w:rsidRPr="005F6481">
        <w:rPr>
          <w:b/>
          <w:bCs/>
        </w:rPr>
        <w:t>User Interface Requirements</w:t>
      </w:r>
      <w:r w:rsidRPr="005F6481">
        <w:t>: Descriptions of what the user interfaces will include and how they will function, often supported by wireframes or prototypes.</w:t>
      </w:r>
    </w:p>
    <w:p w14:paraId="7FF81F54" w14:textId="77777777" w:rsidR="00DA370B" w:rsidRPr="005F6481" w:rsidRDefault="00DA370B" w:rsidP="00DA370B">
      <w:pPr>
        <w:numPr>
          <w:ilvl w:val="1"/>
          <w:numId w:val="1"/>
        </w:numPr>
      </w:pPr>
      <w:r w:rsidRPr="005F6481">
        <w:rPr>
          <w:b/>
          <w:bCs/>
        </w:rPr>
        <w:t>Data Requirements</w:t>
      </w:r>
      <w:r w:rsidRPr="005F6481">
        <w:t>: Information about the types of data the system will manage, including inputs, outputs, and data storage requirements.</w:t>
      </w:r>
    </w:p>
    <w:p w14:paraId="6CD6DBE3" w14:textId="77777777" w:rsidR="00DA370B" w:rsidRPr="005F6481" w:rsidRDefault="00DA370B" w:rsidP="00DA370B">
      <w:pPr>
        <w:numPr>
          <w:ilvl w:val="1"/>
          <w:numId w:val="1"/>
        </w:numPr>
      </w:pPr>
      <w:r w:rsidRPr="005F6481">
        <w:rPr>
          <w:b/>
          <w:bCs/>
        </w:rPr>
        <w:t>Assumptions and Constraints</w:t>
      </w:r>
      <w:r w:rsidRPr="005F6481">
        <w:t>: Conditions assumed to be true for the system's operation and limitations that may affect the design.</w:t>
      </w:r>
    </w:p>
    <w:p w14:paraId="09BE95C5" w14:textId="77777777" w:rsidR="00DA370B" w:rsidRPr="005F6481" w:rsidRDefault="00DA370B" w:rsidP="00DA370B">
      <w:pPr>
        <w:rPr>
          <w:b/>
          <w:bCs/>
        </w:rPr>
      </w:pPr>
      <w:r w:rsidRPr="005F6481">
        <w:rPr>
          <w:b/>
          <w:bCs/>
        </w:rPr>
        <w:t>2. Non-Functional Specifications</w:t>
      </w:r>
    </w:p>
    <w:p w14:paraId="6F84553F" w14:textId="77777777" w:rsidR="00DA370B" w:rsidRPr="005F6481" w:rsidRDefault="00DA370B" w:rsidP="00DA370B">
      <w:pPr>
        <w:numPr>
          <w:ilvl w:val="0"/>
          <w:numId w:val="2"/>
        </w:numPr>
      </w:pPr>
      <w:r w:rsidRPr="005F6481">
        <w:rPr>
          <w:b/>
          <w:bCs/>
        </w:rPr>
        <w:t>Purpose</w:t>
      </w:r>
      <w:r w:rsidRPr="005F6481">
        <w:t>: Define the system’s operational qualities and constraints, such as performance, security, and usability, which are crucial for meeting the overall user satisfaction and system efficiency.</w:t>
      </w:r>
    </w:p>
    <w:p w14:paraId="42C731F2" w14:textId="77777777" w:rsidR="00DA370B" w:rsidRPr="005F6481" w:rsidRDefault="00DA370B" w:rsidP="00DA370B">
      <w:pPr>
        <w:numPr>
          <w:ilvl w:val="0"/>
          <w:numId w:val="2"/>
        </w:numPr>
      </w:pPr>
      <w:r w:rsidRPr="005F6481">
        <w:rPr>
          <w:b/>
          <w:bCs/>
        </w:rPr>
        <w:t>Sections</w:t>
      </w:r>
      <w:r w:rsidRPr="005F6481">
        <w:t>:</w:t>
      </w:r>
    </w:p>
    <w:p w14:paraId="6ED3E581" w14:textId="77777777" w:rsidR="00DA370B" w:rsidRPr="005F6481" w:rsidRDefault="00DA370B" w:rsidP="00DA370B">
      <w:pPr>
        <w:numPr>
          <w:ilvl w:val="1"/>
          <w:numId w:val="2"/>
        </w:numPr>
      </w:pPr>
      <w:r w:rsidRPr="005F6481">
        <w:rPr>
          <w:b/>
          <w:bCs/>
        </w:rPr>
        <w:t>Performance Requirements</w:t>
      </w:r>
      <w:r w:rsidRPr="005F6481">
        <w:t>: Metrics on speed, availability, and response times. Example: “The system shall respond to user actions within 2 seconds under normal load conditions.”</w:t>
      </w:r>
    </w:p>
    <w:p w14:paraId="521888D6" w14:textId="77777777" w:rsidR="00DA370B" w:rsidRPr="005F6481" w:rsidRDefault="00DA370B" w:rsidP="00DA370B">
      <w:pPr>
        <w:numPr>
          <w:ilvl w:val="1"/>
          <w:numId w:val="2"/>
        </w:numPr>
      </w:pPr>
      <w:r w:rsidRPr="005F6481">
        <w:rPr>
          <w:b/>
          <w:bCs/>
        </w:rPr>
        <w:t>Security Requirements</w:t>
      </w:r>
      <w:r w:rsidRPr="005F6481">
        <w:t>: Details on how the system will protect data and prevent unauthorized access. Example: “All data transmission shall be encrypted using SSL.”</w:t>
      </w:r>
    </w:p>
    <w:p w14:paraId="12466711" w14:textId="77777777" w:rsidR="00DA370B" w:rsidRPr="005F6481" w:rsidRDefault="00DA370B" w:rsidP="00DA370B">
      <w:pPr>
        <w:numPr>
          <w:ilvl w:val="1"/>
          <w:numId w:val="2"/>
        </w:numPr>
      </w:pPr>
      <w:r w:rsidRPr="005F6481">
        <w:rPr>
          <w:b/>
          <w:bCs/>
        </w:rPr>
        <w:t>Usability Requirements</w:t>
      </w:r>
      <w:r w:rsidRPr="005F6481">
        <w:t>: Standards for user interaction, accessibility, and overall user experience. Example: “The application must be accessible to users with visual impairments, following WCAG 2.1 standards.”</w:t>
      </w:r>
    </w:p>
    <w:p w14:paraId="31ECAB2D" w14:textId="77777777" w:rsidR="00DA370B" w:rsidRPr="005F6481" w:rsidRDefault="00DA370B" w:rsidP="00DA370B">
      <w:pPr>
        <w:numPr>
          <w:ilvl w:val="1"/>
          <w:numId w:val="2"/>
        </w:numPr>
      </w:pPr>
      <w:r w:rsidRPr="005F6481">
        <w:rPr>
          <w:b/>
          <w:bCs/>
        </w:rPr>
        <w:t>Scalability Requirements</w:t>
      </w:r>
      <w:r w:rsidRPr="005F6481">
        <w:t>: Ability of the system to grow and handle increased load without performance degradation.</w:t>
      </w:r>
    </w:p>
    <w:p w14:paraId="5F6FB96F" w14:textId="77777777" w:rsidR="00DA370B" w:rsidRPr="005F6481" w:rsidRDefault="00DA370B" w:rsidP="00DA370B">
      <w:pPr>
        <w:numPr>
          <w:ilvl w:val="1"/>
          <w:numId w:val="2"/>
        </w:numPr>
      </w:pPr>
      <w:r w:rsidRPr="005F6481">
        <w:rPr>
          <w:b/>
          <w:bCs/>
        </w:rPr>
        <w:t>Reliability and Maintainability Requirements</w:t>
      </w:r>
      <w:r w:rsidRPr="005F6481">
        <w:t>: Expectations for system uptime and ease of maintenance. Example: “The system must have a 99.9% uptime with scheduled maintenance windows.”</w:t>
      </w:r>
    </w:p>
    <w:p w14:paraId="5C29BA3A" w14:textId="77777777" w:rsidR="00DA370B" w:rsidRPr="005F6481" w:rsidRDefault="00DA370B" w:rsidP="00DA370B">
      <w:pPr>
        <w:rPr>
          <w:b/>
          <w:bCs/>
        </w:rPr>
      </w:pPr>
      <w:r w:rsidRPr="005F6481">
        <w:rPr>
          <w:b/>
          <w:bCs/>
        </w:rPr>
        <w:lastRenderedPageBreak/>
        <w:t>3. Technical Specifications</w:t>
      </w:r>
    </w:p>
    <w:p w14:paraId="47DA3A48" w14:textId="77777777" w:rsidR="00DA370B" w:rsidRPr="005F6481" w:rsidRDefault="00DA370B" w:rsidP="00DA370B">
      <w:pPr>
        <w:numPr>
          <w:ilvl w:val="0"/>
          <w:numId w:val="3"/>
        </w:numPr>
      </w:pPr>
      <w:r w:rsidRPr="005F6481">
        <w:rPr>
          <w:b/>
          <w:bCs/>
        </w:rPr>
        <w:t>Purpose</w:t>
      </w:r>
      <w:r w:rsidRPr="005F6481">
        <w:t>: Provide the technical details required for building and deploying the system, intended for the development and IT teams.</w:t>
      </w:r>
    </w:p>
    <w:p w14:paraId="19FAB5A0" w14:textId="77777777" w:rsidR="00DA370B" w:rsidRPr="005F6481" w:rsidRDefault="00DA370B" w:rsidP="00DA370B">
      <w:pPr>
        <w:numPr>
          <w:ilvl w:val="0"/>
          <w:numId w:val="3"/>
        </w:numPr>
      </w:pPr>
      <w:r w:rsidRPr="005F6481">
        <w:rPr>
          <w:b/>
          <w:bCs/>
        </w:rPr>
        <w:t>Sections</w:t>
      </w:r>
      <w:r w:rsidRPr="005F6481">
        <w:t>:</w:t>
      </w:r>
    </w:p>
    <w:p w14:paraId="421669F5" w14:textId="77777777" w:rsidR="00DA370B" w:rsidRPr="005F6481" w:rsidRDefault="00DA370B" w:rsidP="00DA370B">
      <w:pPr>
        <w:numPr>
          <w:ilvl w:val="1"/>
          <w:numId w:val="3"/>
        </w:numPr>
      </w:pPr>
      <w:r w:rsidRPr="005F6481">
        <w:rPr>
          <w:b/>
          <w:bCs/>
        </w:rPr>
        <w:t>Architecture Overview</w:t>
      </w:r>
      <w:r w:rsidRPr="005F6481">
        <w:t>: High-level design of the system architecture, including diagrams and descriptions of components, modules, and their interactions.</w:t>
      </w:r>
    </w:p>
    <w:p w14:paraId="70EBA3A2" w14:textId="77777777" w:rsidR="00DA370B" w:rsidRPr="005F6481" w:rsidRDefault="00DA370B" w:rsidP="00DA370B">
      <w:pPr>
        <w:numPr>
          <w:ilvl w:val="1"/>
          <w:numId w:val="3"/>
        </w:numPr>
      </w:pPr>
      <w:r w:rsidRPr="005F6481">
        <w:rPr>
          <w:b/>
          <w:bCs/>
        </w:rPr>
        <w:t>Technology Stack</w:t>
      </w:r>
      <w:r w:rsidRPr="005F6481">
        <w:t>: Specification of the technologies, programming languages, frameworks, and tools that will be used. Example: “The system will use JavaScript with React for the front end, Node.js for the backend, and MongoDB for the database.”</w:t>
      </w:r>
    </w:p>
    <w:p w14:paraId="1AF17092" w14:textId="77777777" w:rsidR="00DA370B" w:rsidRPr="005F6481" w:rsidRDefault="00DA370B" w:rsidP="00DA370B">
      <w:pPr>
        <w:numPr>
          <w:ilvl w:val="1"/>
          <w:numId w:val="3"/>
        </w:numPr>
      </w:pPr>
      <w:r w:rsidRPr="005F6481">
        <w:rPr>
          <w:b/>
          <w:bCs/>
        </w:rPr>
        <w:t>Integration Points</w:t>
      </w:r>
      <w:r w:rsidRPr="005F6481">
        <w:t>: Details on how the system will interface with other systems, APIs, and external services.</w:t>
      </w:r>
    </w:p>
    <w:p w14:paraId="3B78481D" w14:textId="77777777" w:rsidR="00DA370B" w:rsidRPr="005F6481" w:rsidRDefault="00DA370B" w:rsidP="00DA370B">
      <w:pPr>
        <w:numPr>
          <w:ilvl w:val="1"/>
          <w:numId w:val="3"/>
        </w:numPr>
      </w:pPr>
      <w:r w:rsidRPr="005F6481">
        <w:rPr>
          <w:b/>
          <w:bCs/>
        </w:rPr>
        <w:t>Deployment Requirements</w:t>
      </w:r>
      <w:r w:rsidRPr="005F6481">
        <w:t>: Instructions on the environment setup, including server configurations, database setups, and continuous integration/continuous deployment (CI/CD) pipelines.</w:t>
      </w:r>
    </w:p>
    <w:p w14:paraId="1073476C" w14:textId="77777777" w:rsidR="00DA370B" w:rsidRPr="005F6481" w:rsidRDefault="00DA370B" w:rsidP="00DA370B">
      <w:pPr>
        <w:numPr>
          <w:ilvl w:val="1"/>
          <w:numId w:val="3"/>
        </w:numPr>
      </w:pPr>
      <w:r w:rsidRPr="005F6481">
        <w:rPr>
          <w:b/>
          <w:bCs/>
        </w:rPr>
        <w:t>Testing and Validation</w:t>
      </w:r>
      <w:r w:rsidRPr="005F6481">
        <w:t>: Specifications on how the system will be tested, including types of tests (unit, integration, performance), test environments, and success criteria.</w:t>
      </w:r>
    </w:p>
    <w:p w14:paraId="3187A744" w14:textId="77777777" w:rsidR="00DA370B" w:rsidRPr="005F6481" w:rsidRDefault="00DA370B" w:rsidP="00DA370B">
      <w:pPr>
        <w:rPr>
          <w:b/>
          <w:bCs/>
        </w:rPr>
      </w:pPr>
      <w:r w:rsidRPr="005F6481">
        <w:rPr>
          <w:b/>
          <w:bCs/>
        </w:rPr>
        <w:t>4. Business Requirements Document (BRD)</w:t>
      </w:r>
    </w:p>
    <w:p w14:paraId="3C28BBE9" w14:textId="77777777" w:rsidR="00DA370B" w:rsidRPr="005F6481" w:rsidRDefault="00DA370B" w:rsidP="00DA370B">
      <w:pPr>
        <w:numPr>
          <w:ilvl w:val="0"/>
          <w:numId w:val="4"/>
        </w:numPr>
      </w:pPr>
      <w:r w:rsidRPr="005F6481">
        <w:rPr>
          <w:b/>
          <w:bCs/>
        </w:rPr>
        <w:t>Purpose</w:t>
      </w:r>
      <w:r w:rsidRPr="005F6481">
        <w:t>: Outline the business needs, objectives, and high-level requirements of the project, serving as a bridge between the business stakeholders and the technical team.</w:t>
      </w:r>
    </w:p>
    <w:p w14:paraId="01BDBC2E" w14:textId="77777777" w:rsidR="00DA370B" w:rsidRPr="005F6481" w:rsidRDefault="00DA370B" w:rsidP="00DA370B">
      <w:pPr>
        <w:numPr>
          <w:ilvl w:val="0"/>
          <w:numId w:val="4"/>
        </w:numPr>
      </w:pPr>
      <w:r w:rsidRPr="005F6481">
        <w:rPr>
          <w:b/>
          <w:bCs/>
        </w:rPr>
        <w:t>Sections</w:t>
      </w:r>
      <w:r w:rsidRPr="005F6481">
        <w:t>:</w:t>
      </w:r>
    </w:p>
    <w:p w14:paraId="66E8DEB7" w14:textId="77777777" w:rsidR="00DA370B" w:rsidRPr="005F6481" w:rsidRDefault="00DA370B" w:rsidP="00DA370B">
      <w:pPr>
        <w:numPr>
          <w:ilvl w:val="1"/>
          <w:numId w:val="4"/>
        </w:numPr>
      </w:pPr>
      <w:r w:rsidRPr="005F6481">
        <w:rPr>
          <w:b/>
          <w:bCs/>
        </w:rPr>
        <w:t>Executive Summary</w:t>
      </w:r>
      <w:r w:rsidRPr="005F6481">
        <w:t>: A concise summary of the project’s purpose, objectives, and expected outcomes.</w:t>
      </w:r>
    </w:p>
    <w:p w14:paraId="0EB5008E" w14:textId="77777777" w:rsidR="00DA370B" w:rsidRPr="005F6481" w:rsidRDefault="00DA370B" w:rsidP="00DA370B">
      <w:pPr>
        <w:numPr>
          <w:ilvl w:val="1"/>
          <w:numId w:val="4"/>
        </w:numPr>
      </w:pPr>
      <w:r w:rsidRPr="005F6481">
        <w:rPr>
          <w:b/>
          <w:bCs/>
        </w:rPr>
        <w:t>Business Objectives</w:t>
      </w:r>
      <w:r w:rsidRPr="005F6481">
        <w:t>: The specific goals the business aims to achieve with the project. Example: “Increase online sales by 20% within the first year of launching the new platform.”</w:t>
      </w:r>
    </w:p>
    <w:p w14:paraId="50E30B8C" w14:textId="77777777" w:rsidR="00DA370B" w:rsidRPr="005F6481" w:rsidRDefault="00DA370B" w:rsidP="00DA370B">
      <w:pPr>
        <w:numPr>
          <w:ilvl w:val="1"/>
          <w:numId w:val="4"/>
        </w:numPr>
      </w:pPr>
      <w:r w:rsidRPr="005F6481">
        <w:rPr>
          <w:b/>
          <w:bCs/>
        </w:rPr>
        <w:t>Scope</w:t>
      </w:r>
      <w:r w:rsidRPr="005F6481">
        <w:t xml:space="preserve">: Clearly defines what is included and excluded from the project to prevent scope creep. Example: “The project scope includes a new e-commerce </w:t>
      </w:r>
      <w:proofErr w:type="gramStart"/>
      <w:r w:rsidRPr="005F6481">
        <w:t>website, but</w:t>
      </w:r>
      <w:proofErr w:type="gramEnd"/>
      <w:r w:rsidRPr="005F6481">
        <w:t xml:space="preserve"> excludes mobile app development.”</w:t>
      </w:r>
    </w:p>
    <w:p w14:paraId="313ECA09" w14:textId="77777777" w:rsidR="00DA370B" w:rsidRPr="005F6481" w:rsidRDefault="00DA370B" w:rsidP="00DA370B">
      <w:pPr>
        <w:numPr>
          <w:ilvl w:val="1"/>
          <w:numId w:val="4"/>
        </w:numPr>
      </w:pPr>
      <w:r w:rsidRPr="005F6481">
        <w:rPr>
          <w:b/>
          <w:bCs/>
        </w:rPr>
        <w:t>Stakeholder Analysis</w:t>
      </w:r>
      <w:r w:rsidRPr="005F6481">
        <w:t>: Identification of key stakeholders, their roles, and their needs or expectations.</w:t>
      </w:r>
    </w:p>
    <w:p w14:paraId="50D97C62" w14:textId="77777777" w:rsidR="00DA370B" w:rsidRPr="005F6481" w:rsidRDefault="00DA370B" w:rsidP="00DA370B">
      <w:pPr>
        <w:numPr>
          <w:ilvl w:val="1"/>
          <w:numId w:val="4"/>
        </w:numPr>
      </w:pPr>
      <w:r w:rsidRPr="005F6481">
        <w:rPr>
          <w:b/>
          <w:bCs/>
        </w:rPr>
        <w:t>Requirements</w:t>
      </w:r>
      <w:r w:rsidRPr="005F6481">
        <w:t>: High-level business requirements that define what the system must accomplish to meet the business goals.</w:t>
      </w:r>
    </w:p>
    <w:p w14:paraId="42858F85" w14:textId="77777777" w:rsidR="00DA370B" w:rsidRPr="005F6481" w:rsidRDefault="00DA370B" w:rsidP="00DA370B">
      <w:pPr>
        <w:numPr>
          <w:ilvl w:val="1"/>
          <w:numId w:val="4"/>
        </w:numPr>
      </w:pPr>
      <w:r w:rsidRPr="005F6481">
        <w:rPr>
          <w:b/>
          <w:bCs/>
        </w:rPr>
        <w:t>Risks and Assumptions</w:t>
      </w:r>
      <w:r w:rsidRPr="005F6481">
        <w:t>: Potential risks that could impact the project and assumptions made during the planning phase. Example: “Assume that the existing customer database is fully compatible with the new system.”</w:t>
      </w:r>
    </w:p>
    <w:p w14:paraId="18DFCBF1" w14:textId="77777777" w:rsidR="00DA370B" w:rsidRPr="005F6481" w:rsidRDefault="00DA370B" w:rsidP="00DA370B">
      <w:pPr>
        <w:rPr>
          <w:b/>
          <w:bCs/>
        </w:rPr>
      </w:pPr>
      <w:r w:rsidRPr="005F6481">
        <w:rPr>
          <w:b/>
          <w:bCs/>
        </w:rPr>
        <w:t>5. User Requirements Specification (URS)</w:t>
      </w:r>
    </w:p>
    <w:p w14:paraId="5C9FA23C" w14:textId="77777777" w:rsidR="00DA370B" w:rsidRPr="005F6481" w:rsidRDefault="00DA370B" w:rsidP="00DA370B">
      <w:pPr>
        <w:numPr>
          <w:ilvl w:val="0"/>
          <w:numId w:val="5"/>
        </w:numPr>
      </w:pPr>
      <w:r w:rsidRPr="005F6481">
        <w:rPr>
          <w:b/>
          <w:bCs/>
        </w:rPr>
        <w:t>Purpose</w:t>
      </w:r>
      <w:r w:rsidRPr="005F6481">
        <w:t>: Define what the end-users need from the system, focusing on user goals and interactions.</w:t>
      </w:r>
    </w:p>
    <w:p w14:paraId="731FAEC9" w14:textId="77777777" w:rsidR="00DA370B" w:rsidRPr="005F6481" w:rsidRDefault="00DA370B" w:rsidP="00DA370B">
      <w:pPr>
        <w:numPr>
          <w:ilvl w:val="0"/>
          <w:numId w:val="5"/>
        </w:numPr>
      </w:pPr>
      <w:r w:rsidRPr="005F6481">
        <w:rPr>
          <w:b/>
          <w:bCs/>
        </w:rPr>
        <w:t>Sections</w:t>
      </w:r>
      <w:r w:rsidRPr="005F6481">
        <w:t>:</w:t>
      </w:r>
    </w:p>
    <w:p w14:paraId="218150CE" w14:textId="77777777" w:rsidR="00DA370B" w:rsidRPr="005F6481" w:rsidRDefault="00DA370B" w:rsidP="00DA370B">
      <w:pPr>
        <w:numPr>
          <w:ilvl w:val="1"/>
          <w:numId w:val="5"/>
        </w:numPr>
      </w:pPr>
      <w:r w:rsidRPr="005F6481">
        <w:rPr>
          <w:b/>
          <w:bCs/>
        </w:rPr>
        <w:t>User Profiles</w:t>
      </w:r>
      <w:r w:rsidRPr="005F6481">
        <w:t>: Detailed descriptions of the different user types who will interact with the system.</w:t>
      </w:r>
    </w:p>
    <w:p w14:paraId="7905A502" w14:textId="77777777" w:rsidR="00DA370B" w:rsidRPr="005F6481" w:rsidRDefault="00DA370B" w:rsidP="00DA370B">
      <w:pPr>
        <w:numPr>
          <w:ilvl w:val="1"/>
          <w:numId w:val="5"/>
        </w:numPr>
      </w:pPr>
      <w:r w:rsidRPr="005F6481">
        <w:rPr>
          <w:b/>
          <w:bCs/>
        </w:rPr>
        <w:t>User Goals</w:t>
      </w:r>
      <w:r w:rsidRPr="005F6481">
        <w:t>: What each user type aims to achieve with the system.</w:t>
      </w:r>
    </w:p>
    <w:p w14:paraId="68982414" w14:textId="77777777" w:rsidR="00DA370B" w:rsidRPr="005F6481" w:rsidRDefault="00DA370B" w:rsidP="00DA370B">
      <w:pPr>
        <w:numPr>
          <w:ilvl w:val="1"/>
          <w:numId w:val="5"/>
        </w:numPr>
      </w:pPr>
      <w:r w:rsidRPr="005F6481">
        <w:rPr>
          <w:b/>
          <w:bCs/>
        </w:rPr>
        <w:lastRenderedPageBreak/>
        <w:t>User Stories</w:t>
      </w:r>
      <w:r w:rsidRPr="005F6481">
        <w:t>: Narratives describing specific needs from the user’s perspective.</w:t>
      </w:r>
    </w:p>
    <w:p w14:paraId="2FACF1C0" w14:textId="77777777" w:rsidR="00DA370B" w:rsidRPr="005F6481" w:rsidRDefault="00DA370B" w:rsidP="00DA370B">
      <w:pPr>
        <w:numPr>
          <w:ilvl w:val="1"/>
          <w:numId w:val="5"/>
        </w:numPr>
      </w:pPr>
      <w:r w:rsidRPr="005F6481">
        <w:rPr>
          <w:b/>
          <w:bCs/>
        </w:rPr>
        <w:t>Acceptance Criteria</w:t>
      </w:r>
      <w:r w:rsidRPr="005F6481">
        <w:t>: Specific conditions that must be met for the user needs to be considered fulfilled.</w:t>
      </w:r>
    </w:p>
    <w:p w14:paraId="18C32E77" w14:textId="77777777" w:rsidR="00DA370B" w:rsidRDefault="00DA370B" w:rsidP="00DA370B">
      <w:pPr>
        <w:numPr>
          <w:ilvl w:val="1"/>
          <w:numId w:val="5"/>
        </w:numPr>
      </w:pPr>
      <w:r w:rsidRPr="005F6481">
        <w:rPr>
          <w:b/>
          <w:bCs/>
        </w:rPr>
        <w:t>Usability and Accessibility Requirements</w:t>
      </w:r>
      <w:r w:rsidRPr="005F6481">
        <w:t>: Specific needs related to ease of use and accessibility for all user types.</w:t>
      </w:r>
    </w:p>
    <w:p w14:paraId="12DA4B4C" w14:textId="77777777" w:rsidR="00DA370B" w:rsidRDefault="00DA370B" w:rsidP="00DA370B"/>
    <w:p w14:paraId="7637C414" w14:textId="77777777" w:rsidR="00B35AE6" w:rsidRDefault="00B35AE6"/>
    <w:sectPr w:rsidR="00B3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C38CD"/>
    <w:multiLevelType w:val="multilevel"/>
    <w:tmpl w:val="7988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469FC"/>
    <w:multiLevelType w:val="multilevel"/>
    <w:tmpl w:val="7D5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C4568"/>
    <w:multiLevelType w:val="multilevel"/>
    <w:tmpl w:val="DF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A5338"/>
    <w:multiLevelType w:val="multilevel"/>
    <w:tmpl w:val="BE2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F2309"/>
    <w:multiLevelType w:val="multilevel"/>
    <w:tmpl w:val="95A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60574">
    <w:abstractNumId w:val="4"/>
  </w:num>
  <w:num w:numId="2" w16cid:durableId="1698699177">
    <w:abstractNumId w:val="1"/>
  </w:num>
  <w:num w:numId="3" w16cid:durableId="1745107486">
    <w:abstractNumId w:val="3"/>
  </w:num>
  <w:num w:numId="4" w16cid:durableId="966198942">
    <w:abstractNumId w:val="2"/>
  </w:num>
  <w:num w:numId="5" w16cid:durableId="90606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0B"/>
    <w:rsid w:val="00031E5F"/>
    <w:rsid w:val="000576C7"/>
    <w:rsid w:val="000F716E"/>
    <w:rsid w:val="00107584"/>
    <w:rsid w:val="001121EF"/>
    <w:rsid w:val="00112DFC"/>
    <w:rsid w:val="00112E1F"/>
    <w:rsid w:val="00114A90"/>
    <w:rsid w:val="00121565"/>
    <w:rsid w:val="001361A1"/>
    <w:rsid w:val="00143275"/>
    <w:rsid w:val="00145961"/>
    <w:rsid w:val="0017056C"/>
    <w:rsid w:val="00192252"/>
    <w:rsid w:val="001A16FF"/>
    <w:rsid w:val="001A3B3C"/>
    <w:rsid w:val="001A66B2"/>
    <w:rsid w:val="001A69EB"/>
    <w:rsid w:val="0021103B"/>
    <w:rsid w:val="002815CB"/>
    <w:rsid w:val="002B50C7"/>
    <w:rsid w:val="002F70B1"/>
    <w:rsid w:val="00331475"/>
    <w:rsid w:val="003823E5"/>
    <w:rsid w:val="0038795F"/>
    <w:rsid w:val="003A1014"/>
    <w:rsid w:val="003F66C3"/>
    <w:rsid w:val="0040214D"/>
    <w:rsid w:val="004B589B"/>
    <w:rsid w:val="004C26F1"/>
    <w:rsid w:val="004C40C4"/>
    <w:rsid w:val="00502F30"/>
    <w:rsid w:val="00530557"/>
    <w:rsid w:val="00562CA9"/>
    <w:rsid w:val="005B032B"/>
    <w:rsid w:val="005B3856"/>
    <w:rsid w:val="00601866"/>
    <w:rsid w:val="00616872"/>
    <w:rsid w:val="00624509"/>
    <w:rsid w:val="00654FF7"/>
    <w:rsid w:val="00664D8E"/>
    <w:rsid w:val="0067368D"/>
    <w:rsid w:val="006A44EF"/>
    <w:rsid w:val="006C6F9E"/>
    <w:rsid w:val="006D7234"/>
    <w:rsid w:val="006E5AA7"/>
    <w:rsid w:val="007052CF"/>
    <w:rsid w:val="00720047"/>
    <w:rsid w:val="00721FC0"/>
    <w:rsid w:val="007324C6"/>
    <w:rsid w:val="00763804"/>
    <w:rsid w:val="00836AD7"/>
    <w:rsid w:val="00871EC3"/>
    <w:rsid w:val="00881CE2"/>
    <w:rsid w:val="008B3785"/>
    <w:rsid w:val="008D3066"/>
    <w:rsid w:val="00971400"/>
    <w:rsid w:val="009A3634"/>
    <w:rsid w:val="00A57784"/>
    <w:rsid w:val="00A95894"/>
    <w:rsid w:val="00AA0778"/>
    <w:rsid w:val="00B35AE6"/>
    <w:rsid w:val="00B8150D"/>
    <w:rsid w:val="00BA280D"/>
    <w:rsid w:val="00BA4500"/>
    <w:rsid w:val="00BB464C"/>
    <w:rsid w:val="00BC1A50"/>
    <w:rsid w:val="00C92981"/>
    <w:rsid w:val="00CB6F4B"/>
    <w:rsid w:val="00CC4A28"/>
    <w:rsid w:val="00D42B1D"/>
    <w:rsid w:val="00DA370B"/>
    <w:rsid w:val="00DC2AB6"/>
    <w:rsid w:val="00DE7A4C"/>
    <w:rsid w:val="00EA28A9"/>
    <w:rsid w:val="00EF1E59"/>
    <w:rsid w:val="00EF5BC0"/>
    <w:rsid w:val="00F060F9"/>
    <w:rsid w:val="00F31D37"/>
    <w:rsid w:val="00F6252A"/>
    <w:rsid w:val="00F63ABF"/>
    <w:rsid w:val="00F70FED"/>
    <w:rsid w:val="00F9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62385"/>
  <w15:chartTrackingRefBased/>
  <w15:docId w15:val="{9706CE44-3AF1-CE4A-9C7D-A4EA1719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 s</dc:creator>
  <cp:keywords/>
  <dc:description/>
  <cp:lastModifiedBy>Sharon Cheethayil Sasidharan</cp:lastModifiedBy>
  <cp:revision>1</cp:revision>
  <dcterms:created xsi:type="dcterms:W3CDTF">2024-10-11T02:07:00Z</dcterms:created>
  <dcterms:modified xsi:type="dcterms:W3CDTF">2024-10-11T02:09:00Z</dcterms:modified>
</cp:coreProperties>
</file>