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FE2A9" w14:textId="77777777" w:rsidR="00527E8D" w:rsidRPr="00527E8D" w:rsidRDefault="00527E8D" w:rsidP="00527E8D">
      <w:pPr>
        <w:rPr>
          <w:b/>
          <w:bCs/>
        </w:rPr>
      </w:pPr>
      <w:r w:rsidRPr="00527E8D">
        <w:rPr>
          <w:b/>
          <w:bCs/>
        </w:rPr>
        <w:t>Managing Test Cases and Tracking with Jira, TestRail, Regression Testing, and Database Testing</w:t>
      </w:r>
    </w:p>
    <w:p w14:paraId="7CB77AC8" w14:textId="77777777" w:rsidR="00527E8D" w:rsidRPr="00527E8D" w:rsidRDefault="00527E8D" w:rsidP="00527E8D">
      <w:r w:rsidRPr="00527E8D">
        <w:t>In modern software development environments, effective test case management, tracking, and execution are vital to ensuring software quality. Tools like </w:t>
      </w:r>
      <w:r w:rsidRPr="00527E8D">
        <w:rPr>
          <w:b/>
          <w:bCs/>
        </w:rPr>
        <w:t>Jira</w:t>
      </w:r>
      <w:r w:rsidRPr="00527E8D">
        <w:t> and </w:t>
      </w:r>
      <w:r w:rsidRPr="00527E8D">
        <w:rPr>
          <w:b/>
          <w:bCs/>
        </w:rPr>
        <w:t>TestRail</w:t>
      </w:r>
      <w:r w:rsidRPr="00527E8D">
        <w:t> are widely used to streamline the process of managing test cases and tracking progress throughout the testing lifecycle. </w:t>
      </w:r>
      <w:r w:rsidRPr="00527E8D">
        <w:rPr>
          <w:b/>
          <w:bCs/>
        </w:rPr>
        <w:t>Regression testing</w:t>
      </w:r>
      <w:r w:rsidRPr="00527E8D">
        <w:t> and </w:t>
      </w:r>
      <w:r w:rsidRPr="00527E8D">
        <w:rPr>
          <w:b/>
          <w:bCs/>
        </w:rPr>
        <w:t>database testing</w:t>
      </w:r>
      <w:r w:rsidRPr="00527E8D">
        <w:t> are two essential techniques that further support the robustness and stability of applications. In this detailed note, we will delve into the use of Jira and TestRail for managing test cases, as well as explore regression and database testing processes, their importance, and the tools commonly used to implement them.</w:t>
      </w:r>
    </w:p>
    <w:p w14:paraId="25EE4192" w14:textId="77777777" w:rsidR="00527E8D" w:rsidRPr="00527E8D" w:rsidRDefault="00822DD4" w:rsidP="00527E8D">
      <w:r w:rsidRPr="00527E8D">
        <w:rPr>
          <w:noProof/>
        </w:rPr>
        <w:pict w14:anchorId="0E923552">
          <v:rect id="_x0000_i1029" alt="" style="width:451.3pt;height:.05pt;mso-width-percent:0;mso-height-percent:0;mso-width-percent:0;mso-height-percent:0" o:hralign="center" o:hrstd="t" o:hr="t" fillcolor="#a0a0a0" stroked="f"/>
        </w:pict>
      </w:r>
    </w:p>
    <w:p w14:paraId="40563BB5" w14:textId="77777777" w:rsidR="00527E8D" w:rsidRPr="00527E8D" w:rsidRDefault="00527E8D" w:rsidP="00527E8D">
      <w:pPr>
        <w:rPr>
          <w:b/>
          <w:bCs/>
        </w:rPr>
      </w:pPr>
      <w:r w:rsidRPr="00527E8D">
        <w:rPr>
          <w:b/>
          <w:bCs/>
        </w:rPr>
        <w:t>1. Jira for Test Case Management and Issue Tracking</w:t>
      </w:r>
    </w:p>
    <w:p w14:paraId="473D5509" w14:textId="77777777" w:rsidR="00527E8D" w:rsidRPr="00527E8D" w:rsidRDefault="00527E8D" w:rsidP="00527E8D">
      <w:r w:rsidRPr="00527E8D">
        <w:t>Jira, a popular project management tool developed by Atlassian, is widely used for issue tracking, bug reporting, and managing workflows in software development. While initially developed for issue and bug tracking, Jira has evolved to support various agile practices, such as Scrum and Kanban, making it a versatile tool for tracking project progress, managing user stories, and linking test cases to requirements.</w:t>
      </w:r>
    </w:p>
    <w:p w14:paraId="16F422A6" w14:textId="77777777" w:rsidR="00527E8D" w:rsidRPr="00527E8D" w:rsidRDefault="00527E8D" w:rsidP="00527E8D">
      <w:pPr>
        <w:rPr>
          <w:b/>
          <w:bCs/>
        </w:rPr>
      </w:pPr>
      <w:r w:rsidRPr="00527E8D">
        <w:rPr>
          <w:b/>
          <w:bCs/>
        </w:rPr>
        <w:t>Core Features of Jira for Testing:</w:t>
      </w:r>
    </w:p>
    <w:p w14:paraId="2EE1EEC2" w14:textId="77777777" w:rsidR="00527E8D" w:rsidRPr="00527E8D" w:rsidRDefault="00527E8D" w:rsidP="00527E8D">
      <w:pPr>
        <w:numPr>
          <w:ilvl w:val="0"/>
          <w:numId w:val="1"/>
        </w:numPr>
      </w:pPr>
      <w:r w:rsidRPr="00527E8D">
        <w:rPr>
          <w:b/>
          <w:bCs/>
        </w:rPr>
        <w:t>Issue Tracking</w:t>
      </w:r>
      <w:r w:rsidRPr="00527E8D">
        <w:t>: Jira allows testers to create, assign, and track issues such as defects, enhancements, or tasks. It’s designed to log detailed bug reports, track their progress, and provide transparency in addressing issues.</w:t>
      </w:r>
    </w:p>
    <w:p w14:paraId="2C9141A6" w14:textId="77777777" w:rsidR="00527E8D" w:rsidRPr="00527E8D" w:rsidRDefault="00527E8D" w:rsidP="00527E8D">
      <w:pPr>
        <w:numPr>
          <w:ilvl w:val="0"/>
          <w:numId w:val="1"/>
        </w:numPr>
      </w:pPr>
      <w:r w:rsidRPr="00527E8D">
        <w:rPr>
          <w:b/>
          <w:bCs/>
        </w:rPr>
        <w:t>Test Case Management</w:t>
      </w:r>
      <w:r w:rsidRPr="00527E8D">
        <w:t>: Although not originally designed for test case management, Jira can be adapted to manage test cases by creating them as issue types. Alternatively, integrating Jira with dedicated test management tools like TestRail or Zephyr enhances its test case management capabilities.</w:t>
      </w:r>
    </w:p>
    <w:p w14:paraId="5B90477B" w14:textId="77777777" w:rsidR="00527E8D" w:rsidRPr="00527E8D" w:rsidRDefault="00527E8D" w:rsidP="00527E8D">
      <w:pPr>
        <w:numPr>
          <w:ilvl w:val="0"/>
          <w:numId w:val="1"/>
        </w:numPr>
      </w:pPr>
      <w:r w:rsidRPr="00527E8D">
        <w:rPr>
          <w:b/>
          <w:bCs/>
        </w:rPr>
        <w:t>Custom Workflows</w:t>
      </w:r>
      <w:r w:rsidRPr="00527E8D">
        <w:t>: Jira supports creating custom workflows that fit the testing process. For example, a test case might go through stages like "To Do," "In Progress," "Testing," and "Complete."</w:t>
      </w:r>
    </w:p>
    <w:p w14:paraId="49133324" w14:textId="77777777" w:rsidR="00527E8D" w:rsidRPr="00527E8D" w:rsidRDefault="00527E8D" w:rsidP="00527E8D">
      <w:pPr>
        <w:numPr>
          <w:ilvl w:val="0"/>
          <w:numId w:val="1"/>
        </w:numPr>
      </w:pPr>
      <w:r w:rsidRPr="00527E8D">
        <w:rPr>
          <w:b/>
          <w:bCs/>
        </w:rPr>
        <w:t>Integration with Other Tools</w:t>
      </w:r>
      <w:r w:rsidRPr="00527E8D">
        <w:t>: Jira integrates with various tools such as TestRail, Selenium, and Jenkins, making it easier to incorporate automated testing, continuous integration, and test case tracking in one place.</w:t>
      </w:r>
    </w:p>
    <w:p w14:paraId="009DD6C8" w14:textId="77777777" w:rsidR="00527E8D" w:rsidRPr="00527E8D" w:rsidRDefault="00527E8D" w:rsidP="00527E8D">
      <w:pPr>
        <w:rPr>
          <w:b/>
          <w:bCs/>
        </w:rPr>
      </w:pPr>
      <w:r w:rsidRPr="00527E8D">
        <w:rPr>
          <w:b/>
          <w:bCs/>
        </w:rPr>
        <w:t>How Jira is Used in Testing:</w:t>
      </w:r>
    </w:p>
    <w:p w14:paraId="42455CF2" w14:textId="77777777" w:rsidR="00527E8D" w:rsidRPr="00527E8D" w:rsidRDefault="00527E8D" w:rsidP="00527E8D">
      <w:pPr>
        <w:numPr>
          <w:ilvl w:val="0"/>
          <w:numId w:val="2"/>
        </w:numPr>
      </w:pPr>
      <w:r w:rsidRPr="00527E8D">
        <w:rPr>
          <w:b/>
          <w:bCs/>
        </w:rPr>
        <w:t>Creating and Managing Test Cases</w:t>
      </w:r>
      <w:r w:rsidRPr="00527E8D">
        <w:t>: Test cases in Jira can be created as standalone issues, linked to specific user stories or features. Each test case outlines the steps to be performed, the expected outcomes, and any dependencies or prerequisites.</w:t>
      </w:r>
    </w:p>
    <w:p w14:paraId="7A0B82C8" w14:textId="77777777" w:rsidR="00527E8D" w:rsidRPr="00527E8D" w:rsidRDefault="00527E8D" w:rsidP="00527E8D">
      <w:pPr>
        <w:numPr>
          <w:ilvl w:val="0"/>
          <w:numId w:val="2"/>
        </w:numPr>
      </w:pPr>
      <w:r w:rsidRPr="00527E8D">
        <w:rPr>
          <w:b/>
          <w:bCs/>
        </w:rPr>
        <w:t>Logging and Tracking Bugs</w:t>
      </w:r>
      <w:r w:rsidRPr="00527E8D">
        <w:t>: When a test case fails, testers can log a bug directly in Jira, which then gets assigned to the development team for resolution. Bugs can be tracked through customizable workflows, with statuses such as "Open," "In Progress," and "Resolved."</w:t>
      </w:r>
    </w:p>
    <w:p w14:paraId="26A53A47" w14:textId="77777777" w:rsidR="00527E8D" w:rsidRPr="00527E8D" w:rsidRDefault="00527E8D" w:rsidP="00527E8D">
      <w:pPr>
        <w:numPr>
          <w:ilvl w:val="0"/>
          <w:numId w:val="2"/>
        </w:numPr>
      </w:pPr>
      <w:r w:rsidRPr="00527E8D">
        <w:rPr>
          <w:b/>
          <w:bCs/>
        </w:rPr>
        <w:t>Tracking Testing Progress</w:t>
      </w:r>
      <w:r w:rsidRPr="00527E8D">
        <w:t>: Jira’s built-in reporting features, such as dashboards and burndown charts, provide insights into testing progress, highlighting the number of test cases executed, the number of defects found, and overall test coverage.</w:t>
      </w:r>
    </w:p>
    <w:p w14:paraId="2BB986CB" w14:textId="77777777" w:rsidR="00527E8D" w:rsidRPr="00527E8D" w:rsidRDefault="00822DD4" w:rsidP="00527E8D">
      <w:r w:rsidRPr="00527E8D">
        <w:rPr>
          <w:noProof/>
        </w:rPr>
        <w:pict w14:anchorId="1A145007">
          <v:rect id="_x0000_i1028" alt="" style="width:451.3pt;height:.05pt;mso-width-percent:0;mso-height-percent:0;mso-width-percent:0;mso-height-percent:0" o:hralign="center" o:hrstd="t" o:hr="t" fillcolor="#a0a0a0" stroked="f"/>
        </w:pict>
      </w:r>
    </w:p>
    <w:p w14:paraId="0774DACA" w14:textId="77777777" w:rsidR="00527E8D" w:rsidRPr="00527E8D" w:rsidRDefault="00527E8D" w:rsidP="00527E8D">
      <w:pPr>
        <w:rPr>
          <w:b/>
          <w:bCs/>
        </w:rPr>
      </w:pPr>
      <w:r w:rsidRPr="00527E8D">
        <w:rPr>
          <w:b/>
          <w:bCs/>
        </w:rPr>
        <w:t>2. TestRail for Test Case Management and Execution</w:t>
      </w:r>
    </w:p>
    <w:p w14:paraId="28FA1DF9" w14:textId="77777777" w:rsidR="00527E8D" w:rsidRPr="00527E8D" w:rsidRDefault="00527E8D" w:rsidP="00527E8D">
      <w:r w:rsidRPr="00527E8D">
        <w:lastRenderedPageBreak/>
        <w:t>TestRail is a dedicated test case management tool designed to organize, manage, and track test case execution. It is specifically built for handling large test suites and provides a structured approach to documenting and running test cases. TestRail also integrates seamlessly with Jira, allowing users to link test cases with Jira issues, track results, and maintain a clear view of testing progress.</w:t>
      </w:r>
    </w:p>
    <w:p w14:paraId="1E5CA1D7" w14:textId="77777777" w:rsidR="00527E8D" w:rsidRPr="00527E8D" w:rsidRDefault="00527E8D" w:rsidP="00527E8D">
      <w:pPr>
        <w:rPr>
          <w:b/>
          <w:bCs/>
        </w:rPr>
      </w:pPr>
      <w:r w:rsidRPr="00527E8D">
        <w:rPr>
          <w:b/>
          <w:bCs/>
        </w:rPr>
        <w:t>Key Features of TestRail:</w:t>
      </w:r>
    </w:p>
    <w:p w14:paraId="62B97A6A" w14:textId="77777777" w:rsidR="00527E8D" w:rsidRPr="00527E8D" w:rsidRDefault="00527E8D" w:rsidP="00527E8D">
      <w:pPr>
        <w:numPr>
          <w:ilvl w:val="0"/>
          <w:numId w:val="3"/>
        </w:numPr>
      </w:pPr>
      <w:r w:rsidRPr="00527E8D">
        <w:rPr>
          <w:b/>
          <w:bCs/>
        </w:rPr>
        <w:t>Comprehensive Test Case Management</w:t>
      </w:r>
      <w:r w:rsidRPr="00527E8D">
        <w:t>: TestRail allows testers to create detailed test cases with structured sections for preconditions, steps, and expected results. Test cases can be grouped into test suites or test runs, making it easier to organize them by features or functionalities.</w:t>
      </w:r>
    </w:p>
    <w:p w14:paraId="009A0F06" w14:textId="77777777" w:rsidR="00527E8D" w:rsidRPr="00527E8D" w:rsidRDefault="00527E8D" w:rsidP="00527E8D">
      <w:pPr>
        <w:numPr>
          <w:ilvl w:val="0"/>
          <w:numId w:val="3"/>
        </w:numPr>
      </w:pPr>
      <w:r w:rsidRPr="00527E8D">
        <w:rPr>
          <w:b/>
          <w:bCs/>
        </w:rPr>
        <w:t>Test Runs and Test Plans</w:t>
      </w:r>
      <w:r w:rsidRPr="00527E8D">
        <w:t>: TestRail enables users to create test runs and assign them to individual testers. Testers can execute test cases, log the results (e.g., Pass, Fail, Blocked), and track their progress within the test plan.</w:t>
      </w:r>
    </w:p>
    <w:p w14:paraId="313F1CD7" w14:textId="77777777" w:rsidR="00527E8D" w:rsidRPr="00527E8D" w:rsidRDefault="00527E8D" w:rsidP="00527E8D">
      <w:pPr>
        <w:numPr>
          <w:ilvl w:val="0"/>
          <w:numId w:val="3"/>
        </w:numPr>
      </w:pPr>
      <w:r w:rsidRPr="00527E8D">
        <w:rPr>
          <w:b/>
          <w:bCs/>
        </w:rPr>
        <w:t>Detailed Reporting</w:t>
      </w:r>
      <w:r w:rsidRPr="00527E8D">
        <w:t>: TestRail provides detailed reports on test case execution, including pass/fail statistics, coverage reports, and defect summaries. This information can be used to monitor overall test effectiveness and identify areas of concern.</w:t>
      </w:r>
    </w:p>
    <w:p w14:paraId="5D423EC5" w14:textId="77777777" w:rsidR="00527E8D" w:rsidRPr="00527E8D" w:rsidRDefault="00527E8D" w:rsidP="00527E8D">
      <w:pPr>
        <w:numPr>
          <w:ilvl w:val="0"/>
          <w:numId w:val="3"/>
        </w:numPr>
      </w:pPr>
      <w:r w:rsidRPr="00527E8D">
        <w:rPr>
          <w:b/>
          <w:bCs/>
        </w:rPr>
        <w:t>Integration with Jira</w:t>
      </w:r>
      <w:r w:rsidRPr="00527E8D">
        <w:t>: The integration between TestRail and Jira allows testers to log bugs in Jira directly from failed test cases in TestRail. Similarly, Jira tickets can be linked to test results in TestRail, providing a comprehensive view of test execution and defect tracking.</w:t>
      </w:r>
    </w:p>
    <w:p w14:paraId="516EE8AA" w14:textId="77777777" w:rsidR="00527E8D" w:rsidRPr="00527E8D" w:rsidRDefault="00527E8D" w:rsidP="00527E8D">
      <w:pPr>
        <w:rPr>
          <w:b/>
          <w:bCs/>
        </w:rPr>
      </w:pPr>
      <w:r w:rsidRPr="00527E8D">
        <w:rPr>
          <w:b/>
          <w:bCs/>
        </w:rPr>
        <w:t>How TestRail is Used for Test Management:</w:t>
      </w:r>
    </w:p>
    <w:p w14:paraId="26E0A2DE" w14:textId="77777777" w:rsidR="00527E8D" w:rsidRPr="00527E8D" w:rsidRDefault="00527E8D" w:rsidP="00527E8D">
      <w:pPr>
        <w:numPr>
          <w:ilvl w:val="0"/>
          <w:numId w:val="4"/>
        </w:numPr>
      </w:pPr>
      <w:r w:rsidRPr="00527E8D">
        <w:rPr>
          <w:b/>
          <w:bCs/>
        </w:rPr>
        <w:t>Organizing Test Cases</w:t>
      </w:r>
      <w:r w:rsidRPr="00527E8D">
        <w:t>: TestRail allows testers to structure test cases in hierarchies, such as grouping by module, functionality, or feature. This helps in efficiently managing large test suites.</w:t>
      </w:r>
    </w:p>
    <w:p w14:paraId="12D4E1B6" w14:textId="77777777" w:rsidR="00527E8D" w:rsidRPr="00527E8D" w:rsidRDefault="00527E8D" w:rsidP="00527E8D">
      <w:pPr>
        <w:numPr>
          <w:ilvl w:val="0"/>
          <w:numId w:val="4"/>
        </w:numPr>
      </w:pPr>
      <w:r w:rsidRPr="00527E8D">
        <w:rPr>
          <w:b/>
          <w:bCs/>
        </w:rPr>
        <w:t>Executing Test Runs</w:t>
      </w:r>
      <w:r w:rsidRPr="00527E8D">
        <w:t>: Once test cases are created, testers can execute test runs, logging results as they proceed through the tests. The execution progress is tracked in real-time, allowing test managers to monitor completion rates.</w:t>
      </w:r>
    </w:p>
    <w:p w14:paraId="0BE3CC67" w14:textId="77777777" w:rsidR="00527E8D" w:rsidRPr="00527E8D" w:rsidRDefault="00527E8D" w:rsidP="00527E8D">
      <w:pPr>
        <w:numPr>
          <w:ilvl w:val="0"/>
          <w:numId w:val="4"/>
        </w:numPr>
      </w:pPr>
      <w:r w:rsidRPr="00527E8D">
        <w:rPr>
          <w:b/>
          <w:bCs/>
        </w:rPr>
        <w:t>Tracking and Reporting</w:t>
      </w:r>
      <w:r w:rsidRPr="00527E8D">
        <w:t>: TestRail’s detailed reporting features provide insights into test execution status, failure rates, and defect logs, helping teams make data-driven decisions about software readiness.</w:t>
      </w:r>
    </w:p>
    <w:p w14:paraId="3D253142" w14:textId="77777777" w:rsidR="00527E8D" w:rsidRPr="00527E8D" w:rsidRDefault="00822DD4" w:rsidP="00527E8D">
      <w:r w:rsidRPr="00527E8D">
        <w:rPr>
          <w:noProof/>
        </w:rPr>
        <w:pict w14:anchorId="184EC9BA">
          <v:rect id="_x0000_i1027" alt="" style="width:451.3pt;height:.05pt;mso-width-percent:0;mso-height-percent:0;mso-width-percent:0;mso-height-percent:0" o:hralign="center" o:hrstd="t" o:hr="t" fillcolor="#a0a0a0" stroked="f"/>
        </w:pict>
      </w:r>
    </w:p>
    <w:p w14:paraId="56DF8066" w14:textId="77777777" w:rsidR="00527E8D" w:rsidRPr="00527E8D" w:rsidRDefault="00527E8D" w:rsidP="00527E8D">
      <w:pPr>
        <w:rPr>
          <w:b/>
          <w:bCs/>
        </w:rPr>
      </w:pPr>
      <w:r w:rsidRPr="00527E8D">
        <w:rPr>
          <w:b/>
          <w:bCs/>
        </w:rPr>
        <w:t>3. Regression Testing</w:t>
      </w:r>
    </w:p>
    <w:p w14:paraId="574DB793" w14:textId="77777777" w:rsidR="00527E8D" w:rsidRPr="00527E8D" w:rsidRDefault="00527E8D" w:rsidP="00527E8D">
      <w:r w:rsidRPr="00527E8D">
        <w:rPr>
          <w:b/>
          <w:bCs/>
        </w:rPr>
        <w:t>Regression testing</w:t>
      </w:r>
      <w:r w:rsidRPr="00527E8D">
        <w:t> is a type of software testing that ensures recent code changes have not adversely impacted the existing functionality of the application. Regression tests are essential for maintaining software stability when adding new features, fixing bugs, or implementing performance improvements.</w:t>
      </w:r>
    </w:p>
    <w:p w14:paraId="5B88592B" w14:textId="77777777" w:rsidR="00527E8D" w:rsidRPr="00527E8D" w:rsidRDefault="00527E8D" w:rsidP="00527E8D">
      <w:pPr>
        <w:rPr>
          <w:b/>
          <w:bCs/>
        </w:rPr>
      </w:pPr>
      <w:r w:rsidRPr="00527E8D">
        <w:rPr>
          <w:b/>
          <w:bCs/>
        </w:rPr>
        <w:t>Why Regression Testing is Important:</w:t>
      </w:r>
    </w:p>
    <w:p w14:paraId="18D1AD80" w14:textId="77777777" w:rsidR="00527E8D" w:rsidRPr="00527E8D" w:rsidRDefault="00527E8D" w:rsidP="00527E8D">
      <w:pPr>
        <w:numPr>
          <w:ilvl w:val="0"/>
          <w:numId w:val="5"/>
        </w:numPr>
      </w:pPr>
      <w:r w:rsidRPr="00527E8D">
        <w:rPr>
          <w:b/>
          <w:bCs/>
        </w:rPr>
        <w:t>Prevents Reintroducing Bugs</w:t>
      </w:r>
      <w:r w:rsidRPr="00527E8D">
        <w:t>: Even when new features are added or issues are fixed, unintended consequences in other parts of the software may occur. Regression testing helps identify and prevent these issues.</w:t>
      </w:r>
    </w:p>
    <w:p w14:paraId="3EF9CA09" w14:textId="77777777" w:rsidR="00527E8D" w:rsidRPr="00527E8D" w:rsidRDefault="00527E8D" w:rsidP="00527E8D">
      <w:pPr>
        <w:numPr>
          <w:ilvl w:val="0"/>
          <w:numId w:val="5"/>
        </w:numPr>
      </w:pPr>
      <w:r w:rsidRPr="00527E8D">
        <w:rPr>
          <w:b/>
          <w:bCs/>
        </w:rPr>
        <w:t>Ensures System Stability</w:t>
      </w:r>
      <w:r w:rsidRPr="00527E8D">
        <w:t>: Regression tests ensure that all core functionalities continue to work as expected after code modifications.</w:t>
      </w:r>
    </w:p>
    <w:p w14:paraId="0FC8A080" w14:textId="77777777" w:rsidR="00527E8D" w:rsidRPr="00527E8D" w:rsidRDefault="00527E8D" w:rsidP="00527E8D">
      <w:pPr>
        <w:numPr>
          <w:ilvl w:val="0"/>
          <w:numId w:val="5"/>
        </w:numPr>
      </w:pPr>
      <w:r w:rsidRPr="00527E8D">
        <w:rPr>
          <w:b/>
          <w:bCs/>
        </w:rPr>
        <w:t>Maintains Confidence in the Codebase</w:t>
      </w:r>
      <w:r w:rsidRPr="00527E8D">
        <w:t>: Regular regression testing allows developers and testers to maintain confidence in the codebase, ensuring that the software can handle updates without sacrificing stability.</w:t>
      </w:r>
    </w:p>
    <w:p w14:paraId="1EC21130" w14:textId="77777777" w:rsidR="00527E8D" w:rsidRPr="00527E8D" w:rsidRDefault="00527E8D" w:rsidP="00527E8D">
      <w:pPr>
        <w:rPr>
          <w:b/>
          <w:bCs/>
        </w:rPr>
      </w:pPr>
      <w:r w:rsidRPr="00527E8D">
        <w:rPr>
          <w:b/>
          <w:bCs/>
        </w:rPr>
        <w:t>Approaches to Regression Testing:</w:t>
      </w:r>
    </w:p>
    <w:p w14:paraId="161A2B3E" w14:textId="77777777" w:rsidR="00527E8D" w:rsidRPr="00527E8D" w:rsidRDefault="00527E8D" w:rsidP="00527E8D">
      <w:pPr>
        <w:numPr>
          <w:ilvl w:val="0"/>
          <w:numId w:val="6"/>
        </w:numPr>
      </w:pPr>
      <w:r w:rsidRPr="00527E8D">
        <w:rPr>
          <w:b/>
          <w:bCs/>
        </w:rPr>
        <w:lastRenderedPageBreak/>
        <w:t>Full Regression</w:t>
      </w:r>
      <w:r w:rsidRPr="00527E8D">
        <w:t>: This involves retesting the entire application, ensuring that all functionalities work correctly after changes. While comprehensive, this approach can be time-consuming.</w:t>
      </w:r>
    </w:p>
    <w:p w14:paraId="04F9A3F9" w14:textId="77777777" w:rsidR="00527E8D" w:rsidRPr="00527E8D" w:rsidRDefault="00527E8D" w:rsidP="00527E8D">
      <w:pPr>
        <w:numPr>
          <w:ilvl w:val="0"/>
          <w:numId w:val="6"/>
        </w:numPr>
      </w:pPr>
      <w:r w:rsidRPr="00527E8D">
        <w:rPr>
          <w:b/>
          <w:bCs/>
        </w:rPr>
        <w:t>Selective Regression</w:t>
      </w:r>
      <w:r w:rsidRPr="00527E8D">
        <w:t>: Testers focus on testing only the areas of the application affected by recent changes, reducing the time and effort required for full regression.</w:t>
      </w:r>
    </w:p>
    <w:p w14:paraId="78142EA4" w14:textId="77777777" w:rsidR="00527E8D" w:rsidRPr="00527E8D" w:rsidRDefault="00527E8D" w:rsidP="00527E8D">
      <w:pPr>
        <w:numPr>
          <w:ilvl w:val="0"/>
          <w:numId w:val="6"/>
        </w:numPr>
      </w:pPr>
      <w:r w:rsidRPr="00527E8D">
        <w:rPr>
          <w:b/>
          <w:bCs/>
        </w:rPr>
        <w:t>Automated Regression Testing</w:t>
      </w:r>
      <w:r w:rsidRPr="00527E8D">
        <w:t>: Automation tools are commonly used to run regression tests, as they can execute repetitive tests quickly and consistently. This approach is efficient for larger test suites that need to be run frequently.</w:t>
      </w:r>
    </w:p>
    <w:p w14:paraId="394E49B5" w14:textId="77777777" w:rsidR="00527E8D" w:rsidRPr="00527E8D" w:rsidRDefault="00527E8D" w:rsidP="00527E8D">
      <w:pPr>
        <w:rPr>
          <w:b/>
          <w:bCs/>
        </w:rPr>
      </w:pPr>
      <w:r w:rsidRPr="00527E8D">
        <w:rPr>
          <w:b/>
          <w:bCs/>
        </w:rPr>
        <w:t>Common Tools for Regression Testing:</w:t>
      </w:r>
    </w:p>
    <w:p w14:paraId="0B6E6F76" w14:textId="77777777" w:rsidR="00527E8D" w:rsidRPr="00527E8D" w:rsidRDefault="00527E8D" w:rsidP="00527E8D">
      <w:pPr>
        <w:numPr>
          <w:ilvl w:val="0"/>
          <w:numId w:val="7"/>
        </w:numPr>
      </w:pPr>
      <w:r w:rsidRPr="00527E8D">
        <w:rPr>
          <w:b/>
          <w:bCs/>
        </w:rPr>
        <w:t>Selenium</w:t>
      </w:r>
      <w:r w:rsidRPr="00527E8D">
        <w:t>: A widely used tool for automating web-based regression tests. Selenium scripts can be written to simulate user interactions, ensuring that features continue to work after changes.</w:t>
      </w:r>
    </w:p>
    <w:p w14:paraId="26B6B904" w14:textId="77777777" w:rsidR="00527E8D" w:rsidRPr="00527E8D" w:rsidRDefault="00527E8D" w:rsidP="00527E8D">
      <w:pPr>
        <w:numPr>
          <w:ilvl w:val="0"/>
          <w:numId w:val="7"/>
        </w:numPr>
      </w:pPr>
      <w:r w:rsidRPr="00527E8D">
        <w:rPr>
          <w:b/>
          <w:bCs/>
        </w:rPr>
        <w:t>JUnit/TestNG</w:t>
      </w:r>
      <w:r w:rsidRPr="00527E8D">
        <w:t>: These frameworks are commonly used for automating regression tests in Java-based projects. They support testing annotations and parallel test execution.</w:t>
      </w:r>
    </w:p>
    <w:p w14:paraId="4AE49C4E" w14:textId="77777777" w:rsidR="00527E8D" w:rsidRPr="00527E8D" w:rsidRDefault="00822DD4" w:rsidP="00527E8D">
      <w:r w:rsidRPr="00527E8D">
        <w:rPr>
          <w:noProof/>
        </w:rPr>
        <w:pict w14:anchorId="219DAC5B">
          <v:rect id="_x0000_i1026" alt="" style="width:451.3pt;height:.05pt;mso-width-percent:0;mso-height-percent:0;mso-width-percent:0;mso-height-percent:0" o:hralign="center" o:hrstd="t" o:hr="t" fillcolor="#a0a0a0" stroked="f"/>
        </w:pict>
      </w:r>
    </w:p>
    <w:p w14:paraId="3F4D2B9C" w14:textId="77777777" w:rsidR="00527E8D" w:rsidRPr="00527E8D" w:rsidRDefault="00527E8D" w:rsidP="00527E8D">
      <w:pPr>
        <w:rPr>
          <w:b/>
          <w:bCs/>
        </w:rPr>
      </w:pPr>
      <w:r w:rsidRPr="00527E8D">
        <w:rPr>
          <w:b/>
          <w:bCs/>
        </w:rPr>
        <w:t>4. Database Testing</w:t>
      </w:r>
    </w:p>
    <w:p w14:paraId="0E8EE042" w14:textId="77777777" w:rsidR="00527E8D" w:rsidRPr="00527E8D" w:rsidRDefault="00527E8D" w:rsidP="00527E8D">
      <w:r w:rsidRPr="00527E8D">
        <w:rPr>
          <w:b/>
          <w:bCs/>
        </w:rPr>
        <w:t>Database testing</w:t>
      </w:r>
      <w:r w:rsidRPr="00527E8D">
        <w:t> focuses on ensuring that the backend database, which stores the application's data, functions correctly, and that data integrity is maintained throughout the software lifecycle. Database testing is essential because most applications rely heavily on databases for storing critical information.</w:t>
      </w:r>
    </w:p>
    <w:p w14:paraId="1A3DFCA0" w14:textId="77777777" w:rsidR="00527E8D" w:rsidRPr="00527E8D" w:rsidRDefault="00527E8D" w:rsidP="00527E8D">
      <w:pPr>
        <w:rPr>
          <w:b/>
          <w:bCs/>
        </w:rPr>
      </w:pPr>
      <w:r w:rsidRPr="00527E8D">
        <w:rPr>
          <w:b/>
          <w:bCs/>
        </w:rPr>
        <w:t>Types of Database Testing:</w:t>
      </w:r>
    </w:p>
    <w:p w14:paraId="571145E3" w14:textId="77777777" w:rsidR="00527E8D" w:rsidRPr="00527E8D" w:rsidRDefault="00527E8D" w:rsidP="00527E8D">
      <w:pPr>
        <w:numPr>
          <w:ilvl w:val="0"/>
          <w:numId w:val="8"/>
        </w:numPr>
      </w:pPr>
      <w:r w:rsidRPr="00527E8D">
        <w:rPr>
          <w:b/>
          <w:bCs/>
        </w:rPr>
        <w:t>Structural Testing</w:t>
      </w:r>
      <w:r w:rsidRPr="00527E8D">
        <w:t>: This involves verifying that the database structure, including tables, columns, indexes, and relationships, is set up correctly according to the design specifications.</w:t>
      </w:r>
    </w:p>
    <w:p w14:paraId="4CB30568" w14:textId="77777777" w:rsidR="00527E8D" w:rsidRPr="00527E8D" w:rsidRDefault="00527E8D" w:rsidP="00527E8D">
      <w:pPr>
        <w:numPr>
          <w:ilvl w:val="0"/>
          <w:numId w:val="8"/>
        </w:numPr>
      </w:pPr>
      <w:r w:rsidRPr="00527E8D">
        <w:rPr>
          <w:b/>
          <w:bCs/>
        </w:rPr>
        <w:t>Data Integrity Testing</w:t>
      </w:r>
      <w:r w:rsidRPr="00527E8D">
        <w:t>: This type of testing ensures that the data stored in the database is accurate and consistent. It checks for issues such as data corruption, constraint violations (e.g., primary key, foreign key), and incorrect data types.</w:t>
      </w:r>
    </w:p>
    <w:p w14:paraId="0AE34EDC" w14:textId="77777777" w:rsidR="00527E8D" w:rsidRPr="00527E8D" w:rsidRDefault="00527E8D" w:rsidP="00527E8D">
      <w:pPr>
        <w:numPr>
          <w:ilvl w:val="0"/>
          <w:numId w:val="8"/>
        </w:numPr>
      </w:pPr>
      <w:r w:rsidRPr="00527E8D">
        <w:rPr>
          <w:b/>
          <w:bCs/>
        </w:rPr>
        <w:t>Functional Testing</w:t>
      </w:r>
      <w:r w:rsidRPr="00527E8D">
        <w:t>: Verifies that database operations such as inserts, updates, deletes, and queries work as expected and that they adhere to business logic.</w:t>
      </w:r>
    </w:p>
    <w:p w14:paraId="4D550CDC" w14:textId="77777777" w:rsidR="00527E8D" w:rsidRPr="00527E8D" w:rsidRDefault="00527E8D" w:rsidP="00527E8D">
      <w:pPr>
        <w:numPr>
          <w:ilvl w:val="0"/>
          <w:numId w:val="8"/>
        </w:numPr>
      </w:pPr>
      <w:r w:rsidRPr="00527E8D">
        <w:rPr>
          <w:b/>
          <w:bCs/>
        </w:rPr>
        <w:t>Performance Testing</w:t>
      </w:r>
      <w:r w:rsidRPr="00527E8D">
        <w:t>: Evaluates the speed and efficiency of the database under different loads. Performance tests often assess the impact of large data sets, complex queries, and multiple concurrent users.</w:t>
      </w:r>
    </w:p>
    <w:p w14:paraId="52DB43F0" w14:textId="77777777" w:rsidR="00527E8D" w:rsidRPr="00527E8D" w:rsidRDefault="00527E8D" w:rsidP="00527E8D">
      <w:pPr>
        <w:rPr>
          <w:b/>
          <w:bCs/>
        </w:rPr>
      </w:pPr>
      <w:r w:rsidRPr="00527E8D">
        <w:rPr>
          <w:b/>
          <w:bCs/>
        </w:rPr>
        <w:t>Key Tools for Database Testing:</w:t>
      </w:r>
    </w:p>
    <w:p w14:paraId="40CA3D3B" w14:textId="77777777" w:rsidR="00527E8D" w:rsidRPr="00527E8D" w:rsidRDefault="00527E8D" w:rsidP="00527E8D">
      <w:pPr>
        <w:numPr>
          <w:ilvl w:val="0"/>
          <w:numId w:val="9"/>
        </w:numPr>
      </w:pPr>
      <w:r w:rsidRPr="00527E8D">
        <w:rPr>
          <w:b/>
          <w:bCs/>
        </w:rPr>
        <w:t>SQL Queries</w:t>
      </w:r>
      <w:r w:rsidRPr="00527E8D">
        <w:t>: Testers can use SQL queries to manually check data accuracy, validate relationships, and ensure that the database returns the expected results for a given query.</w:t>
      </w:r>
    </w:p>
    <w:p w14:paraId="299BE19E" w14:textId="77777777" w:rsidR="00527E8D" w:rsidRPr="00527E8D" w:rsidRDefault="00527E8D" w:rsidP="00527E8D">
      <w:pPr>
        <w:numPr>
          <w:ilvl w:val="0"/>
          <w:numId w:val="9"/>
        </w:numPr>
      </w:pPr>
      <w:proofErr w:type="spellStart"/>
      <w:r w:rsidRPr="00527E8D">
        <w:rPr>
          <w:b/>
          <w:bCs/>
        </w:rPr>
        <w:t>dbForge</w:t>
      </w:r>
      <w:proofErr w:type="spellEnd"/>
      <w:r w:rsidRPr="00527E8D">
        <w:rPr>
          <w:b/>
          <w:bCs/>
        </w:rPr>
        <w:t xml:space="preserve"> Studio</w:t>
      </w:r>
      <w:r w:rsidRPr="00527E8D">
        <w:t>: A popular tool for managing and testing databases. It supports data comparison, database synchronization, and SQL query execution.</w:t>
      </w:r>
    </w:p>
    <w:p w14:paraId="5C2B346D" w14:textId="77777777" w:rsidR="00527E8D" w:rsidRPr="00527E8D" w:rsidRDefault="00527E8D" w:rsidP="00527E8D">
      <w:pPr>
        <w:numPr>
          <w:ilvl w:val="0"/>
          <w:numId w:val="9"/>
        </w:numPr>
      </w:pPr>
      <w:proofErr w:type="spellStart"/>
      <w:r w:rsidRPr="00527E8D">
        <w:rPr>
          <w:b/>
          <w:bCs/>
        </w:rPr>
        <w:t>QuerySurge</w:t>
      </w:r>
      <w:proofErr w:type="spellEnd"/>
      <w:r w:rsidRPr="00527E8D">
        <w:t>: A tool designed for automated data testing and validation in databases. It is particularly useful for testing data integration processes like ETL (Extract, Transform, Load).</w:t>
      </w:r>
    </w:p>
    <w:p w14:paraId="00872520" w14:textId="77777777" w:rsidR="00527E8D" w:rsidRPr="00527E8D" w:rsidRDefault="00822DD4" w:rsidP="00527E8D">
      <w:r w:rsidRPr="00527E8D">
        <w:rPr>
          <w:noProof/>
        </w:rPr>
        <w:pict w14:anchorId="38E9D2FC">
          <v:rect id="_x0000_i1025" alt="" style="width:451.3pt;height:.05pt;mso-width-percent:0;mso-height-percent:0;mso-width-percent:0;mso-height-percent:0" o:hralign="center" o:hrstd="t" o:hr="t" fillcolor="#a0a0a0" stroked="f"/>
        </w:pict>
      </w:r>
    </w:p>
    <w:p w14:paraId="5BA7E2D6" w14:textId="77777777" w:rsidR="00527E8D" w:rsidRPr="00527E8D" w:rsidRDefault="00527E8D" w:rsidP="00527E8D">
      <w:pPr>
        <w:rPr>
          <w:b/>
          <w:bCs/>
        </w:rPr>
      </w:pPr>
      <w:r w:rsidRPr="00527E8D">
        <w:rPr>
          <w:b/>
          <w:bCs/>
        </w:rPr>
        <w:t>Conclusion</w:t>
      </w:r>
    </w:p>
    <w:p w14:paraId="52B61E02" w14:textId="77777777" w:rsidR="00527E8D" w:rsidRPr="00527E8D" w:rsidRDefault="00527E8D" w:rsidP="00527E8D">
      <w:r w:rsidRPr="00527E8D">
        <w:lastRenderedPageBreak/>
        <w:t>Incorporating tools like Jira and TestRail into your testing strategy can significantly enhance test case management, issue tracking, and test execution. By integrating these tools, teams can manage complex test suites, track defects, and report progress efficiently. Additionally, implementing robust regression testing and database testing ensures that both the frontend functionality and backend data integrity are maintained throughout the software development lifecycle. Whether you are testing new features, fixing bugs, or ensuring database reliability, the right tools and techniques will support a smooth and efficient testing process, ultimately delivering a stable and high-quality product.</w:t>
      </w:r>
    </w:p>
    <w:p w14:paraId="72898476" w14:textId="77777777" w:rsidR="00B35AE6" w:rsidRDefault="00B35AE6"/>
    <w:sectPr w:rsidR="00B35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921E1"/>
    <w:multiLevelType w:val="multilevel"/>
    <w:tmpl w:val="F0B6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866A8"/>
    <w:multiLevelType w:val="multilevel"/>
    <w:tmpl w:val="F51A8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A6C24"/>
    <w:multiLevelType w:val="multilevel"/>
    <w:tmpl w:val="F17E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26303"/>
    <w:multiLevelType w:val="multilevel"/>
    <w:tmpl w:val="5E008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2077AC"/>
    <w:multiLevelType w:val="multilevel"/>
    <w:tmpl w:val="BCA4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515C6"/>
    <w:multiLevelType w:val="multilevel"/>
    <w:tmpl w:val="EAB2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DA5E72"/>
    <w:multiLevelType w:val="multilevel"/>
    <w:tmpl w:val="F7CE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1C6399"/>
    <w:multiLevelType w:val="multilevel"/>
    <w:tmpl w:val="47980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F574B9"/>
    <w:multiLevelType w:val="multilevel"/>
    <w:tmpl w:val="4CB2B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9709226">
    <w:abstractNumId w:val="6"/>
  </w:num>
  <w:num w:numId="2" w16cid:durableId="1591348649">
    <w:abstractNumId w:val="8"/>
  </w:num>
  <w:num w:numId="3" w16cid:durableId="1994791035">
    <w:abstractNumId w:val="5"/>
  </w:num>
  <w:num w:numId="4" w16cid:durableId="835420092">
    <w:abstractNumId w:val="7"/>
  </w:num>
  <w:num w:numId="5" w16cid:durableId="1456872383">
    <w:abstractNumId w:val="4"/>
  </w:num>
  <w:num w:numId="6" w16cid:durableId="1677612458">
    <w:abstractNumId w:val="3"/>
  </w:num>
  <w:num w:numId="7" w16cid:durableId="1466969247">
    <w:abstractNumId w:val="0"/>
  </w:num>
  <w:num w:numId="8" w16cid:durableId="553665907">
    <w:abstractNumId w:val="1"/>
  </w:num>
  <w:num w:numId="9" w16cid:durableId="1157187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E8D"/>
    <w:rsid w:val="00031E5F"/>
    <w:rsid w:val="000576C7"/>
    <w:rsid w:val="000F716E"/>
    <w:rsid w:val="00107584"/>
    <w:rsid w:val="001121EF"/>
    <w:rsid w:val="00112DFC"/>
    <w:rsid w:val="00112E1F"/>
    <w:rsid w:val="00114A90"/>
    <w:rsid w:val="00121565"/>
    <w:rsid w:val="001361A1"/>
    <w:rsid w:val="00143275"/>
    <w:rsid w:val="00145961"/>
    <w:rsid w:val="0017056C"/>
    <w:rsid w:val="00192252"/>
    <w:rsid w:val="001A16FF"/>
    <w:rsid w:val="001A3B3C"/>
    <w:rsid w:val="001A66B2"/>
    <w:rsid w:val="001A69EB"/>
    <w:rsid w:val="0021103B"/>
    <w:rsid w:val="002815CB"/>
    <w:rsid w:val="002B50C7"/>
    <w:rsid w:val="002F70B1"/>
    <w:rsid w:val="00331475"/>
    <w:rsid w:val="003823E5"/>
    <w:rsid w:val="0038795F"/>
    <w:rsid w:val="003A1014"/>
    <w:rsid w:val="003F66C3"/>
    <w:rsid w:val="0040214D"/>
    <w:rsid w:val="004B589B"/>
    <w:rsid w:val="004C26F1"/>
    <w:rsid w:val="004C40C4"/>
    <w:rsid w:val="00502F30"/>
    <w:rsid w:val="00527E8D"/>
    <w:rsid w:val="00530557"/>
    <w:rsid w:val="00562CA9"/>
    <w:rsid w:val="005B032B"/>
    <w:rsid w:val="005B3856"/>
    <w:rsid w:val="00601866"/>
    <w:rsid w:val="00616872"/>
    <w:rsid w:val="00624509"/>
    <w:rsid w:val="00654FF7"/>
    <w:rsid w:val="00664D8E"/>
    <w:rsid w:val="0067368D"/>
    <w:rsid w:val="006A44EF"/>
    <w:rsid w:val="006C6F9E"/>
    <w:rsid w:val="006D7234"/>
    <w:rsid w:val="006E5AA7"/>
    <w:rsid w:val="007052CF"/>
    <w:rsid w:val="00720047"/>
    <w:rsid w:val="00721FC0"/>
    <w:rsid w:val="007324C6"/>
    <w:rsid w:val="00763804"/>
    <w:rsid w:val="00822DD4"/>
    <w:rsid w:val="00836AD7"/>
    <w:rsid w:val="00871EC3"/>
    <w:rsid w:val="00881CE2"/>
    <w:rsid w:val="008B3785"/>
    <w:rsid w:val="008D3066"/>
    <w:rsid w:val="00971400"/>
    <w:rsid w:val="009A3634"/>
    <w:rsid w:val="00A57784"/>
    <w:rsid w:val="00A95894"/>
    <w:rsid w:val="00AA0778"/>
    <w:rsid w:val="00B35AE6"/>
    <w:rsid w:val="00B8150D"/>
    <w:rsid w:val="00BA280D"/>
    <w:rsid w:val="00BA4500"/>
    <w:rsid w:val="00BB464C"/>
    <w:rsid w:val="00BC1A50"/>
    <w:rsid w:val="00C92981"/>
    <w:rsid w:val="00CB6F4B"/>
    <w:rsid w:val="00CC4A28"/>
    <w:rsid w:val="00D42B1D"/>
    <w:rsid w:val="00DC2AB6"/>
    <w:rsid w:val="00DE7A4C"/>
    <w:rsid w:val="00EA28A9"/>
    <w:rsid w:val="00EF1E59"/>
    <w:rsid w:val="00EF5BC0"/>
    <w:rsid w:val="00F060F9"/>
    <w:rsid w:val="00F31D37"/>
    <w:rsid w:val="00F6252A"/>
    <w:rsid w:val="00F63ABF"/>
    <w:rsid w:val="00F70FED"/>
    <w:rsid w:val="00F905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813B0"/>
  <w15:chartTrackingRefBased/>
  <w15:docId w15:val="{96EE610E-F951-9942-A281-E4A3007E2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467259">
      <w:bodyDiv w:val="1"/>
      <w:marLeft w:val="0"/>
      <w:marRight w:val="0"/>
      <w:marTop w:val="0"/>
      <w:marBottom w:val="0"/>
      <w:divBdr>
        <w:top w:val="none" w:sz="0" w:space="0" w:color="auto"/>
        <w:left w:val="none" w:sz="0" w:space="0" w:color="auto"/>
        <w:bottom w:val="none" w:sz="0" w:space="0" w:color="auto"/>
        <w:right w:val="none" w:sz="0" w:space="0" w:color="auto"/>
      </w:divBdr>
    </w:div>
    <w:div w:id="1444154611">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1422</Words>
  <Characters>8112</Characters>
  <Application>Microsoft Office Word</Application>
  <DocSecurity>0</DocSecurity>
  <Lines>67</Lines>
  <Paragraphs>19</Paragraphs>
  <ScaleCrop>false</ScaleCrop>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c s</dc:creator>
  <cp:keywords/>
  <dc:description/>
  <cp:lastModifiedBy>Sharon Cheethayil Sasidharan</cp:lastModifiedBy>
  <cp:revision>1</cp:revision>
  <dcterms:created xsi:type="dcterms:W3CDTF">2024-10-11T03:20:00Z</dcterms:created>
  <dcterms:modified xsi:type="dcterms:W3CDTF">2024-10-11T03:21:00Z</dcterms:modified>
</cp:coreProperties>
</file>