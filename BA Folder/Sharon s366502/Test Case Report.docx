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B575F0" w14:textId="77777777" w:rsidR="00EC03C6" w:rsidRDefault="00EC03C6" w:rsidP="00EC03C6">
      <w:pPr>
        <w:jc w:val="center"/>
        <w:rPr>
          <w:b/>
          <w:bCs/>
          <w:sz w:val="56"/>
          <w:szCs w:val="56"/>
        </w:rPr>
      </w:pPr>
    </w:p>
    <w:p w14:paraId="37D29472" w14:textId="77777777" w:rsidR="00EC03C6" w:rsidRDefault="00EC03C6" w:rsidP="00EC03C6">
      <w:pPr>
        <w:jc w:val="center"/>
        <w:rPr>
          <w:b/>
          <w:bCs/>
          <w:sz w:val="56"/>
          <w:szCs w:val="56"/>
        </w:rPr>
      </w:pPr>
    </w:p>
    <w:p w14:paraId="1C782865" w14:textId="77777777" w:rsidR="00EC03C6" w:rsidRDefault="00EC03C6" w:rsidP="00EC03C6">
      <w:pPr>
        <w:jc w:val="center"/>
        <w:rPr>
          <w:b/>
          <w:bCs/>
          <w:sz w:val="56"/>
          <w:szCs w:val="56"/>
        </w:rPr>
      </w:pPr>
    </w:p>
    <w:p w14:paraId="6AD80D5A" w14:textId="77777777" w:rsidR="00EC03C6" w:rsidRDefault="00EC03C6" w:rsidP="00EC03C6">
      <w:pPr>
        <w:jc w:val="center"/>
        <w:rPr>
          <w:b/>
          <w:bCs/>
          <w:sz w:val="56"/>
          <w:szCs w:val="56"/>
        </w:rPr>
      </w:pPr>
    </w:p>
    <w:p w14:paraId="77BCC964" w14:textId="77777777" w:rsidR="00EC03C6" w:rsidRDefault="00EC03C6" w:rsidP="00EC03C6">
      <w:pPr>
        <w:jc w:val="center"/>
        <w:rPr>
          <w:b/>
          <w:bCs/>
          <w:sz w:val="56"/>
          <w:szCs w:val="56"/>
        </w:rPr>
      </w:pPr>
    </w:p>
    <w:p w14:paraId="75A0582B" w14:textId="77777777" w:rsidR="00EC03C6" w:rsidRDefault="00EC03C6" w:rsidP="00EC03C6">
      <w:pPr>
        <w:jc w:val="center"/>
        <w:rPr>
          <w:b/>
          <w:bCs/>
          <w:sz w:val="56"/>
          <w:szCs w:val="56"/>
        </w:rPr>
      </w:pPr>
    </w:p>
    <w:p w14:paraId="7DFBA77B" w14:textId="77777777" w:rsidR="00EC03C6" w:rsidRDefault="00EC03C6" w:rsidP="00EC03C6">
      <w:pPr>
        <w:jc w:val="center"/>
        <w:rPr>
          <w:b/>
          <w:bCs/>
          <w:sz w:val="56"/>
          <w:szCs w:val="56"/>
        </w:rPr>
      </w:pPr>
    </w:p>
    <w:p w14:paraId="17133493" w14:textId="48B25F37" w:rsidR="00EC03C6" w:rsidRPr="00EC03C6" w:rsidRDefault="00EC03C6" w:rsidP="00EC03C6">
      <w:pPr>
        <w:jc w:val="center"/>
        <w:rPr>
          <w:b/>
          <w:bCs/>
          <w:sz w:val="56"/>
          <w:szCs w:val="56"/>
        </w:rPr>
      </w:pPr>
      <w:r w:rsidRPr="00EC03C6">
        <w:rPr>
          <w:b/>
          <w:bCs/>
          <w:sz w:val="56"/>
          <w:szCs w:val="56"/>
        </w:rPr>
        <w:t xml:space="preserve">Test Case Report: </w:t>
      </w:r>
    </w:p>
    <w:p w14:paraId="6E1A2FF3" w14:textId="77777777" w:rsidR="00EC03C6" w:rsidRDefault="00EC03C6" w:rsidP="00EC03C6">
      <w:pPr>
        <w:rPr>
          <w:b/>
          <w:bCs/>
          <w:sz w:val="40"/>
          <w:szCs w:val="40"/>
        </w:rPr>
      </w:pPr>
    </w:p>
    <w:p w14:paraId="27A6A52A" w14:textId="77777777" w:rsidR="00EC03C6" w:rsidRDefault="00EC03C6" w:rsidP="00EC03C6">
      <w:pPr>
        <w:jc w:val="center"/>
        <w:rPr>
          <w:b/>
          <w:bCs/>
          <w:sz w:val="40"/>
          <w:szCs w:val="40"/>
        </w:rPr>
      </w:pPr>
    </w:p>
    <w:p w14:paraId="197DDDB2" w14:textId="7DAE6D5E" w:rsidR="00EC03C6" w:rsidRDefault="00EC03C6" w:rsidP="00EC03C6">
      <w:pPr>
        <w:jc w:val="center"/>
        <w:rPr>
          <w:b/>
          <w:bCs/>
          <w:sz w:val="40"/>
          <w:szCs w:val="40"/>
        </w:rPr>
      </w:pPr>
      <w:r w:rsidRPr="00EC03C6">
        <w:rPr>
          <w:b/>
          <w:bCs/>
          <w:sz w:val="40"/>
          <w:szCs w:val="40"/>
        </w:rPr>
        <w:t>Citizen Feedback &amp; Reporting System</w:t>
      </w:r>
    </w:p>
    <w:p w14:paraId="6DC8B23B" w14:textId="77777777" w:rsidR="00EC03C6" w:rsidRDefault="00EC03C6" w:rsidP="00EC03C6">
      <w:pPr>
        <w:jc w:val="center"/>
        <w:rPr>
          <w:b/>
          <w:bCs/>
          <w:sz w:val="40"/>
          <w:szCs w:val="40"/>
        </w:rPr>
      </w:pPr>
    </w:p>
    <w:p w14:paraId="32BAEC4C" w14:textId="77777777" w:rsidR="00EC03C6" w:rsidRDefault="00EC03C6" w:rsidP="00EC03C6">
      <w:pPr>
        <w:jc w:val="center"/>
        <w:rPr>
          <w:b/>
          <w:bCs/>
          <w:sz w:val="36"/>
          <w:szCs w:val="36"/>
        </w:rPr>
      </w:pPr>
    </w:p>
    <w:p w14:paraId="746CA8C9" w14:textId="77777777" w:rsidR="00EC03C6" w:rsidRDefault="00EC03C6" w:rsidP="00EC03C6">
      <w:pPr>
        <w:jc w:val="center"/>
        <w:rPr>
          <w:b/>
          <w:bCs/>
          <w:sz w:val="36"/>
          <w:szCs w:val="36"/>
        </w:rPr>
      </w:pPr>
    </w:p>
    <w:p w14:paraId="556498E9" w14:textId="77777777" w:rsidR="00EC03C6" w:rsidRDefault="00EC03C6" w:rsidP="00EC03C6">
      <w:pPr>
        <w:jc w:val="center"/>
        <w:rPr>
          <w:b/>
          <w:bCs/>
          <w:sz w:val="36"/>
          <w:szCs w:val="36"/>
        </w:rPr>
      </w:pPr>
    </w:p>
    <w:p w14:paraId="4B858A0E" w14:textId="77777777" w:rsidR="00EC03C6" w:rsidRDefault="00EC03C6" w:rsidP="00EC03C6">
      <w:pPr>
        <w:jc w:val="center"/>
        <w:rPr>
          <w:b/>
          <w:bCs/>
          <w:sz w:val="36"/>
          <w:szCs w:val="36"/>
        </w:rPr>
      </w:pPr>
    </w:p>
    <w:p w14:paraId="7F12079B" w14:textId="77777777" w:rsidR="00EC03C6" w:rsidRDefault="00EC03C6" w:rsidP="00EC03C6">
      <w:pPr>
        <w:jc w:val="center"/>
        <w:rPr>
          <w:b/>
          <w:bCs/>
          <w:sz w:val="36"/>
          <w:szCs w:val="36"/>
        </w:rPr>
      </w:pPr>
    </w:p>
    <w:p w14:paraId="223E4689" w14:textId="77777777" w:rsidR="00EC03C6" w:rsidRDefault="00EC03C6" w:rsidP="00EC03C6">
      <w:pPr>
        <w:jc w:val="center"/>
        <w:rPr>
          <w:b/>
          <w:bCs/>
          <w:sz w:val="36"/>
          <w:szCs w:val="36"/>
        </w:rPr>
      </w:pPr>
    </w:p>
    <w:p w14:paraId="7E1E494B" w14:textId="77777777" w:rsidR="00EC03C6" w:rsidRDefault="00EC03C6" w:rsidP="00EC03C6">
      <w:pPr>
        <w:jc w:val="center"/>
        <w:rPr>
          <w:b/>
          <w:bCs/>
          <w:sz w:val="36"/>
          <w:szCs w:val="36"/>
        </w:rPr>
      </w:pPr>
    </w:p>
    <w:p w14:paraId="63CC115A" w14:textId="77777777" w:rsidR="00EC03C6" w:rsidRDefault="00EC03C6" w:rsidP="00EC03C6">
      <w:pPr>
        <w:jc w:val="center"/>
        <w:rPr>
          <w:b/>
          <w:bCs/>
          <w:sz w:val="36"/>
          <w:szCs w:val="36"/>
        </w:rPr>
      </w:pPr>
    </w:p>
    <w:p w14:paraId="1BEDB827" w14:textId="77777777" w:rsidR="00EC03C6" w:rsidRPr="00EC03C6" w:rsidRDefault="00EC03C6" w:rsidP="00EC03C6">
      <w:pPr>
        <w:rPr>
          <w:b/>
          <w:bCs/>
          <w:sz w:val="36"/>
          <w:szCs w:val="36"/>
        </w:rPr>
      </w:pPr>
    </w:p>
    <w:p w14:paraId="231761B3" w14:textId="77777777" w:rsidR="00EC03C6" w:rsidRPr="00EC03C6" w:rsidRDefault="00EC03C6" w:rsidP="00EC03C6">
      <w:pPr>
        <w:rPr>
          <w:b/>
          <w:bCs/>
        </w:rPr>
      </w:pPr>
      <w:r w:rsidRPr="00EC03C6">
        <w:rPr>
          <w:b/>
          <w:bCs/>
        </w:rPr>
        <w:t xml:space="preserve">Prepared By: Sharon </w:t>
      </w:r>
      <w:proofErr w:type="spellStart"/>
      <w:r w:rsidRPr="00EC03C6">
        <w:rPr>
          <w:b/>
          <w:bCs/>
        </w:rPr>
        <w:t>Cheethayil</w:t>
      </w:r>
      <w:proofErr w:type="spellEnd"/>
      <w:r w:rsidRPr="00EC03C6">
        <w:rPr>
          <w:b/>
          <w:bCs/>
        </w:rPr>
        <w:t xml:space="preserve"> </w:t>
      </w:r>
      <w:proofErr w:type="spellStart"/>
      <w:r w:rsidRPr="00EC03C6">
        <w:rPr>
          <w:b/>
          <w:bCs/>
        </w:rPr>
        <w:t>Sasidharan</w:t>
      </w:r>
      <w:proofErr w:type="spellEnd"/>
    </w:p>
    <w:p w14:paraId="530BE72B" w14:textId="77777777" w:rsidR="00EC03C6" w:rsidRPr="00EC03C6" w:rsidRDefault="00EC03C6" w:rsidP="00EC03C6">
      <w:pPr>
        <w:rPr>
          <w:b/>
          <w:bCs/>
        </w:rPr>
      </w:pPr>
      <w:r w:rsidRPr="00EC03C6">
        <w:rPr>
          <w:b/>
          <w:bCs/>
        </w:rPr>
        <w:t>Report Date: October 11, 2024</w:t>
      </w:r>
    </w:p>
    <w:p w14:paraId="0AB03FFB" w14:textId="77777777" w:rsidR="00EC03C6" w:rsidRPr="00EC03C6" w:rsidRDefault="00EC03C6" w:rsidP="00EC03C6">
      <w:pPr>
        <w:rPr>
          <w:b/>
          <w:bCs/>
        </w:rPr>
      </w:pPr>
      <w:r w:rsidRPr="00EC03C6">
        <w:rPr>
          <w:b/>
          <w:bCs/>
        </w:rPr>
        <w:t>Version: 1.0</w:t>
      </w:r>
    </w:p>
    <w:p w14:paraId="26932E1E" w14:textId="77777777" w:rsidR="00EC03C6" w:rsidRPr="00EC03C6" w:rsidRDefault="00EC03C6" w:rsidP="00EC03C6">
      <w:pPr>
        <w:rPr>
          <w:b/>
          <w:bCs/>
        </w:rPr>
      </w:pPr>
      <w:r w:rsidRPr="00EC03C6">
        <w:rPr>
          <w:b/>
          <w:bCs/>
        </w:rPr>
        <w:t>Tested By: QA Team</w:t>
      </w:r>
    </w:p>
    <w:p w14:paraId="775CF5A2" w14:textId="77777777" w:rsidR="00EC03C6" w:rsidRPr="00EC03C6" w:rsidRDefault="00EC03C6" w:rsidP="00EC03C6">
      <w:pPr>
        <w:rPr>
          <w:b/>
          <w:bCs/>
        </w:rPr>
      </w:pPr>
      <w:r w:rsidRPr="00EC03C6">
        <w:rPr>
          <w:b/>
          <w:bCs/>
        </w:rPr>
        <w:t>Test Environment: Web Application (Test Environment)</w:t>
      </w:r>
    </w:p>
    <w:p w14:paraId="444845A8" w14:textId="77777777" w:rsidR="00EC03C6" w:rsidRPr="00EC03C6" w:rsidRDefault="00EC03C6" w:rsidP="00EC03C6">
      <w:pPr>
        <w:rPr>
          <w:b/>
          <w:bCs/>
        </w:rPr>
      </w:pPr>
      <w:r w:rsidRPr="00EC03C6">
        <w:rPr>
          <w:b/>
          <w:bCs/>
        </w:rPr>
        <w:t>Tools Used: Selenium, Postman, JMeter</w:t>
      </w:r>
    </w:p>
    <w:p w14:paraId="4C9396EB" w14:textId="352A5E69" w:rsidR="00EC03C6" w:rsidRDefault="00EC03C6"/>
    <w:p w14:paraId="3574BED5" w14:textId="77777777" w:rsidR="00EC03C6" w:rsidRDefault="00EC03C6">
      <w:r>
        <w:br w:type="page"/>
      </w:r>
    </w:p>
    <w:p w14:paraId="7ABDC108" w14:textId="77777777" w:rsidR="00EC03C6" w:rsidRPr="00EC03C6" w:rsidRDefault="00EC03C6" w:rsidP="00EC03C6">
      <w:pPr>
        <w:rPr>
          <w:b/>
          <w:bCs/>
        </w:rPr>
      </w:pPr>
      <w:r w:rsidRPr="00EC03C6">
        <w:rPr>
          <w:b/>
          <w:bCs/>
        </w:rPr>
        <w:lastRenderedPageBreak/>
        <w:t>1. Introduction</w:t>
      </w:r>
    </w:p>
    <w:p w14:paraId="5CA34086" w14:textId="77777777" w:rsidR="00EC03C6" w:rsidRPr="00EC03C6" w:rsidRDefault="00EC03C6" w:rsidP="00EC03C6">
      <w:r w:rsidRPr="00EC03C6">
        <w:t>This document outlines the testing process and results for the "Citizen Feedback &amp; Reporting System." The goal of the system is to provide Northern Territory residents with an easy way to report non-emergency issues, such as potholes or graffiti, directly to the local government. The testing process was designed to make sure the system works properly, is easy to use, and can handle security and performance requirements.</w:t>
      </w:r>
    </w:p>
    <w:p w14:paraId="051942F5" w14:textId="77777777" w:rsidR="00B35AE6" w:rsidRDefault="00B35AE6"/>
    <w:p w14:paraId="1EF2BDC3" w14:textId="77777777" w:rsidR="00EC03C6" w:rsidRDefault="00EC03C6"/>
    <w:p w14:paraId="39A8BD02" w14:textId="77777777" w:rsidR="00EC03C6" w:rsidRDefault="00EC03C6"/>
    <w:p w14:paraId="3F6D3585" w14:textId="77777777" w:rsidR="00EC03C6" w:rsidRDefault="00EC03C6"/>
    <w:p w14:paraId="45ACBDE8" w14:textId="77777777" w:rsidR="00EC03C6" w:rsidRPr="00EC03C6" w:rsidRDefault="00EC03C6" w:rsidP="00EC03C6">
      <w:pPr>
        <w:rPr>
          <w:b/>
          <w:bCs/>
        </w:rPr>
      </w:pPr>
      <w:r w:rsidRPr="00EC03C6">
        <w:rPr>
          <w:b/>
          <w:bCs/>
        </w:rPr>
        <w:t>2. Requirements</w:t>
      </w:r>
    </w:p>
    <w:p w14:paraId="0EFE4686" w14:textId="77777777" w:rsidR="00EC03C6" w:rsidRPr="00EC03C6" w:rsidRDefault="00EC03C6" w:rsidP="00EC03C6">
      <w:r w:rsidRPr="00EC03C6">
        <w:t>Here are the key features we tested based on the system’s requirements:</w:t>
      </w:r>
    </w:p>
    <w:p w14:paraId="4BE442F8" w14:textId="77777777" w:rsidR="00EC03C6" w:rsidRPr="00EC03C6" w:rsidRDefault="00EC03C6" w:rsidP="00EC03C6">
      <w:pPr>
        <w:numPr>
          <w:ilvl w:val="0"/>
          <w:numId w:val="1"/>
        </w:numPr>
      </w:pPr>
      <w:r w:rsidRPr="00EC03C6">
        <w:rPr>
          <w:b/>
          <w:bCs/>
        </w:rPr>
        <w:t>Submitting Feedback</w:t>
      </w:r>
      <w:r w:rsidRPr="00EC03C6">
        <w:t>: Users should be able to report non-emergency issues.</w:t>
      </w:r>
    </w:p>
    <w:p w14:paraId="0EE9F817" w14:textId="77777777" w:rsidR="00EC03C6" w:rsidRPr="00EC03C6" w:rsidRDefault="00EC03C6" w:rsidP="00EC03C6">
      <w:pPr>
        <w:numPr>
          <w:ilvl w:val="0"/>
          <w:numId w:val="1"/>
        </w:numPr>
      </w:pPr>
      <w:r w:rsidRPr="00EC03C6">
        <w:rPr>
          <w:b/>
          <w:bCs/>
        </w:rPr>
        <w:t>Tracking Status</w:t>
      </w:r>
      <w:r w:rsidRPr="00EC03C6">
        <w:t>: Users should be able to check the status of their submitted reports.</w:t>
      </w:r>
    </w:p>
    <w:p w14:paraId="40DF5595" w14:textId="77777777" w:rsidR="00EC03C6" w:rsidRPr="00EC03C6" w:rsidRDefault="00EC03C6" w:rsidP="00EC03C6">
      <w:pPr>
        <w:numPr>
          <w:ilvl w:val="0"/>
          <w:numId w:val="1"/>
        </w:numPr>
      </w:pPr>
      <w:r w:rsidRPr="00EC03C6">
        <w:rPr>
          <w:b/>
          <w:bCs/>
        </w:rPr>
        <w:t>Admin Management</w:t>
      </w:r>
      <w:r w:rsidRPr="00EC03C6">
        <w:t>: Government officials should be able to manage and assign reports.</w:t>
      </w:r>
    </w:p>
    <w:p w14:paraId="52E31D0E" w14:textId="77777777" w:rsidR="00EC03C6" w:rsidRPr="00EC03C6" w:rsidRDefault="00EC03C6" w:rsidP="00EC03C6">
      <w:pPr>
        <w:numPr>
          <w:ilvl w:val="0"/>
          <w:numId w:val="1"/>
        </w:numPr>
      </w:pPr>
      <w:r w:rsidRPr="00EC03C6">
        <w:rPr>
          <w:b/>
          <w:bCs/>
        </w:rPr>
        <w:t>Notifications</w:t>
      </w:r>
      <w:r w:rsidRPr="00EC03C6">
        <w:t>: Users should be notified when the status of their report changes.</w:t>
      </w:r>
    </w:p>
    <w:p w14:paraId="6DDE7973" w14:textId="77777777" w:rsidR="00EC03C6" w:rsidRPr="00EC03C6" w:rsidRDefault="00EC03C6" w:rsidP="00EC03C6">
      <w:pPr>
        <w:numPr>
          <w:ilvl w:val="0"/>
          <w:numId w:val="1"/>
        </w:numPr>
      </w:pPr>
      <w:r w:rsidRPr="00EC03C6">
        <w:rPr>
          <w:b/>
          <w:bCs/>
        </w:rPr>
        <w:t>Security</w:t>
      </w:r>
      <w:r w:rsidRPr="00EC03C6">
        <w:t>: The system should have secure login and protect user data.</w:t>
      </w:r>
    </w:p>
    <w:p w14:paraId="0AE6290A" w14:textId="77777777" w:rsidR="00EC03C6" w:rsidRPr="00EC03C6" w:rsidRDefault="00EC03C6" w:rsidP="00EC03C6">
      <w:pPr>
        <w:numPr>
          <w:ilvl w:val="0"/>
          <w:numId w:val="1"/>
        </w:numPr>
      </w:pPr>
      <w:r w:rsidRPr="00EC03C6">
        <w:rPr>
          <w:b/>
          <w:bCs/>
        </w:rPr>
        <w:t>Performance</w:t>
      </w:r>
      <w:r w:rsidRPr="00EC03C6">
        <w:t>: The system should be able to support up to 1000 users at the same time.</w:t>
      </w:r>
    </w:p>
    <w:p w14:paraId="3AC12CA4" w14:textId="77777777" w:rsidR="00EC03C6" w:rsidRPr="00EC03C6" w:rsidRDefault="00EC03C6" w:rsidP="00EC03C6">
      <w:pPr>
        <w:numPr>
          <w:ilvl w:val="0"/>
          <w:numId w:val="1"/>
        </w:numPr>
      </w:pPr>
      <w:r w:rsidRPr="00EC03C6">
        <w:rPr>
          <w:b/>
          <w:bCs/>
        </w:rPr>
        <w:t>Ease of Use</w:t>
      </w:r>
      <w:r w:rsidRPr="00EC03C6">
        <w:t>: The system should be simple for all types of users to navigate.</w:t>
      </w:r>
    </w:p>
    <w:p w14:paraId="4A8860D8" w14:textId="56B6EB47" w:rsidR="00EC03C6" w:rsidRDefault="00EC03C6"/>
    <w:p w14:paraId="426CDFEE" w14:textId="77777777" w:rsidR="00EC03C6" w:rsidRDefault="00EC03C6">
      <w:r>
        <w:br w:type="page"/>
      </w:r>
    </w:p>
    <w:p w14:paraId="4DAC79A0" w14:textId="77777777" w:rsidR="00EC03C6" w:rsidRPr="00EC03C6" w:rsidRDefault="00EC03C6" w:rsidP="00EC03C6">
      <w:pPr>
        <w:rPr>
          <w:b/>
          <w:bCs/>
        </w:rPr>
      </w:pPr>
      <w:r w:rsidRPr="00EC03C6">
        <w:rPr>
          <w:b/>
          <w:bCs/>
        </w:rPr>
        <w:lastRenderedPageBreak/>
        <w:t>3. Test Cases</w:t>
      </w:r>
    </w:p>
    <w:p w14:paraId="6CC2DF4A" w14:textId="77777777" w:rsidR="00EC03C6" w:rsidRPr="00EC03C6" w:rsidRDefault="00EC03C6" w:rsidP="00EC03C6">
      <w:pPr>
        <w:rPr>
          <w:b/>
          <w:bCs/>
        </w:rPr>
      </w:pPr>
      <w:r w:rsidRPr="00EC03C6">
        <w:rPr>
          <w:b/>
          <w:bCs/>
        </w:rPr>
        <w:t>3.1 Submitting Feedback</w:t>
      </w:r>
    </w:p>
    <w:p w14:paraId="0AFD16DE" w14:textId="77777777" w:rsidR="00EC03C6" w:rsidRPr="00EC03C6" w:rsidRDefault="00EC03C6" w:rsidP="00EC03C6">
      <w:pPr>
        <w:numPr>
          <w:ilvl w:val="0"/>
          <w:numId w:val="2"/>
        </w:numPr>
      </w:pPr>
      <w:r w:rsidRPr="00EC03C6">
        <w:rPr>
          <w:b/>
          <w:bCs/>
        </w:rPr>
        <w:t>Test ID</w:t>
      </w:r>
      <w:r w:rsidRPr="00EC03C6">
        <w:t>: T001</w:t>
      </w:r>
    </w:p>
    <w:p w14:paraId="2A62F53A" w14:textId="77777777" w:rsidR="00EC03C6" w:rsidRPr="00EC03C6" w:rsidRDefault="00EC03C6" w:rsidP="00EC03C6">
      <w:pPr>
        <w:numPr>
          <w:ilvl w:val="0"/>
          <w:numId w:val="2"/>
        </w:numPr>
      </w:pPr>
      <w:r w:rsidRPr="00EC03C6">
        <w:rPr>
          <w:b/>
          <w:bCs/>
        </w:rPr>
        <w:t>What We Tested</w:t>
      </w:r>
      <w:r w:rsidRPr="00EC03C6">
        <w:t>: We checked if users could submit reports successfully.</w:t>
      </w:r>
    </w:p>
    <w:p w14:paraId="31667CDA" w14:textId="77777777" w:rsidR="00EC03C6" w:rsidRPr="00EC03C6" w:rsidRDefault="00EC03C6" w:rsidP="00EC03C6">
      <w:pPr>
        <w:numPr>
          <w:ilvl w:val="0"/>
          <w:numId w:val="2"/>
        </w:numPr>
      </w:pPr>
      <w:r w:rsidRPr="00EC03C6">
        <w:rPr>
          <w:b/>
          <w:bCs/>
        </w:rPr>
        <w:t>Steps</w:t>
      </w:r>
      <w:r w:rsidRPr="00EC03C6">
        <w:t>:</w:t>
      </w:r>
    </w:p>
    <w:p w14:paraId="43D07550" w14:textId="77777777" w:rsidR="00EC03C6" w:rsidRPr="00EC03C6" w:rsidRDefault="00EC03C6" w:rsidP="00EC03C6">
      <w:pPr>
        <w:numPr>
          <w:ilvl w:val="1"/>
          <w:numId w:val="2"/>
        </w:numPr>
      </w:pPr>
      <w:r w:rsidRPr="00EC03C6">
        <w:t>Log in to the system.</w:t>
      </w:r>
    </w:p>
    <w:p w14:paraId="2F3147CB" w14:textId="77777777" w:rsidR="00EC03C6" w:rsidRPr="00EC03C6" w:rsidRDefault="00EC03C6" w:rsidP="00EC03C6">
      <w:pPr>
        <w:numPr>
          <w:ilvl w:val="1"/>
          <w:numId w:val="2"/>
        </w:numPr>
      </w:pPr>
      <w:r w:rsidRPr="00EC03C6">
        <w:t>Go to the feedback form.</w:t>
      </w:r>
    </w:p>
    <w:p w14:paraId="109C0666" w14:textId="77777777" w:rsidR="00EC03C6" w:rsidRPr="00EC03C6" w:rsidRDefault="00EC03C6" w:rsidP="00EC03C6">
      <w:pPr>
        <w:numPr>
          <w:ilvl w:val="1"/>
          <w:numId w:val="2"/>
        </w:numPr>
      </w:pPr>
      <w:r w:rsidRPr="00EC03C6">
        <w:t>Fill in the details about the issue (e.g., location, description).</w:t>
      </w:r>
    </w:p>
    <w:p w14:paraId="4CAE2DC0" w14:textId="77777777" w:rsidR="00EC03C6" w:rsidRPr="00EC03C6" w:rsidRDefault="00EC03C6" w:rsidP="00EC03C6">
      <w:pPr>
        <w:numPr>
          <w:ilvl w:val="1"/>
          <w:numId w:val="2"/>
        </w:numPr>
      </w:pPr>
      <w:r w:rsidRPr="00EC03C6">
        <w:t>Submit the report.</w:t>
      </w:r>
    </w:p>
    <w:p w14:paraId="511E0F84" w14:textId="77777777" w:rsidR="00EC03C6" w:rsidRPr="00EC03C6" w:rsidRDefault="00EC03C6" w:rsidP="00EC03C6">
      <w:pPr>
        <w:numPr>
          <w:ilvl w:val="0"/>
          <w:numId w:val="2"/>
        </w:numPr>
      </w:pPr>
      <w:r w:rsidRPr="00EC03C6">
        <w:rPr>
          <w:b/>
          <w:bCs/>
        </w:rPr>
        <w:t>What We Expected</w:t>
      </w:r>
      <w:r w:rsidRPr="00EC03C6">
        <w:t>:</w:t>
      </w:r>
    </w:p>
    <w:p w14:paraId="094622F5" w14:textId="77777777" w:rsidR="00EC03C6" w:rsidRPr="00EC03C6" w:rsidRDefault="00EC03C6" w:rsidP="00EC03C6">
      <w:pPr>
        <w:numPr>
          <w:ilvl w:val="1"/>
          <w:numId w:val="3"/>
        </w:numPr>
      </w:pPr>
      <w:r w:rsidRPr="00EC03C6">
        <w:t>The report should be submitted, and users should get a confirmation message.</w:t>
      </w:r>
    </w:p>
    <w:p w14:paraId="62B7C8F9" w14:textId="77777777" w:rsidR="00EC03C6" w:rsidRPr="00EC03C6" w:rsidRDefault="00EC03C6" w:rsidP="00EC03C6">
      <w:pPr>
        <w:numPr>
          <w:ilvl w:val="1"/>
          <w:numId w:val="3"/>
        </w:numPr>
      </w:pPr>
      <w:r w:rsidRPr="00EC03C6">
        <w:t>The report should show up in the admin dashboard.</w:t>
      </w:r>
    </w:p>
    <w:p w14:paraId="3FA5EC99" w14:textId="77777777" w:rsidR="00EC03C6" w:rsidRPr="00EC03C6" w:rsidRDefault="00EC03C6" w:rsidP="00EC03C6">
      <w:pPr>
        <w:numPr>
          <w:ilvl w:val="0"/>
          <w:numId w:val="2"/>
        </w:numPr>
      </w:pPr>
      <w:r w:rsidRPr="00EC03C6">
        <w:rPr>
          <w:b/>
          <w:bCs/>
        </w:rPr>
        <w:t>Result</w:t>
      </w:r>
      <w:r w:rsidRPr="00EC03C6">
        <w:t>: </w:t>
      </w:r>
      <w:r w:rsidRPr="00EC03C6">
        <w:rPr>
          <w:b/>
          <w:bCs/>
        </w:rPr>
        <w:t>Passed</w:t>
      </w:r>
      <w:r w:rsidRPr="00EC03C6">
        <w:t> – The system worked as expected.</w:t>
      </w:r>
    </w:p>
    <w:p w14:paraId="5B7271E3" w14:textId="77777777" w:rsidR="00EC03C6" w:rsidRPr="00EC03C6" w:rsidRDefault="00EC03C6" w:rsidP="00EC03C6">
      <w:pPr>
        <w:numPr>
          <w:ilvl w:val="0"/>
          <w:numId w:val="2"/>
        </w:numPr>
      </w:pPr>
      <w:r w:rsidRPr="00EC03C6">
        <w:rPr>
          <w:b/>
          <w:bCs/>
        </w:rPr>
        <w:t>Notes</w:t>
      </w:r>
      <w:r w:rsidRPr="00EC03C6">
        <w:t>: Submitting a report was smooth, and no issues were found.</w:t>
      </w:r>
    </w:p>
    <w:p w14:paraId="5087F62B" w14:textId="77777777" w:rsidR="00EC03C6" w:rsidRPr="00EC03C6" w:rsidRDefault="004C1232" w:rsidP="00EC03C6">
      <w:r w:rsidRPr="00EC03C6">
        <w:rPr>
          <w:noProof/>
        </w:rPr>
        <w:pict w14:anchorId="3E4E57A0">
          <v:rect id="_x0000_i1033" alt="" style="width:451.3pt;height:.05pt;mso-width-percent:0;mso-height-percent:0;mso-width-percent:0;mso-height-percent:0" o:hralign="center" o:hrstd="t" o:hr="t" fillcolor="#a0a0a0" stroked="f"/>
        </w:pict>
      </w:r>
    </w:p>
    <w:p w14:paraId="0AFBAE42" w14:textId="77777777" w:rsidR="00EC03C6" w:rsidRPr="00EC03C6" w:rsidRDefault="00EC03C6" w:rsidP="00EC03C6">
      <w:pPr>
        <w:rPr>
          <w:b/>
          <w:bCs/>
        </w:rPr>
      </w:pPr>
      <w:r w:rsidRPr="00EC03C6">
        <w:rPr>
          <w:b/>
          <w:bCs/>
        </w:rPr>
        <w:t>3.2 Tracking Status of Reports</w:t>
      </w:r>
    </w:p>
    <w:p w14:paraId="7458DD42" w14:textId="77777777" w:rsidR="00EC03C6" w:rsidRPr="00EC03C6" w:rsidRDefault="00EC03C6" w:rsidP="00EC03C6">
      <w:pPr>
        <w:numPr>
          <w:ilvl w:val="0"/>
          <w:numId w:val="4"/>
        </w:numPr>
      </w:pPr>
      <w:r w:rsidRPr="00EC03C6">
        <w:rPr>
          <w:b/>
          <w:bCs/>
        </w:rPr>
        <w:t>Test ID</w:t>
      </w:r>
      <w:r w:rsidRPr="00EC03C6">
        <w:t>: T002</w:t>
      </w:r>
    </w:p>
    <w:p w14:paraId="102D3187" w14:textId="77777777" w:rsidR="00EC03C6" w:rsidRPr="00EC03C6" w:rsidRDefault="00EC03C6" w:rsidP="00EC03C6">
      <w:pPr>
        <w:numPr>
          <w:ilvl w:val="0"/>
          <w:numId w:val="4"/>
        </w:numPr>
      </w:pPr>
      <w:r w:rsidRPr="00EC03C6">
        <w:rPr>
          <w:b/>
          <w:bCs/>
        </w:rPr>
        <w:t>What We Tested</w:t>
      </w:r>
      <w:r w:rsidRPr="00EC03C6">
        <w:t>: We checked if users could see updates on their reports.</w:t>
      </w:r>
    </w:p>
    <w:p w14:paraId="30D1C7F5" w14:textId="77777777" w:rsidR="00EC03C6" w:rsidRPr="00EC03C6" w:rsidRDefault="00EC03C6" w:rsidP="00EC03C6">
      <w:pPr>
        <w:numPr>
          <w:ilvl w:val="0"/>
          <w:numId w:val="4"/>
        </w:numPr>
      </w:pPr>
      <w:r w:rsidRPr="00EC03C6">
        <w:rPr>
          <w:b/>
          <w:bCs/>
        </w:rPr>
        <w:t>Steps</w:t>
      </w:r>
      <w:r w:rsidRPr="00EC03C6">
        <w:t>:</w:t>
      </w:r>
    </w:p>
    <w:p w14:paraId="7AF0D984" w14:textId="77777777" w:rsidR="00EC03C6" w:rsidRPr="00EC03C6" w:rsidRDefault="00EC03C6" w:rsidP="00EC03C6">
      <w:pPr>
        <w:numPr>
          <w:ilvl w:val="1"/>
          <w:numId w:val="4"/>
        </w:numPr>
      </w:pPr>
      <w:r w:rsidRPr="00EC03C6">
        <w:t>Log in to the system.</w:t>
      </w:r>
    </w:p>
    <w:p w14:paraId="04D5A327" w14:textId="77777777" w:rsidR="00EC03C6" w:rsidRPr="00EC03C6" w:rsidRDefault="00EC03C6" w:rsidP="00EC03C6">
      <w:pPr>
        <w:numPr>
          <w:ilvl w:val="1"/>
          <w:numId w:val="4"/>
        </w:numPr>
      </w:pPr>
      <w:r w:rsidRPr="00EC03C6">
        <w:t>Go to ‘My Reports.’</w:t>
      </w:r>
    </w:p>
    <w:p w14:paraId="12E0CEEF" w14:textId="77777777" w:rsidR="00EC03C6" w:rsidRPr="00EC03C6" w:rsidRDefault="00EC03C6" w:rsidP="00EC03C6">
      <w:pPr>
        <w:numPr>
          <w:ilvl w:val="1"/>
          <w:numId w:val="4"/>
        </w:numPr>
      </w:pPr>
      <w:r w:rsidRPr="00EC03C6">
        <w:t xml:space="preserve">Select a report to see the </w:t>
      </w:r>
      <w:proofErr w:type="gramStart"/>
      <w:r w:rsidRPr="00EC03C6">
        <w:t>current status</w:t>
      </w:r>
      <w:proofErr w:type="gramEnd"/>
      <w:r w:rsidRPr="00EC03C6">
        <w:t>.</w:t>
      </w:r>
    </w:p>
    <w:p w14:paraId="556F7067" w14:textId="77777777" w:rsidR="00EC03C6" w:rsidRPr="00EC03C6" w:rsidRDefault="00EC03C6" w:rsidP="00EC03C6">
      <w:pPr>
        <w:numPr>
          <w:ilvl w:val="0"/>
          <w:numId w:val="4"/>
        </w:numPr>
      </w:pPr>
      <w:r w:rsidRPr="00EC03C6">
        <w:rPr>
          <w:b/>
          <w:bCs/>
        </w:rPr>
        <w:t>What We Expected</w:t>
      </w:r>
      <w:r w:rsidRPr="00EC03C6">
        <w:t>:</w:t>
      </w:r>
    </w:p>
    <w:p w14:paraId="2F38077F" w14:textId="77777777" w:rsidR="00EC03C6" w:rsidRPr="00EC03C6" w:rsidRDefault="00EC03C6" w:rsidP="00EC03C6">
      <w:pPr>
        <w:numPr>
          <w:ilvl w:val="1"/>
          <w:numId w:val="5"/>
        </w:numPr>
      </w:pPr>
      <w:r w:rsidRPr="00EC03C6">
        <w:t>Users should be able to see the status of their report (e.g., ‘In Progress,’ ‘Resolved’).</w:t>
      </w:r>
    </w:p>
    <w:p w14:paraId="13845214" w14:textId="77777777" w:rsidR="00EC03C6" w:rsidRPr="00EC03C6" w:rsidRDefault="00EC03C6" w:rsidP="00EC03C6">
      <w:pPr>
        <w:numPr>
          <w:ilvl w:val="0"/>
          <w:numId w:val="4"/>
        </w:numPr>
      </w:pPr>
      <w:r w:rsidRPr="00EC03C6">
        <w:rPr>
          <w:b/>
          <w:bCs/>
        </w:rPr>
        <w:t>Result</w:t>
      </w:r>
      <w:r w:rsidRPr="00EC03C6">
        <w:t>: </w:t>
      </w:r>
      <w:r w:rsidRPr="00EC03C6">
        <w:rPr>
          <w:b/>
          <w:bCs/>
        </w:rPr>
        <w:t>Passed</w:t>
      </w:r>
      <w:r w:rsidRPr="00EC03C6">
        <w:t> – The system updated report statuses correctly.</w:t>
      </w:r>
    </w:p>
    <w:p w14:paraId="564D92EB" w14:textId="77777777" w:rsidR="00EC03C6" w:rsidRPr="00EC03C6" w:rsidRDefault="00EC03C6" w:rsidP="00EC03C6">
      <w:pPr>
        <w:numPr>
          <w:ilvl w:val="0"/>
          <w:numId w:val="4"/>
        </w:numPr>
      </w:pPr>
      <w:r w:rsidRPr="00EC03C6">
        <w:rPr>
          <w:b/>
          <w:bCs/>
        </w:rPr>
        <w:t>Notes</w:t>
      </w:r>
      <w:r w:rsidRPr="00EC03C6">
        <w:t>: The status updates were timely and accurate.</w:t>
      </w:r>
    </w:p>
    <w:p w14:paraId="790A3069" w14:textId="77777777" w:rsidR="00EC03C6" w:rsidRPr="00EC03C6" w:rsidRDefault="004C1232" w:rsidP="00EC03C6">
      <w:r w:rsidRPr="00EC03C6">
        <w:rPr>
          <w:noProof/>
        </w:rPr>
        <w:pict w14:anchorId="5E84648C">
          <v:rect id="_x0000_i1032" alt="" style="width:451.3pt;height:.05pt;mso-width-percent:0;mso-height-percent:0;mso-width-percent:0;mso-height-percent:0" o:hralign="center" o:hrstd="t" o:hr="t" fillcolor="#a0a0a0" stroked="f"/>
        </w:pict>
      </w:r>
    </w:p>
    <w:p w14:paraId="16F033B1" w14:textId="77777777" w:rsidR="00EC03C6" w:rsidRPr="00EC03C6" w:rsidRDefault="00EC03C6" w:rsidP="00EC03C6">
      <w:pPr>
        <w:rPr>
          <w:b/>
          <w:bCs/>
        </w:rPr>
      </w:pPr>
      <w:r w:rsidRPr="00EC03C6">
        <w:rPr>
          <w:b/>
          <w:bCs/>
        </w:rPr>
        <w:t>3.3 Managing Reports from the Admin Dashboard</w:t>
      </w:r>
    </w:p>
    <w:p w14:paraId="17FBD768" w14:textId="77777777" w:rsidR="00EC03C6" w:rsidRPr="00EC03C6" w:rsidRDefault="00EC03C6" w:rsidP="00EC03C6">
      <w:pPr>
        <w:numPr>
          <w:ilvl w:val="0"/>
          <w:numId w:val="6"/>
        </w:numPr>
      </w:pPr>
      <w:r w:rsidRPr="00EC03C6">
        <w:rPr>
          <w:b/>
          <w:bCs/>
        </w:rPr>
        <w:t>Test ID</w:t>
      </w:r>
      <w:r w:rsidRPr="00EC03C6">
        <w:t>: T003</w:t>
      </w:r>
    </w:p>
    <w:p w14:paraId="33837CE9" w14:textId="77777777" w:rsidR="00EC03C6" w:rsidRPr="00EC03C6" w:rsidRDefault="00EC03C6" w:rsidP="00EC03C6">
      <w:pPr>
        <w:numPr>
          <w:ilvl w:val="0"/>
          <w:numId w:val="6"/>
        </w:numPr>
      </w:pPr>
      <w:r w:rsidRPr="00EC03C6">
        <w:rPr>
          <w:b/>
          <w:bCs/>
        </w:rPr>
        <w:t>What We Tested</w:t>
      </w:r>
      <w:r w:rsidRPr="00EC03C6">
        <w:t>: We checked if government officials could manage and assign reports.</w:t>
      </w:r>
    </w:p>
    <w:p w14:paraId="565BBF19" w14:textId="77777777" w:rsidR="00EC03C6" w:rsidRPr="00EC03C6" w:rsidRDefault="00EC03C6" w:rsidP="00EC03C6">
      <w:pPr>
        <w:numPr>
          <w:ilvl w:val="0"/>
          <w:numId w:val="6"/>
        </w:numPr>
      </w:pPr>
      <w:r w:rsidRPr="00EC03C6">
        <w:rPr>
          <w:b/>
          <w:bCs/>
        </w:rPr>
        <w:t>Steps</w:t>
      </w:r>
      <w:r w:rsidRPr="00EC03C6">
        <w:t>:</w:t>
      </w:r>
    </w:p>
    <w:p w14:paraId="18BF14BA" w14:textId="77777777" w:rsidR="00EC03C6" w:rsidRPr="00EC03C6" w:rsidRDefault="00EC03C6" w:rsidP="00EC03C6">
      <w:pPr>
        <w:numPr>
          <w:ilvl w:val="1"/>
          <w:numId w:val="6"/>
        </w:numPr>
      </w:pPr>
      <w:r w:rsidRPr="00EC03C6">
        <w:t>Log in as a government official.</w:t>
      </w:r>
    </w:p>
    <w:p w14:paraId="758AD399" w14:textId="77777777" w:rsidR="00EC03C6" w:rsidRPr="00EC03C6" w:rsidRDefault="00EC03C6" w:rsidP="00EC03C6">
      <w:pPr>
        <w:numPr>
          <w:ilvl w:val="1"/>
          <w:numId w:val="6"/>
        </w:numPr>
      </w:pPr>
      <w:r w:rsidRPr="00EC03C6">
        <w:t>Go to the admin dashboard.</w:t>
      </w:r>
    </w:p>
    <w:p w14:paraId="69E47EFA" w14:textId="77777777" w:rsidR="00EC03C6" w:rsidRPr="00EC03C6" w:rsidRDefault="00EC03C6" w:rsidP="00EC03C6">
      <w:pPr>
        <w:numPr>
          <w:ilvl w:val="1"/>
          <w:numId w:val="6"/>
        </w:numPr>
      </w:pPr>
      <w:r w:rsidRPr="00EC03C6">
        <w:t>View the list of submitted reports.</w:t>
      </w:r>
    </w:p>
    <w:p w14:paraId="7DE83A52" w14:textId="77777777" w:rsidR="00EC03C6" w:rsidRPr="00EC03C6" w:rsidRDefault="00EC03C6" w:rsidP="00EC03C6">
      <w:pPr>
        <w:numPr>
          <w:ilvl w:val="1"/>
          <w:numId w:val="6"/>
        </w:numPr>
      </w:pPr>
      <w:r w:rsidRPr="00EC03C6">
        <w:t>Assign the reports to different departments and update their status.</w:t>
      </w:r>
    </w:p>
    <w:p w14:paraId="51126582" w14:textId="77777777" w:rsidR="00EC03C6" w:rsidRPr="00EC03C6" w:rsidRDefault="00EC03C6" w:rsidP="00EC03C6">
      <w:pPr>
        <w:numPr>
          <w:ilvl w:val="0"/>
          <w:numId w:val="6"/>
        </w:numPr>
      </w:pPr>
      <w:r w:rsidRPr="00EC03C6">
        <w:rPr>
          <w:b/>
          <w:bCs/>
        </w:rPr>
        <w:t>What We Expected</w:t>
      </w:r>
      <w:r w:rsidRPr="00EC03C6">
        <w:t>:</w:t>
      </w:r>
    </w:p>
    <w:p w14:paraId="49CD0085" w14:textId="77777777" w:rsidR="00EC03C6" w:rsidRPr="00EC03C6" w:rsidRDefault="00EC03C6" w:rsidP="00EC03C6">
      <w:pPr>
        <w:numPr>
          <w:ilvl w:val="1"/>
          <w:numId w:val="7"/>
        </w:numPr>
      </w:pPr>
      <w:r w:rsidRPr="00EC03C6">
        <w:t>Officials should be able to view, assign, and update reports easily.</w:t>
      </w:r>
    </w:p>
    <w:p w14:paraId="5899D56B" w14:textId="77777777" w:rsidR="00EC03C6" w:rsidRPr="00EC03C6" w:rsidRDefault="00EC03C6" w:rsidP="00EC03C6">
      <w:pPr>
        <w:numPr>
          <w:ilvl w:val="0"/>
          <w:numId w:val="6"/>
        </w:numPr>
      </w:pPr>
      <w:r w:rsidRPr="00EC03C6">
        <w:rPr>
          <w:b/>
          <w:bCs/>
        </w:rPr>
        <w:t>Result</w:t>
      </w:r>
      <w:r w:rsidRPr="00EC03C6">
        <w:t>: </w:t>
      </w:r>
      <w:r w:rsidRPr="00EC03C6">
        <w:rPr>
          <w:b/>
          <w:bCs/>
        </w:rPr>
        <w:t>Passed</w:t>
      </w:r>
      <w:r w:rsidRPr="00EC03C6">
        <w:t> – The dashboard worked as expected for managing reports.</w:t>
      </w:r>
    </w:p>
    <w:p w14:paraId="209D4151" w14:textId="77777777" w:rsidR="00EC03C6" w:rsidRPr="00EC03C6" w:rsidRDefault="00EC03C6" w:rsidP="00EC03C6">
      <w:pPr>
        <w:numPr>
          <w:ilvl w:val="0"/>
          <w:numId w:val="6"/>
        </w:numPr>
      </w:pPr>
      <w:r w:rsidRPr="00EC03C6">
        <w:rPr>
          <w:b/>
          <w:bCs/>
        </w:rPr>
        <w:t>Notes</w:t>
      </w:r>
      <w:r w:rsidRPr="00EC03C6">
        <w:t>: No problems were found with managing reports.</w:t>
      </w:r>
    </w:p>
    <w:p w14:paraId="4BDF72ED" w14:textId="77777777" w:rsidR="00EC03C6" w:rsidRPr="00EC03C6" w:rsidRDefault="004C1232" w:rsidP="00EC03C6">
      <w:r w:rsidRPr="00EC03C6">
        <w:rPr>
          <w:noProof/>
        </w:rPr>
        <w:pict w14:anchorId="18123D62">
          <v:rect id="_x0000_i1031" alt="" style="width:451.3pt;height:.05pt;mso-width-percent:0;mso-height-percent:0;mso-width-percent:0;mso-height-percent:0" o:hralign="center" o:hrstd="t" o:hr="t" fillcolor="#a0a0a0" stroked="f"/>
        </w:pict>
      </w:r>
    </w:p>
    <w:p w14:paraId="5648D845" w14:textId="77777777" w:rsidR="00EC03C6" w:rsidRPr="00EC03C6" w:rsidRDefault="00EC03C6" w:rsidP="00EC03C6">
      <w:pPr>
        <w:rPr>
          <w:b/>
          <w:bCs/>
        </w:rPr>
      </w:pPr>
      <w:r w:rsidRPr="00EC03C6">
        <w:rPr>
          <w:b/>
          <w:bCs/>
        </w:rPr>
        <w:t>3.4 Notifications for Report Status Changes</w:t>
      </w:r>
    </w:p>
    <w:p w14:paraId="439DB7AB" w14:textId="77777777" w:rsidR="00EC03C6" w:rsidRPr="00EC03C6" w:rsidRDefault="00EC03C6" w:rsidP="00EC03C6">
      <w:pPr>
        <w:numPr>
          <w:ilvl w:val="0"/>
          <w:numId w:val="8"/>
        </w:numPr>
      </w:pPr>
      <w:r w:rsidRPr="00EC03C6">
        <w:rPr>
          <w:b/>
          <w:bCs/>
        </w:rPr>
        <w:t>Test ID</w:t>
      </w:r>
      <w:r w:rsidRPr="00EC03C6">
        <w:t>: T004</w:t>
      </w:r>
    </w:p>
    <w:p w14:paraId="149BE47B" w14:textId="77777777" w:rsidR="00EC03C6" w:rsidRPr="00EC03C6" w:rsidRDefault="00EC03C6" w:rsidP="00EC03C6">
      <w:pPr>
        <w:numPr>
          <w:ilvl w:val="0"/>
          <w:numId w:val="8"/>
        </w:numPr>
      </w:pPr>
      <w:r w:rsidRPr="00EC03C6">
        <w:rPr>
          <w:b/>
          <w:bCs/>
        </w:rPr>
        <w:t>What We Tested</w:t>
      </w:r>
      <w:r w:rsidRPr="00EC03C6">
        <w:t>: We checked if users were notified when the status of their reports changed.</w:t>
      </w:r>
    </w:p>
    <w:p w14:paraId="3B98EF7E" w14:textId="77777777" w:rsidR="00EC03C6" w:rsidRPr="00EC03C6" w:rsidRDefault="00EC03C6" w:rsidP="00EC03C6">
      <w:pPr>
        <w:numPr>
          <w:ilvl w:val="0"/>
          <w:numId w:val="8"/>
        </w:numPr>
      </w:pPr>
      <w:r w:rsidRPr="00EC03C6">
        <w:rPr>
          <w:b/>
          <w:bCs/>
        </w:rPr>
        <w:lastRenderedPageBreak/>
        <w:t>Steps</w:t>
      </w:r>
      <w:r w:rsidRPr="00EC03C6">
        <w:t>:</w:t>
      </w:r>
    </w:p>
    <w:p w14:paraId="75288013" w14:textId="77777777" w:rsidR="00EC03C6" w:rsidRPr="00EC03C6" w:rsidRDefault="00EC03C6" w:rsidP="00EC03C6">
      <w:pPr>
        <w:numPr>
          <w:ilvl w:val="1"/>
          <w:numId w:val="8"/>
        </w:numPr>
      </w:pPr>
      <w:r w:rsidRPr="00EC03C6">
        <w:t>Log in as an official.</w:t>
      </w:r>
    </w:p>
    <w:p w14:paraId="2DC647CC" w14:textId="77777777" w:rsidR="00EC03C6" w:rsidRPr="00EC03C6" w:rsidRDefault="00EC03C6" w:rsidP="00EC03C6">
      <w:pPr>
        <w:numPr>
          <w:ilvl w:val="1"/>
          <w:numId w:val="8"/>
        </w:numPr>
      </w:pPr>
      <w:r w:rsidRPr="00EC03C6">
        <w:t>Change the status of a submitted report (e.g., from ‘Submitted’ to ‘In Progress’).</w:t>
      </w:r>
    </w:p>
    <w:p w14:paraId="2ABD305B" w14:textId="77777777" w:rsidR="00EC03C6" w:rsidRPr="00EC03C6" w:rsidRDefault="00EC03C6" w:rsidP="00EC03C6">
      <w:pPr>
        <w:numPr>
          <w:ilvl w:val="1"/>
          <w:numId w:val="8"/>
        </w:numPr>
      </w:pPr>
      <w:r w:rsidRPr="00EC03C6">
        <w:t>Check if the user receives a notification.</w:t>
      </w:r>
    </w:p>
    <w:p w14:paraId="36F4E555" w14:textId="77777777" w:rsidR="00EC03C6" w:rsidRPr="00EC03C6" w:rsidRDefault="00EC03C6" w:rsidP="00EC03C6">
      <w:pPr>
        <w:numPr>
          <w:ilvl w:val="0"/>
          <w:numId w:val="8"/>
        </w:numPr>
      </w:pPr>
      <w:r w:rsidRPr="00EC03C6">
        <w:rPr>
          <w:b/>
          <w:bCs/>
        </w:rPr>
        <w:t>What We Expected</w:t>
      </w:r>
      <w:r w:rsidRPr="00EC03C6">
        <w:t>:</w:t>
      </w:r>
    </w:p>
    <w:p w14:paraId="6C0EB249" w14:textId="77777777" w:rsidR="00EC03C6" w:rsidRPr="00EC03C6" w:rsidRDefault="00EC03C6" w:rsidP="00EC03C6">
      <w:pPr>
        <w:numPr>
          <w:ilvl w:val="1"/>
          <w:numId w:val="9"/>
        </w:numPr>
      </w:pPr>
      <w:r w:rsidRPr="00EC03C6">
        <w:t>The user should get a notification about the status change (via email or in-app).</w:t>
      </w:r>
    </w:p>
    <w:p w14:paraId="0ADA9482" w14:textId="77777777" w:rsidR="00EC03C6" w:rsidRPr="00EC03C6" w:rsidRDefault="00EC03C6" w:rsidP="00EC03C6">
      <w:pPr>
        <w:numPr>
          <w:ilvl w:val="0"/>
          <w:numId w:val="8"/>
        </w:numPr>
      </w:pPr>
      <w:r w:rsidRPr="00EC03C6">
        <w:rPr>
          <w:b/>
          <w:bCs/>
        </w:rPr>
        <w:t>Result</w:t>
      </w:r>
      <w:r w:rsidRPr="00EC03C6">
        <w:t>: </w:t>
      </w:r>
      <w:r w:rsidRPr="00EC03C6">
        <w:rPr>
          <w:b/>
          <w:bCs/>
        </w:rPr>
        <w:t>Passed</w:t>
      </w:r>
      <w:r w:rsidRPr="00EC03C6">
        <w:t> – Notifications were received immediately.</w:t>
      </w:r>
    </w:p>
    <w:p w14:paraId="7E7FE79C" w14:textId="77777777" w:rsidR="00EC03C6" w:rsidRPr="00EC03C6" w:rsidRDefault="00EC03C6" w:rsidP="00EC03C6">
      <w:pPr>
        <w:numPr>
          <w:ilvl w:val="0"/>
          <w:numId w:val="8"/>
        </w:numPr>
      </w:pPr>
      <w:r w:rsidRPr="00EC03C6">
        <w:rPr>
          <w:b/>
          <w:bCs/>
        </w:rPr>
        <w:t>Notes</w:t>
      </w:r>
      <w:r w:rsidRPr="00EC03C6">
        <w:t>: Notifications worked well without any delays.</w:t>
      </w:r>
    </w:p>
    <w:p w14:paraId="0BE54835" w14:textId="77777777" w:rsidR="00EC03C6" w:rsidRPr="00EC03C6" w:rsidRDefault="004C1232" w:rsidP="00EC03C6">
      <w:r w:rsidRPr="00EC03C6">
        <w:rPr>
          <w:noProof/>
        </w:rPr>
        <w:pict w14:anchorId="0EC98902">
          <v:rect id="_x0000_i1030" alt="" style="width:451.3pt;height:.05pt;mso-width-percent:0;mso-height-percent:0;mso-width-percent:0;mso-height-percent:0" o:hralign="center" o:hrstd="t" o:hr="t" fillcolor="#a0a0a0" stroked="f"/>
        </w:pict>
      </w:r>
    </w:p>
    <w:p w14:paraId="760FC861" w14:textId="77777777" w:rsidR="00EC03C6" w:rsidRPr="00EC03C6" w:rsidRDefault="00EC03C6" w:rsidP="00EC03C6">
      <w:pPr>
        <w:rPr>
          <w:b/>
          <w:bCs/>
        </w:rPr>
      </w:pPr>
      <w:r w:rsidRPr="00EC03C6">
        <w:rPr>
          <w:b/>
          <w:bCs/>
        </w:rPr>
        <w:t>3.5 Security: Login and Data Access</w:t>
      </w:r>
    </w:p>
    <w:p w14:paraId="56873B1B" w14:textId="77777777" w:rsidR="00EC03C6" w:rsidRPr="00EC03C6" w:rsidRDefault="00EC03C6" w:rsidP="00EC03C6">
      <w:pPr>
        <w:numPr>
          <w:ilvl w:val="0"/>
          <w:numId w:val="10"/>
        </w:numPr>
      </w:pPr>
      <w:r w:rsidRPr="00EC03C6">
        <w:rPr>
          <w:b/>
          <w:bCs/>
        </w:rPr>
        <w:t>Test ID</w:t>
      </w:r>
      <w:r w:rsidRPr="00EC03C6">
        <w:t>: T005</w:t>
      </w:r>
    </w:p>
    <w:p w14:paraId="1CF35D0B" w14:textId="77777777" w:rsidR="00EC03C6" w:rsidRPr="00EC03C6" w:rsidRDefault="00EC03C6" w:rsidP="00EC03C6">
      <w:pPr>
        <w:numPr>
          <w:ilvl w:val="0"/>
          <w:numId w:val="10"/>
        </w:numPr>
      </w:pPr>
      <w:r w:rsidRPr="00EC03C6">
        <w:rPr>
          <w:b/>
          <w:bCs/>
        </w:rPr>
        <w:t>What We Tested</w:t>
      </w:r>
      <w:r w:rsidRPr="00EC03C6">
        <w:t>: We checked if the login process was secure and if user data was protected.</w:t>
      </w:r>
    </w:p>
    <w:p w14:paraId="3F45277E" w14:textId="77777777" w:rsidR="00EC03C6" w:rsidRPr="00EC03C6" w:rsidRDefault="00EC03C6" w:rsidP="00EC03C6">
      <w:pPr>
        <w:numPr>
          <w:ilvl w:val="0"/>
          <w:numId w:val="10"/>
        </w:numPr>
      </w:pPr>
      <w:r w:rsidRPr="00EC03C6">
        <w:rPr>
          <w:b/>
          <w:bCs/>
        </w:rPr>
        <w:t>Steps</w:t>
      </w:r>
      <w:r w:rsidRPr="00EC03C6">
        <w:t>:</w:t>
      </w:r>
    </w:p>
    <w:p w14:paraId="5B08E4F6" w14:textId="77777777" w:rsidR="00EC03C6" w:rsidRPr="00EC03C6" w:rsidRDefault="00EC03C6" w:rsidP="00EC03C6">
      <w:pPr>
        <w:numPr>
          <w:ilvl w:val="1"/>
          <w:numId w:val="10"/>
        </w:numPr>
      </w:pPr>
      <w:r w:rsidRPr="00EC03C6">
        <w:t>Log in with valid credentials.</w:t>
      </w:r>
    </w:p>
    <w:p w14:paraId="7F44A98C" w14:textId="77777777" w:rsidR="00EC03C6" w:rsidRPr="00EC03C6" w:rsidRDefault="00EC03C6" w:rsidP="00EC03C6">
      <w:pPr>
        <w:numPr>
          <w:ilvl w:val="1"/>
          <w:numId w:val="10"/>
        </w:numPr>
      </w:pPr>
      <w:r w:rsidRPr="00EC03C6">
        <w:t>Try accessing another user’s data without permission.</w:t>
      </w:r>
    </w:p>
    <w:p w14:paraId="08296D8D" w14:textId="77777777" w:rsidR="00EC03C6" w:rsidRPr="00EC03C6" w:rsidRDefault="00EC03C6" w:rsidP="00EC03C6">
      <w:pPr>
        <w:numPr>
          <w:ilvl w:val="0"/>
          <w:numId w:val="10"/>
        </w:numPr>
      </w:pPr>
      <w:r w:rsidRPr="00EC03C6">
        <w:rPr>
          <w:b/>
          <w:bCs/>
        </w:rPr>
        <w:t>What We Expected</w:t>
      </w:r>
      <w:r w:rsidRPr="00EC03C6">
        <w:t>:</w:t>
      </w:r>
    </w:p>
    <w:p w14:paraId="385C8048" w14:textId="77777777" w:rsidR="00EC03C6" w:rsidRPr="00EC03C6" w:rsidRDefault="00EC03C6" w:rsidP="00EC03C6">
      <w:pPr>
        <w:numPr>
          <w:ilvl w:val="1"/>
          <w:numId w:val="11"/>
        </w:numPr>
      </w:pPr>
      <w:r w:rsidRPr="00EC03C6">
        <w:t>Users should only be able to access their own data.</w:t>
      </w:r>
    </w:p>
    <w:p w14:paraId="4FB21DA0" w14:textId="77777777" w:rsidR="00EC03C6" w:rsidRPr="00EC03C6" w:rsidRDefault="00EC03C6" w:rsidP="00EC03C6">
      <w:pPr>
        <w:numPr>
          <w:ilvl w:val="1"/>
          <w:numId w:val="11"/>
        </w:numPr>
      </w:pPr>
      <w:r w:rsidRPr="00EC03C6">
        <w:t xml:space="preserve">Login should be </w:t>
      </w:r>
      <w:proofErr w:type="gramStart"/>
      <w:r w:rsidRPr="00EC03C6">
        <w:t>secure</w:t>
      </w:r>
      <w:proofErr w:type="gramEnd"/>
      <w:r w:rsidRPr="00EC03C6">
        <w:t xml:space="preserve"> and data should be encrypted.</w:t>
      </w:r>
    </w:p>
    <w:p w14:paraId="7F276A4C" w14:textId="77777777" w:rsidR="00EC03C6" w:rsidRPr="00EC03C6" w:rsidRDefault="00EC03C6" w:rsidP="00EC03C6">
      <w:pPr>
        <w:numPr>
          <w:ilvl w:val="0"/>
          <w:numId w:val="10"/>
        </w:numPr>
      </w:pPr>
      <w:r w:rsidRPr="00EC03C6">
        <w:rPr>
          <w:b/>
          <w:bCs/>
        </w:rPr>
        <w:t>Result</w:t>
      </w:r>
      <w:r w:rsidRPr="00EC03C6">
        <w:t>: </w:t>
      </w:r>
      <w:r w:rsidRPr="00EC03C6">
        <w:rPr>
          <w:b/>
          <w:bCs/>
        </w:rPr>
        <w:t>Passed</w:t>
      </w:r>
      <w:r w:rsidRPr="00EC03C6">
        <w:t> – Security worked as expected.</w:t>
      </w:r>
    </w:p>
    <w:p w14:paraId="2625EA62" w14:textId="77777777" w:rsidR="00EC03C6" w:rsidRPr="00EC03C6" w:rsidRDefault="00EC03C6" w:rsidP="00EC03C6">
      <w:pPr>
        <w:numPr>
          <w:ilvl w:val="0"/>
          <w:numId w:val="10"/>
        </w:numPr>
      </w:pPr>
      <w:r w:rsidRPr="00EC03C6">
        <w:rPr>
          <w:b/>
          <w:bCs/>
        </w:rPr>
        <w:t>Notes</w:t>
      </w:r>
      <w:r w:rsidRPr="00EC03C6">
        <w:t>: The system prevented unauthorized access, and data encryption was confirmed.</w:t>
      </w:r>
    </w:p>
    <w:p w14:paraId="179D8659" w14:textId="77777777" w:rsidR="00EC03C6" w:rsidRPr="00EC03C6" w:rsidRDefault="004C1232" w:rsidP="00EC03C6">
      <w:r w:rsidRPr="00EC03C6">
        <w:rPr>
          <w:noProof/>
        </w:rPr>
        <w:pict w14:anchorId="6499D23D">
          <v:rect id="_x0000_i1029" alt="" style="width:451.3pt;height:.05pt;mso-width-percent:0;mso-height-percent:0;mso-width-percent:0;mso-height-percent:0" o:hralign="center" o:hrstd="t" o:hr="t" fillcolor="#a0a0a0" stroked="f"/>
        </w:pict>
      </w:r>
    </w:p>
    <w:p w14:paraId="1137C885" w14:textId="77777777" w:rsidR="00EC03C6" w:rsidRPr="00EC03C6" w:rsidRDefault="00EC03C6" w:rsidP="00EC03C6">
      <w:pPr>
        <w:rPr>
          <w:b/>
          <w:bCs/>
        </w:rPr>
      </w:pPr>
      <w:r w:rsidRPr="00EC03C6">
        <w:rPr>
          <w:b/>
          <w:bCs/>
        </w:rPr>
        <w:t>3.6 Performance with Many Users</w:t>
      </w:r>
    </w:p>
    <w:p w14:paraId="24145509" w14:textId="77777777" w:rsidR="00EC03C6" w:rsidRPr="00EC03C6" w:rsidRDefault="00EC03C6" w:rsidP="00EC03C6">
      <w:pPr>
        <w:numPr>
          <w:ilvl w:val="0"/>
          <w:numId w:val="12"/>
        </w:numPr>
      </w:pPr>
      <w:r w:rsidRPr="00EC03C6">
        <w:rPr>
          <w:b/>
          <w:bCs/>
        </w:rPr>
        <w:t>Test ID</w:t>
      </w:r>
      <w:r w:rsidRPr="00EC03C6">
        <w:t>: T006</w:t>
      </w:r>
    </w:p>
    <w:p w14:paraId="3B0EEF05" w14:textId="77777777" w:rsidR="00EC03C6" w:rsidRPr="00EC03C6" w:rsidRDefault="00EC03C6" w:rsidP="00EC03C6">
      <w:pPr>
        <w:numPr>
          <w:ilvl w:val="0"/>
          <w:numId w:val="12"/>
        </w:numPr>
      </w:pPr>
      <w:r w:rsidRPr="00EC03C6">
        <w:rPr>
          <w:b/>
          <w:bCs/>
        </w:rPr>
        <w:t>What We Tested</w:t>
      </w:r>
      <w:r w:rsidRPr="00EC03C6">
        <w:t>: We checked if the system could handle 1000 users at the same time.</w:t>
      </w:r>
    </w:p>
    <w:p w14:paraId="46F467DC" w14:textId="77777777" w:rsidR="00EC03C6" w:rsidRPr="00EC03C6" w:rsidRDefault="00EC03C6" w:rsidP="00EC03C6">
      <w:pPr>
        <w:numPr>
          <w:ilvl w:val="0"/>
          <w:numId w:val="12"/>
        </w:numPr>
      </w:pPr>
      <w:r w:rsidRPr="00EC03C6">
        <w:rPr>
          <w:b/>
          <w:bCs/>
        </w:rPr>
        <w:t>Steps</w:t>
      </w:r>
      <w:r w:rsidRPr="00EC03C6">
        <w:t>:</w:t>
      </w:r>
    </w:p>
    <w:p w14:paraId="294142FB" w14:textId="77777777" w:rsidR="00EC03C6" w:rsidRPr="00EC03C6" w:rsidRDefault="00EC03C6" w:rsidP="00EC03C6">
      <w:pPr>
        <w:numPr>
          <w:ilvl w:val="1"/>
          <w:numId w:val="12"/>
        </w:numPr>
      </w:pPr>
      <w:r w:rsidRPr="00EC03C6">
        <w:t>Simulate 1000 users logging in and using the system.</w:t>
      </w:r>
    </w:p>
    <w:p w14:paraId="47B36BC7" w14:textId="77777777" w:rsidR="00EC03C6" w:rsidRPr="00EC03C6" w:rsidRDefault="00EC03C6" w:rsidP="00EC03C6">
      <w:pPr>
        <w:numPr>
          <w:ilvl w:val="1"/>
          <w:numId w:val="12"/>
        </w:numPr>
      </w:pPr>
      <w:r w:rsidRPr="00EC03C6">
        <w:t>Monitor the system’s performance.</w:t>
      </w:r>
    </w:p>
    <w:p w14:paraId="493A8DE7" w14:textId="77777777" w:rsidR="00EC03C6" w:rsidRPr="00EC03C6" w:rsidRDefault="00EC03C6" w:rsidP="00EC03C6">
      <w:pPr>
        <w:numPr>
          <w:ilvl w:val="0"/>
          <w:numId w:val="12"/>
        </w:numPr>
      </w:pPr>
      <w:r w:rsidRPr="00EC03C6">
        <w:rPr>
          <w:b/>
          <w:bCs/>
        </w:rPr>
        <w:t>What We Expected</w:t>
      </w:r>
      <w:r w:rsidRPr="00EC03C6">
        <w:t>:</w:t>
      </w:r>
    </w:p>
    <w:p w14:paraId="6662C43C" w14:textId="77777777" w:rsidR="00EC03C6" w:rsidRPr="00EC03C6" w:rsidRDefault="00EC03C6" w:rsidP="00EC03C6">
      <w:pPr>
        <w:numPr>
          <w:ilvl w:val="1"/>
          <w:numId w:val="13"/>
        </w:numPr>
      </w:pPr>
      <w:r w:rsidRPr="00EC03C6">
        <w:t>The system should perform well without slowing down, even with 1000 users online.</w:t>
      </w:r>
    </w:p>
    <w:p w14:paraId="760F3285" w14:textId="77777777" w:rsidR="00EC03C6" w:rsidRPr="00EC03C6" w:rsidRDefault="00EC03C6" w:rsidP="00EC03C6">
      <w:pPr>
        <w:numPr>
          <w:ilvl w:val="0"/>
          <w:numId w:val="12"/>
        </w:numPr>
      </w:pPr>
      <w:r w:rsidRPr="00EC03C6">
        <w:rPr>
          <w:b/>
          <w:bCs/>
        </w:rPr>
        <w:t>Result</w:t>
      </w:r>
      <w:r w:rsidRPr="00EC03C6">
        <w:t>: </w:t>
      </w:r>
      <w:r w:rsidRPr="00EC03C6">
        <w:rPr>
          <w:b/>
          <w:bCs/>
        </w:rPr>
        <w:t>Passed</w:t>
      </w:r>
      <w:r w:rsidRPr="00EC03C6">
        <w:t> – The system handled the load without any issues.</w:t>
      </w:r>
    </w:p>
    <w:p w14:paraId="40121AC4" w14:textId="77777777" w:rsidR="00EC03C6" w:rsidRPr="00EC03C6" w:rsidRDefault="00EC03C6" w:rsidP="00EC03C6">
      <w:pPr>
        <w:numPr>
          <w:ilvl w:val="0"/>
          <w:numId w:val="12"/>
        </w:numPr>
      </w:pPr>
      <w:r w:rsidRPr="00EC03C6">
        <w:rPr>
          <w:b/>
          <w:bCs/>
        </w:rPr>
        <w:t>Notes</w:t>
      </w:r>
      <w:r w:rsidRPr="00EC03C6">
        <w:t>: The system’s performance remained smooth even with a high number of users.</w:t>
      </w:r>
    </w:p>
    <w:p w14:paraId="1199B430" w14:textId="77777777" w:rsidR="00EC03C6" w:rsidRPr="00EC03C6" w:rsidRDefault="004C1232" w:rsidP="00EC03C6">
      <w:r w:rsidRPr="00EC03C6">
        <w:rPr>
          <w:noProof/>
        </w:rPr>
        <w:pict w14:anchorId="7C23570E">
          <v:rect id="_x0000_i1028" alt="" style="width:451.3pt;height:.05pt;mso-width-percent:0;mso-height-percent:0;mso-width-percent:0;mso-height-percent:0" o:hralign="center" o:hrstd="t" o:hr="t" fillcolor="#a0a0a0" stroked="f"/>
        </w:pict>
      </w:r>
    </w:p>
    <w:p w14:paraId="50A246E4" w14:textId="77777777" w:rsidR="00EC03C6" w:rsidRPr="00EC03C6" w:rsidRDefault="00EC03C6" w:rsidP="00EC03C6">
      <w:pPr>
        <w:rPr>
          <w:b/>
          <w:bCs/>
        </w:rPr>
      </w:pPr>
      <w:r w:rsidRPr="00EC03C6">
        <w:rPr>
          <w:b/>
          <w:bCs/>
        </w:rPr>
        <w:t>3.7 Usability: How Easy is the System to Use?</w:t>
      </w:r>
    </w:p>
    <w:p w14:paraId="7C866E2B" w14:textId="77777777" w:rsidR="00EC03C6" w:rsidRPr="00EC03C6" w:rsidRDefault="00EC03C6" w:rsidP="00EC03C6">
      <w:pPr>
        <w:numPr>
          <w:ilvl w:val="0"/>
          <w:numId w:val="14"/>
        </w:numPr>
      </w:pPr>
      <w:r w:rsidRPr="00EC03C6">
        <w:rPr>
          <w:b/>
          <w:bCs/>
        </w:rPr>
        <w:t>Test ID</w:t>
      </w:r>
      <w:r w:rsidRPr="00EC03C6">
        <w:t>: T007</w:t>
      </w:r>
    </w:p>
    <w:p w14:paraId="4C3D638D" w14:textId="77777777" w:rsidR="00EC03C6" w:rsidRPr="00EC03C6" w:rsidRDefault="00EC03C6" w:rsidP="00EC03C6">
      <w:pPr>
        <w:numPr>
          <w:ilvl w:val="0"/>
          <w:numId w:val="14"/>
        </w:numPr>
      </w:pPr>
      <w:r w:rsidRPr="00EC03C6">
        <w:rPr>
          <w:b/>
          <w:bCs/>
        </w:rPr>
        <w:t>What We Tested</w:t>
      </w:r>
      <w:r w:rsidRPr="00EC03C6">
        <w:t>: We checked if the system was easy to use for all types of users.</w:t>
      </w:r>
    </w:p>
    <w:p w14:paraId="6A2102B2" w14:textId="77777777" w:rsidR="00EC03C6" w:rsidRPr="00EC03C6" w:rsidRDefault="00EC03C6" w:rsidP="00EC03C6">
      <w:pPr>
        <w:numPr>
          <w:ilvl w:val="0"/>
          <w:numId w:val="14"/>
        </w:numPr>
      </w:pPr>
      <w:r w:rsidRPr="00EC03C6">
        <w:rPr>
          <w:b/>
          <w:bCs/>
        </w:rPr>
        <w:t>Steps</w:t>
      </w:r>
      <w:r w:rsidRPr="00EC03C6">
        <w:t>:</w:t>
      </w:r>
    </w:p>
    <w:p w14:paraId="0F7144C7" w14:textId="77777777" w:rsidR="00EC03C6" w:rsidRPr="00EC03C6" w:rsidRDefault="00EC03C6" w:rsidP="00EC03C6">
      <w:pPr>
        <w:numPr>
          <w:ilvl w:val="1"/>
          <w:numId w:val="14"/>
        </w:numPr>
      </w:pPr>
      <w:r w:rsidRPr="00EC03C6">
        <w:t>Log in to the system.</w:t>
      </w:r>
    </w:p>
    <w:p w14:paraId="07683F2B" w14:textId="77777777" w:rsidR="00EC03C6" w:rsidRPr="00EC03C6" w:rsidRDefault="00EC03C6" w:rsidP="00EC03C6">
      <w:pPr>
        <w:numPr>
          <w:ilvl w:val="1"/>
          <w:numId w:val="14"/>
        </w:numPr>
      </w:pPr>
      <w:r w:rsidRPr="00EC03C6">
        <w:t>Navigate through the main features (submit a report, check report status).</w:t>
      </w:r>
    </w:p>
    <w:p w14:paraId="454C02ED" w14:textId="77777777" w:rsidR="00EC03C6" w:rsidRPr="00EC03C6" w:rsidRDefault="00EC03C6" w:rsidP="00EC03C6">
      <w:pPr>
        <w:numPr>
          <w:ilvl w:val="0"/>
          <w:numId w:val="14"/>
        </w:numPr>
      </w:pPr>
      <w:r w:rsidRPr="00EC03C6">
        <w:rPr>
          <w:b/>
          <w:bCs/>
        </w:rPr>
        <w:t>What We Expected</w:t>
      </w:r>
      <w:r w:rsidRPr="00EC03C6">
        <w:t>:</w:t>
      </w:r>
    </w:p>
    <w:p w14:paraId="101921AE" w14:textId="77777777" w:rsidR="00EC03C6" w:rsidRPr="00EC03C6" w:rsidRDefault="00EC03C6" w:rsidP="00EC03C6">
      <w:pPr>
        <w:numPr>
          <w:ilvl w:val="1"/>
          <w:numId w:val="15"/>
        </w:numPr>
      </w:pPr>
      <w:r w:rsidRPr="00EC03C6">
        <w:lastRenderedPageBreak/>
        <w:t>The system should be easy for anyone to use, regardless of technical knowledge.</w:t>
      </w:r>
    </w:p>
    <w:p w14:paraId="2F2DD30C" w14:textId="77777777" w:rsidR="00EC03C6" w:rsidRPr="00EC03C6" w:rsidRDefault="00EC03C6" w:rsidP="00EC03C6">
      <w:pPr>
        <w:numPr>
          <w:ilvl w:val="0"/>
          <w:numId w:val="14"/>
        </w:numPr>
      </w:pPr>
      <w:r w:rsidRPr="00EC03C6">
        <w:rPr>
          <w:b/>
          <w:bCs/>
        </w:rPr>
        <w:t>Result</w:t>
      </w:r>
      <w:r w:rsidRPr="00EC03C6">
        <w:t>: </w:t>
      </w:r>
      <w:r w:rsidRPr="00EC03C6">
        <w:rPr>
          <w:b/>
          <w:bCs/>
        </w:rPr>
        <w:t>Passed</w:t>
      </w:r>
      <w:r w:rsidRPr="00EC03C6">
        <w:t> – The system was intuitive and simple to navigate.</w:t>
      </w:r>
    </w:p>
    <w:p w14:paraId="0C064E1A" w14:textId="77777777" w:rsidR="00EC03C6" w:rsidRPr="00EC03C6" w:rsidRDefault="00EC03C6" w:rsidP="00EC03C6">
      <w:pPr>
        <w:numPr>
          <w:ilvl w:val="0"/>
          <w:numId w:val="14"/>
        </w:numPr>
      </w:pPr>
      <w:r w:rsidRPr="00EC03C6">
        <w:rPr>
          <w:b/>
          <w:bCs/>
        </w:rPr>
        <w:t>Notes</w:t>
      </w:r>
      <w:r w:rsidRPr="00EC03C6">
        <w:t>: Users of all age groups found the system easy to use.</w:t>
      </w:r>
    </w:p>
    <w:p w14:paraId="68EEEDA5" w14:textId="77777777" w:rsidR="00EC03C6" w:rsidRPr="00EC03C6" w:rsidRDefault="004C1232" w:rsidP="00EC03C6">
      <w:r w:rsidRPr="00EC03C6">
        <w:rPr>
          <w:noProof/>
        </w:rPr>
        <w:pict w14:anchorId="72CFBFAD">
          <v:rect id="_x0000_i1027" alt="" style="width:451.3pt;height:.05pt;mso-width-percent:0;mso-height-percent:0;mso-width-percent:0;mso-height-percent:0" o:hralign="center" o:hrstd="t" o:hr="t" fillcolor="#a0a0a0" stroked="f"/>
        </w:pict>
      </w:r>
    </w:p>
    <w:p w14:paraId="311FC79B" w14:textId="77777777" w:rsidR="00EC03C6" w:rsidRPr="00EC03C6" w:rsidRDefault="00EC03C6" w:rsidP="00EC03C6">
      <w:pPr>
        <w:rPr>
          <w:b/>
          <w:bCs/>
        </w:rPr>
      </w:pPr>
      <w:r w:rsidRPr="00EC03C6">
        <w:rPr>
          <w:b/>
          <w:bCs/>
        </w:rPr>
        <w:t>4. Summary of Test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6"/>
        <w:gridCol w:w="3504"/>
        <w:gridCol w:w="807"/>
        <w:gridCol w:w="3781"/>
      </w:tblGrid>
      <w:tr w:rsidR="00EC03C6" w:rsidRPr="00EC03C6" w14:paraId="11835ABF" w14:textId="77777777" w:rsidTr="00EC03C6">
        <w:trPr>
          <w:tblHeader/>
          <w:tblCellSpacing w:w="15" w:type="dxa"/>
        </w:trPr>
        <w:tc>
          <w:tcPr>
            <w:tcW w:w="0" w:type="auto"/>
            <w:vAlign w:val="center"/>
            <w:hideMark/>
          </w:tcPr>
          <w:p w14:paraId="2B395808" w14:textId="77777777" w:rsidR="00EC03C6" w:rsidRPr="00EC03C6" w:rsidRDefault="00EC03C6" w:rsidP="00EC03C6">
            <w:pPr>
              <w:rPr>
                <w:b/>
                <w:bCs/>
              </w:rPr>
            </w:pPr>
            <w:r w:rsidRPr="00EC03C6">
              <w:rPr>
                <w:b/>
                <w:bCs/>
              </w:rPr>
              <w:t>Test ID</w:t>
            </w:r>
          </w:p>
        </w:tc>
        <w:tc>
          <w:tcPr>
            <w:tcW w:w="0" w:type="auto"/>
            <w:vAlign w:val="center"/>
            <w:hideMark/>
          </w:tcPr>
          <w:p w14:paraId="51F2F2C3" w14:textId="77777777" w:rsidR="00EC03C6" w:rsidRPr="00EC03C6" w:rsidRDefault="00EC03C6" w:rsidP="00EC03C6">
            <w:pPr>
              <w:rPr>
                <w:b/>
                <w:bCs/>
              </w:rPr>
            </w:pPr>
            <w:r w:rsidRPr="00EC03C6">
              <w:rPr>
                <w:b/>
                <w:bCs/>
              </w:rPr>
              <w:t>Test Description</w:t>
            </w:r>
          </w:p>
        </w:tc>
        <w:tc>
          <w:tcPr>
            <w:tcW w:w="0" w:type="auto"/>
            <w:vAlign w:val="center"/>
            <w:hideMark/>
          </w:tcPr>
          <w:p w14:paraId="70580418" w14:textId="77777777" w:rsidR="00EC03C6" w:rsidRPr="00EC03C6" w:rsidRDefault="00EC03C6" w:rsidP="00EC03C6">
            <w:pPr>
              <w:rPr>
                <w:b/>
                <w:bCs/>
              </w:rPr>
            </w:pPr>
            <w:r w:rsidRPr="00EC03C6">
              <w:rPr>
                <w:b/>
                <w:bCs/>
              </w:rPr>
              <w:t>Status</w:t>
            </w:r>
          </w:p>
        </w:tc>
        <w:tc>
          <w:tcPr>
            <w:tcW w:w="0" w:type="auto"/>
            <w:vAlign w:val="center"/>
            <w:hideMark/>
          </w:tcPr>
          <w:p w14:paraId="7BA20414" w14:textId="77777777" w:rsidR="00EC03C6" w:rsidRPr="00EC03C6" w:rsidRDefault="00EC03C6" w:rsidP="00EC03C6">
            <w:pPr>
              <w:rPr>
                <w:b/>
                <w:bCs/>
              </w:rPr>
            </w:pPr>
            <w:r w:rsidRPr="00EC03C6">
              <w:rPr>
                <w:b/>
                <w:bCs/>
              </w:rPr>
              <w:t>Notes</w:t>
            </w:r>
          </w:p>
        </w:tc>
      </w:tr>
      <w:tr w:rsidR="00EC03C6" w:rsidRPr="00EC03C6" w14:paraId="433B7336" w14:textId="77777777" w:rsidTr="00EC03C6">
        <w:trPr>
          <w:tblCellSpacing w:w="15" w:type="dxa"/>
        </w:trPr>
        <w:tc>
          <w:tcPr>
            <w:tcW w:w="0" w:type="auto"/>
            <w:vAlign w:val="center"/>
            <w:hideMark/>
          </w:tcPr>
          <w:p w14:paraId="773CFF04" w14:textId="77777777" w:rsidR="00EC03C6" w:rsidRPr="00EC03C6" w:rsidRDefault="00EC03C6" w:rsidP="00EC03C6">
            <w:r w:rsidRPr="00EC03C6">
              <w:t>T001</w:t>
            </w:r>
          </w:p>
        </w:tc>
        <w:tc>
          <w:tcPr>
            <w:tcW w:w="0" w:type="auto"/>
            <w:vAlign w:val="center"/>
            <w:hideMark/>
          </w:tcPr>
          <w:p w14:paraId="7A102E0B" w14:textId="77777777" w:rsidR="00EC03C6" w:rsidRPr="00EC03C6" w:rsidRDefault="00EC03C6" w:rsidP="00EC03C6">
            <w:r w:rsidRPr="00EC03C6">
              <w:t>Submitting Feedback</w:t>
            </w:r>
          </w:p>
        </w:tc>
        <w:tc>
          <w:tcPr>
            <w:tcW w:w="0" w:type="auto"/>
            <w:vAlign w:val="center"/>
            <w:hideMark/>
          </w:tcPr>
          <w:p w14:paraId="59C343EC" w14:textId="77777777" w:rsidR="00EC03C6" w:rsidRPr="00EC03C6" w:rsidRDefault="00EC03C6" w:rsidP="00EC03C6">
            <w:r w:rsidRPr="00EC03C6">
              <w:t>Passed</w:t>
            </w:r>
          </w:p>
        </w:tc>
        <w:tc>
          <w:tcPr>
            <w:tcW w:w="0" w:type="auto"/>
            <w:vAlign w:val="center"/>
            <w:hideMark/>
          </w:tcPr>
          <w:p w14:paraId="33118C2D" w14:textId="77777777" w:rsidR="00EC03C6" w:rsidRPr="00EC03C6" w:rsidRDefault="00EC03C6" w:rsidP="00EC03C6">
            <w:r w:rsidRPr="00EC03C6">
              <w:t>No issues encountered.</w:t>
            </w:r>
          </w:p>
        </w:tc>
      </w:tr>
      <w:tr w:rsidR="00EC03C6" w:rsidRPr="00EC03C6" w14:paraId="40285FA9" w14:textId="77777777" w:rsidTr="00EC03C6">
        <w:trPr>
          <w:tblCellSpacing w:w="15" w:type="dxa"/>
        </w:trPr>
        <w:tc>
          <w:tcPr>
            <w:tcW w:w="0" w:type="auto"/>
            <w:vAlign w:val="center"/>
            <w:hideMark/>
          </w:tcPr>
          <w:p w14:paraId="5ABFC8CA" w14:textId="77777777" w:rsidR="00EC03C6" w:rsidRPr="00EC03C6" w:rsidRDefault="00EC03C6" w:rsidP="00EC03C6">
            <w:r w:rsidRPr="00EC03C6">
              <w:t>T002</w:t>
            </w:r>
          </w:p>
        </w:tc>
        <w:tc>
          <w:tcPr>
            <w:tcW w:w="0" w:type="auto"/>
            <w:vAlign w:val="center"/>
            <w:hideMark/>
          </w:tcPr>
          <w:p w14:paraId="0A86D5FC" w14:textId="77777777" w:rsidR="00EC03C6" w:rsidRPr="00EC03C6" w:rsidRDefault="00EC03C6" w:rsidP="00EC03C6">
            <w:r w:rsidRPr="00EC03C6">
              <w:t>Tracking Report Status</w:t>
            </w:r>
          </w:p>
        </w:tc>
        <w:tc>
          <w:tcPr>
            <w:tcW w:w="0" w:type="auto"/>
            <w:vAlign w:val="center"/>
            <w:hideMark/>
          </w:tcPr>
          <w:p w14:paraId="71CBEDE6" w14:textId="77777777" w:rsidR="00EC03C6" w:rsidRPr="00EC03C6" w:rsidRDefault="00EC03C6" w:rsidP="00EC03C6">
            <w:r w:rsidRPr="00EC03C6">
              <w:t>Passed</w:t>
            </w:r>
          </w:p>
        </w:tc>
        <w:tc>
          <w:tcPr>
            <w:tcW w:w="0" w:type="auto"/>
            <w:vAlign w:val="center"/>
            <w:hideMark/>
          </w:tcPr>
          <w:p w14:paraId="37728A17" w14:textId="77777777" w:rsidR="00EC03C6" w:rsidRPr="00EC03C6" w:rsidRDefault="00EC03C6" w:rsidP="00EC03C6">
            <w:r w:rsidRPr="00EC03C6">
              <w:t>Status updates were accurate.</w:t>
            </w:r>
          </w:p>
        </w:tc>
      </w:tr>
      <w:tr w:rsidR="00EC03C6" w:rsidRPr="00EC03C6" w14:paraId="2E33FD72" w14:textId="77777777" w:rsidTr="00EC03C6">
        <w:trPr>
          <w:tblCellSpacing w:w="15" w:type="dxa"/>
        </w:trPr>
        <w:tc>
          <w:tcPr>
            <w:tcW w:w="0" w:type="auto"/>
            <w:vAlign w:val="center"/>
            <w:hideMark/>
          </w:tcPr>
          <w:p w14:paraId="67EA9EEC" w14:textId="77777777" w:rsidR="00EC03C6" w:rsidRPr="00EC03C6" w:rsidRDefault="00EC03C6" w:rsidP="00EC03C6">
            <w:r w:rsidRPr="00EC03C6">
              <w:t>T003</w:t>
            </w:r>
          </w:p>
        </w:tc>
        <w:tc>
          <w:tcPr>
            <w:tcW w:w="0" w:type="auto"/>
            <w:vAlign w:val="center"/>
            <w:hideMark/>
          </w:tcPr>
          <w:p w14:paraId="2EDFBD58" w14:textId="77777777" w:rsidR="00EC03C6" w:rsidRPr="00EC03C6" w:rsidRDefault="00EC03C6" w:rsidP="00EC03C6">
            <w:r w:rsidRPr="00EC03C6">
              <w:t>Admin Management of Reports</w:t>
            </w:r>
          </w:p>
        </w:tc>
        <w:tc>
          <w:tcPr>
            <w:tcW w:w="0" w:type="auto"/>
            <w:vAlign w:val="center"/>
            <w:hideMark/>
          </w:tcPr>
          <w:p w14:paraId="586FAB3D" w14:textId="77777777" w:rsidR="00EC03C6" w:rsidRPr="00EC03C6" w:rsidRDefault="00EC03C6" w:rsidP="00EC03C6">
            <w:r w:rsidRPr="00EC03C6">
              <w:t>Passed</w:t>
            </w:r>
          </w:p>
        </w:tc>
        <w:tc>
          <w:tcPr>
            <w:tcW w:w="0" w:type="auto"/>
            <w:vAlign w:val="center"/>
            <w:hideMark/>
          </w:tcPr>
          <w:p w14:paraId="4F092DEF" w14:textId="77777777" w:rsidR="00EC03C6" w:rsidRPr="00EC03C6" w:rsidRDefault="00EC03C6" w:rsidP="00EC03C6">
            <w:r w:rsidRPr="00EC03C6">
              <w:t>Admin dashboard worked smoothly.</w:t>
            </w:r>
          </w:p>
        </w:tc>
      </w:tr>
      <w:tr w:rsidR="00EC03C6" w:rsidRPr="00EC03C6" w14:paraId="04988028" w14:textId="77777777" w:rsidTr="00EC03C6">
        <w:trPr>
          <w:tblCellSpacing w:w="15" w:type="dxa"/>
        </w:trPr>
        <w:tc>
          <w:tcPr>
            <w:tcW w:w="0" w:type="auto"/>
            <w:vAlign w:val="center"/>
            <w:hideMark/>
          </w:tcPr>
          <w:p w14:paraId="1B8ECD2B" w14:textId="77777777" w:rsidR="00EC03C6" w:rsidRPr="00EC03C6" w:rsidRDefault="00EC03C6" w:rsidP="00EC03C6">
            <w:r w:rsidRPr="00EC03C6">
              <w:t>T004</w:t>
            </w:r>
          </w:p>
        </w:tc>
        <w:tc>
          <w:tcPr>
            <w:tcW w:w="0" w:type="auto"/>
            <w:vAlign w:val="center"/>
            <w:hideMark/>
          </w:tcPr>
          <w:p w14:paraId="50619A6D" w14:textId="77777777" w:rsidR="00EC03C6" w:rsidRPr="00EC03C6" w:rsidRDefault="00EC03C6" w:rsidP="00EC03C6">
            <w:r w:rsidRPr="00EC03C6">
              <w:t>Notification of Status Changes</w:t>
            </w:r>
          </w:p>
        </w:tc>
        <w:tc>
          <w:tcPr>
            <w:tcW w:w="0" w:type="auto"/>
            <w:vAlign w:val="center"/>
            <w:hideMark/>
          </w:tcPr>
          <w:p w14:paraId="4B6E1D17" w14:textId="77777777" w:rsidR="00EC03C6" w:rsidRPr="00EC03C6" w:rsidRDefault="00EC03C6" w:rsidP="00EC03C6">
            <w:r w:rsidRPr="00EC03C6">
              <w:t>Passed</w:t>
            </w:r>
          </w:p>
        </w:tc>
        <w:tc>
          <w:tcPr>
            <w:tcW w:w="0" w:type="auto"/>
            <w:vAlign w:val="center"/>
            <w:hideMark/>
          </w:tcPr>
          <w:p w14:paraId="5A5EDEDC" w14:textId="77777777" w:rsidR="00EC03C6" w:rsidRPr="00EC03C6" w:rsidRDefault="00EC03C6" w:rsidP="00EC03C6">
            <w:r w:rsidRPr="00EC03C6">
              <w:t>Notifications were timely.</w:t>
            </w:r>
          </w:p>
        </w:tc>
      </w:tr>
      <w:tr w:rsidR="00EC03C6" w:rsidRPr="00EC03C6" w14:paraId="2CBD4E0E" w14:textId="77777777" w:rsidTr="00EC03C6">
        <w:trPr>
          <w:tblCellSpacing w:w="15" w:type="dxa"/>
        </w:trPr>
        <w:tc>
          <w:tcPr>
            <w:tcW w:w="0" w:type="auto"/>
            <w:vAlign w:val="center"/>
            <w:hideMark/>
          </w:tcPr>
          <w:p w14:paraId="69793706" w14:textId="77777777" w:rsidR="00EC03C6" w:rsidRPr="00EC03C6" w:rsidRDefault="00EC03C6" w:rsidP="00EC03C6">
            <w:r w:rsidRPr="00EC03C6">
              <w:t>T005</w:t>
            </w:r>
          </w:p>
        </w:tc>
        <w:tc>
          <w:tcPr>
            <w:tcW w:w="0" w:type="auto"/>
            <w:vAlign w:val="center"/>
            <w:hideMark/>
          </w:tcPr>
          <w:p w14:paraId="6A40DFBB" w14:textId="77777777" w:rsidR="00EC03C6" w:rsidRPr="00EC03C6" w:rsidRDefault="00EC03C6" w:rsidP="00EC03C6">
            <w:r w:rsidRPr="00EC03C6">
              <w:t>Secure Login and Data Protection</w:t>
            </w:r>
          </w:p>
        </w:tc>
        <w:tc>
          <w:tcPr>
            <w:tcW w:w="0" w:type="auto"/>
            <w:vAlign w:val="center"/>
            <w:hideMark/>
          </w:tcPr>
          <w:p w14:paraId="55D4011E" w14:textId="77777777" w:rsidR="00EC03C6" w:rsidRPr="00EC03C6" w:rsidRDefault="00EC03C6" w:rsidP="00EC03C6">
            <w:r w:rsidRPr="00EC03C6">
              <w:t>Passed</w:t>
            </w:r>
          </w:p>
        </w:tc>
        <w:tc>
          <w:tcPr>
            <w:tcW w:w="0" w:type="auto"/>
            <w:vAlign w:val="center"/>
            <w:hideMark/>
          </w:tcPr>
          <w:p w14:paraId="413BC33A" w14:textId="77777777" w:rsidR="00EC03C6" w:rsidRPr="00EC03C6" w:rsidRDefault="00EC03C6" w:rsidP="00EC03C6">
            <w:r w:rsidRPr="00EC03C6">
              <w:t>Security measures were effective.</w:t>
            </w:r>
          </w:p>
        </w:tc>
      </w:tr>
      <w:tr w:rsidR="00EC03C6" w:rsidRPr="00EC03C6" w14:paraId="20197382" w14:textId="77777777" w:rsidTr="00EC03C6">
        <w:trPr>
          <w:tblCellSpacing w:w="15" w:type="dxa"/>
        </w:trPr>
        <w:tc>
          <w:tcPr>
            <w:tcW w:w="0" w:type="auto"/>
            <w:vAlign w:val="center"/>
            <w:hideMark/>
          </w:tcPr>
          <w:p w14:paraId="75683B96" w14:textId="77777777" w:rsidR="00EC03C6" w:rsidRPr="00EC03C6" w:rsidRDefault="00EC03C6" w:rsidP="00EC03C6">
            <w:r w:rsidRPr="00EC03C6">
              <w:t>T006</w:t>
            </w:r>
          </w:p>
        </w:tc>
        <w:tc>
          <w:tcPr>
            <w:tcW w:w="0" w:type="auto"/>
            <w:vAlign w:val="center"/>
            <w:hideMark/>
          </w:tcPr>
          <w:p w14:paraId="3AC2D4CA" w14:textId="77777777" w:rsidR="00EC03C6" w:rsidRPr="00EC03C6" w:rsidRDefault="00EC03C6" w:rsidP="00EC03C6">
            <w:r w:rsidRPr="00EC03C6">
              <w:t>Performance with 1000 Users</w:t>
            </w:r>
          </w:p>
        </w:tc>
        <w:tc>
          <w:tcPr>
            <w:tcW w:w="0" w:type="auto"/>
            <w:vAlign w:val="center"/>
            <w:hideMark/>
          </w:tcPr>
          <w:p w14:paraId="5F6A276B" w14:textId="77777777" w:rsidR="00EC03C6" w:rsidRPr="00EC03C6" w:rsidRDefault="00EC03C6" w:rsidP="00EC03C6">
            <w:r w:rsidRPr="00EC03C6">
              <w:t>Passed</w:t>
            </w:r>
          </w:p>
        </w:tc>
        <w:tc>
          <w:tcPr>
            <w:tcW w:w="0" w:type="auto"/>
            <w:vAlign w:val="center"/>
            <w:hideMark/>
          </w:tcPr>
          <w:p w14:paraId="06770C24" w14:textId="77777777" w:rsidR="00EC03C6" w:rsidRPr="00EC03C6" w:rsidRDefault="00EC03C6" w:rsidP="00EC03C6">
            <w:r w:rsidRPr="00EC03C6">
              <w:t>System performed well under load.</w:t>
            </w:r>
          </w:p>
        </w:tc>
      </w:tr>
      <w:tr w:rsidR="00EC03C6" w:rsidRPr="00EC03C6" w14:paraId="17717BC7" w14:textId="77777777" w:rsidTr="00EC03C6">
        <w:trPr>
          <w:tblCellSpacing w:w="15" w:type="dxa"/>
        </w:trPr>
        <w:tc>
          <w:tcPr>
            <w:tcW w:w="0" w:type="auto"/>
            <w:vAlign w:val="center"/>
            <w:hideMark/>
          </w:tcPr>
          <w:p w14:paraId="0B70FF12" w14:textId="77777777" w:rsidR="00EC03C6" w:rsidRPr="00EC03C6" w:rsidRDefault="00EC03C6" w:rsidP="00EC03C6">
            <w:r w:rsidRPr="00EC03C6">
              <w:t>T007</w:t>
            </w:r>
          </w:p>
        </w:tc>
        <w:tc>
          <w:tcPr>
            <w:tcW w:w="0" w:type="auto"/>
            <w:vAlign w:val="center"/>
            <w:hideMark/>
          </w:tcPr>
          <w:p w14:paraId="08F61BE7" w14:textId="77777777" w:rsidR="00EC03C6" w:rsidRPr="00EC03C6" w:rsidRDefault="00EC03C6" w:rsidP="00EC03C6">
            <w:r w:rsidRPr="00EC03C6">
              <w:t>Usability and User Interface</w:t>
            </w:r>
          </w:p>
        </w:tc>
        <w:tc>
          <w:tcPr>
            <w:tcW w:w="0" w:type="auto"/>
            <w:vAlign w:val="center"/>
            <w:hideMark/>
          </w:tcPr>
          <w:p w14:paraId="64990F88" w14:textId="77777777" w:rsidR="00EC03C6" w:rsidRPr="00EC03C6" w:rsidRDefault="00EC03C6" w:rsidP="00EC03C6">
            <w:r w:rsidRPr="00EC03C6">
              <w:t>Passed</w:t>
            </w:r>
          </w:p>
        </w:tc>
        <w:tc>
          <w:tcPr>
            <w:tcW w:w="0" w:type="auto"/>
            <w:vAlign w:val="center"/>
            <w:hideMark/>
          </w:tcPr>
          <w:p w14:paraId="5EF5D176" w14:textId="77777777" w:rsidR="00EC03C6" w:rsidRPr="00EC03C6" w:rsidRDefault="00EC03C6" w:rsidP="00EC03C6">
            <w:r w:rsidRPr="00EC03C6">
              <w:t>System was easy to use.</w:t>
            </w:r>
          </w:p>
        </w:tc>
      </w:tr>
    </w:tbl>
    <w:p w14:paraId="77A647F3" w14:textId="77777777" w:rsidR="00EC03C6" w:rsidRPr="00EC03C6" w:rsidRDefault="004C1232" w:rsidP="00EC03C6">
      <w:r w:rsidRPr="00EC03C6">
        <w:rPr>
          <w:noProof/>
        </w:rPr>
        <w:pict w14:anchorId="26F938F9">
          <v:rect id="_x0000_i1026" alt="" style="width:451.3pt;height:.05pt;mso-width-percent:0;mso-height-percent:0;mso-width-percent:0;mso-height-percent:0" o:hralign="center" o:hrstd="t" o:hr="t" fillcolor="#a0a0a0" stroked="f"/>
        </w:pict>
      </w:r>
    </w:p>
    <w:p w14:paraId="41231A22" w14:textId="77777777" w:rsidR="00EC03C6" w:rsidRPr="00EC03C6" w:rsidRDefault="00EC03C6" w:rsidP="00EC03C6">
      <w:pPr>
        <w:rPr>
          <w:b/>
          <w:bCs/>
        </w:rPr>
      </w:pPr>
      <w:r w:rsidRPr="00EC03C6">
        <w:rPr>
          <w:b/>
          <w:bCs/>
        </w:rPr>
        <w:t>5. Conclusion</w:t>
      </w:r>
    </w:p>
    <w:p w14:paraId="7AAE508E" w14:textId="77777777" w:rsidR="00EC03C6" w:rsidRPr="00EC03C6" w:rsidRDefault="00EC03C6" w:rsidP="00EC03C6">
      <w:r w:rsidRPr="00EC03C6">
        <w:t>All the test cases passed successfully, which shows that the system is working as intended. It’s secure, easy to use, and can handle many users at once. The Citizen Feedback &amp; Reporting System is ready for the next phase of testing or deployment.</w:t>
      </w:r>
    </w:p>
    <w:p w14:paraId="0C555F5C" w14:textId="77777777" w:rsidR="00EC03C6" w:rsidRPr="00EC03C6" w:rsidRDefault="004C1232" w:rsidP="00EC03C6">
      <w:r w:rsidRPr="00EC03C6">
        <w:rPr>
          <w:noProof/>
        </w:rPr>
        <w:pict w14:anchorId="420B7C4D">
          <v:rect id="_x0000_i1025" alt="" style="width:451.3pt;height:.05pt;mso-width-percent:0;mso-height-percent:0;mso-width-percent:0;mso-height-percent:0" o:hralign="center" o:hrstd="t" o:hr="t" fillcolor="#a0a0a0" stroked="f"/>
        </w:pict>
      </w:r>
    </w:p>
    <w:p w14:paraId="423804FE" w14:textId="77777777" w:rsidR="00EC03C6" w:rsidRPr="00EC03C6" w:rsidRDefault="00EC03C6" w:rsidP="00EC03C6">
      <w:r w:rsidRPr="00EC03C6">
        <w:t>This simplified version maintains the core information while making it easier to understand. Let me know if you'd like any further adjustments!</w:t>
      </w:r>
    </w:p>
    <w:p w14:paraId="6F276E14" w14:textId="77777777" w:rsidR="00EC03C6" w:rsidRDefault="00EC03C6"/>
    <w:sectPr w:rsidR="00EC03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1C10A1"/>
    <w:multiLevelType w:val="multilevel"/>
    <w:tmpl w:val="4C2EEF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2C26CB"/>
    <w:multiLevelType w:val="multilevel"/>
    <w:tmpl w:val="C8A622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BF6449"/>
    <w:multiLevelType w:val="multilevel"/>
    <w:tmpl w:val="38F8F3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1A3C8A"/>
    <w:multiLevelType w:val="multilevel"/>
    <w:tmpl w:val="4F668A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C56FD2"/>
    <w:multiLevelType w:val="multilevel"/>
    <w:tmpl w:val="379CD4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0D0022"/>
    <w:multiLevelType w:val="multilevel"/>
    <w:tmpl w:val="86F017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C70746"/>
    <w:multiLevelType w:val="multilevel"/>
    <w:tmpl w:val="7F3E0E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196D67"/>
    <w:multiLevelType w:val="multilevel"/>
    <w:tmpl w:val="89586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065875">
    <w:abstractNumId w:val="7"/>
  </w:num>
  <w:num w:numId="2" w16cid:durableId="1759522907">
    <w:abstractNumId w:val="1"/>
  </w:num>
  <w:num w:numId="3" w16cid:durableId="963005317">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947814032">
    <w:abstractNumId w:val="3"/>
  </w:num>
  <w:num w:numId="5" w16cid:durableId="1293901267">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1824001520">
    <w:abstractNumId w:val="4"/>
  </w:num>
  <w:num w:numId="7" w16cid:durableId="1651324497">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979961277">
    <w:abstractNumId w:val="2"/>
  </w:num>
  <w:num w:numId="9" w16cid:durableId="1221361556">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1285623678">
    <w:abstractNumId w:val="6"/>
  </w:num>
  <w:num w:numId="11" w16cid:durableId="832646773">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67532704">
    <w:abstractNumId w:val="5"/>
  </w:num>
  <w:num w:numId="13" w16cid:durableId="557740151">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1993097895">
    <w:abstractNumId w:val="0"/>
  </w:num>
  <w:num w:numId="15" w16cid:durableId="149606588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3C6"/>
    <w:rsid w:val="00031E5F"/>
    <w:rsid w:val="000576C7"/>
    <w:rsid w:val="000F716E"/>
    <w:rsid w:val="00107584"/>
    <w:rsid w:val="001121EF"/>
    <w:rsid w:val="00112DFC"/>
    <w:rsid w:val="00112E1F"/>
    <w:rsid w:val="00114A90"/>
    <w:rsid w:val="00121565"/>
    <w:rsid w:val="001361A1"/>
    <w:rsid w:val="00143275"/>
    <w:rsid w:val="00145961"/>
    <w:rsid w:val="0017056C"/>
    <w:rsid w:val="00192252"/>
    <w:rsid w:val="001A16FF"/>
    <w:rsid w:val="001A3B3C"/>
    <w:rsid w:val="001A66B2"/>
    <w:rsid w:val="001A69EB"/>
    <w:rsid w:val="0021103B"/>
    <w:rsid w:val="002815CB"/>
    <w:rsid w:val="002B50C7"/>
    <w:rsid w:val="002F70B1"/>
    <w:rsid w:val="00331475"/>
    <w:rsid w:val="003823E5"/>
    <w:rsid w:val="0038795F"/>
    <w:rsid w:val="003A1014"/>
    <w:rsid w:val="003F66C3"/>
    <w:rsid w:val="0040214D"/>
    <w:rsid w:val="004B589B"/>
    <w:rsid w:val="004C1232"/>
    <w:rsid w:val="004C26F1"/>
    <w:rsid w:val="004C40C4"/>
    <w:rsid w:val="00502F30"/>
    <w:rsid w:val="00530557"/>
    <w:rsid w:val="00562CA9"/>
    <w:rsid w:val="005B032B"/>
    <w:rsid w:val="005B3856"/>
    <w:rsid w:val="00601866"/>
    <w:rsid w:val="00616872"/>
    <w:rsid w:val="00624509"/>
    <w:rsid w:val="00654FF7"/>
    <w:rsid w:val="00664D8E"/>
    <w:rsid w:val="0067368D"/>
    <w:rsid w:val="006A44EF"/>
    <w:rsid w:val="006C6F9E"/>
    <w:rsid w:val="006D7234"/>
    <w:rsid w:val="006E5AA7"/>
    <w:rsid w:val="007052CF"/>
    <w:rsid w:val="00720047"/>
    <w:rsid w:val="00721FC0"/>
    <w:rsid w:val="007324C6"/>
    <w:rsid w:val="00763804"/>
    <w:rsid w:val="00836AD7"/>
    <w:rsid w:val="00871EC3"/>
    <w:rsid w:val="00881CE2"/>
    <w:rsid w:val="008B3785"/>
    <w:rsid w:val="008D3066"/>
    <w:rsid w:val="00971400"/>
    <w:rsid w:val="009A3634"/>
    <w:rsid w:val="00A57784"/>
    <w:rsid w:val="00A95894"/>
    <w:rsid w:val="00AA0778"/>
    <w:rsid w:val="00B35AE6"/>
    <w:rsid w:val="00B8150D"/>
    <w:rsid w:val="00BA280D"/>
    <w:rsid w:val="00BA4500"/>
    <w:rsid w:val="00BB464C"/>
    <w:rsid w:val="00BC1A50"/>
    <w:rsid w:val="00C92981"/>
    <w:rsid w:val="00CB6F4B"/>
    <w:rsid w:val="00CC4A28"/>
    <w:rsid w:val="00D42B1D"/>
    <w:rsid w:val="00DC2AB6"/>
    <w:rsid w:val="00DE7A4C"/>
    <w:rsid w:val="00EA28A9"/>
    <w:rsid w:val="00EC03C6"/>
    <w:rsid w:val="00EF1E59"/>
    <w:rsid w:val="00EF5BC0"/>
    <w:rsid w:val="00F060F9"/>
    <w:rsid w:val="00F31D37"/>
    <w:rsid w:val="00F6252A"/>
    <w:rsid w:val="00F63ABF"/>
    <w:rsid w:val="00F70FED"/>
    <w:rsid w:val="00F905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6B707"/>
  <w15:chartTrackingRefBased/>
  <w15:docId w15:val="{8980B099-3DF4-E842-B751-5DFC36BFE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98717">
      <w:bodyDiv w:val="1"/>
      <w:marLeft w:val="0"/>
      <w:marRight w:val="0"/>
      <w:marTop w:val="0"/>
      <w:marBottom w:val="0"/>
      <w:divBdr>
        <w:top w:val="none" w:sz="0" w:space="0" w:color="auto"/>
        <w:left w:val="none" w:sz="0" w:space="0" w:color="auto"/>
        <w:bottom w:val="none" w:sz="0" w:space="0" w:color="auto"/>
        <w:right w:val="none" w:sz="0" w:space="0" w:color="auto"/>
      </w:divBdr>
    </w:div>
    <w:div w:id="501627901">
      <w:bodyDiv w:val="1"/>
      <w:marLeft w:val="0"/>
      <w:marRight w:val="0"/>
      <w:marTop w:val="0"/>
      <w:marBottom w:val="0"/>
      <w:divBdr>
        <w:top w:val="none" w:sz="0" w:space="0" w:color="auto"/>
        <w:left w:val="none" w:sz="0" w:space="0" w:color="auto"/>
        <w:bottom w:val="none" w:sz="0" w:space="0" w:color="auto"/>
        <w:right w:val="none" w:sz="0" w:space="0" w:color="auto"/>
      </w:divBdr>
    </w:div>
    <w:div w:id="743530122">
      <w:bodyDiv w:val="1"/>
      <w:marLeft w:val="0"/>
      <w:marRight w:val="0"/>
      <w:marTop w:val="0"/>
      <w:marBottom w:val="0"/>
      <w:divBdr>
        <w:top w:val="none" w:sz="0" w:space="0" w:color="auto"/>
        <w:left w:val="none" w:sz="0" w:space="0" w:color="auto"/>
        <w:bottom w:val="none" w:sz="0" w:space="0" w:color="auto"/>
        <w:right w:val="none" w:sz="0" w:space="0" w:color="auto"/>
      </w:divBdr>
    </w:div>
    <w:div w:id="1354385167">
      <w:bodyDiv w:val="1"/>
      <w:marLeft w:val="0"/>
      <w:marRight w:val="0"/>
      <w:marTop w:val="0"/>
      <w:marBottom w:val="0"/>
      <w:divBdr>
        <w:top w:val="none" w:sz="0" w:space="0" w:color="auto"/>
        <w:left w:val="none" w:sz="0" w:space="0" w:color="auto"/>
        <w:bottom w:val="none" w:sz="0" w:space="0" w:color="auto"/>
        <w:right w:val="none" w:sz="0" w:space="0" w:color="auto"/>
      </w:divBdr>
    </w:div>
    <w:div w:id="1381586340">
      <w:bodyDiv w:val="1"/>
      <w:marLeft w:val="0"/>
      <w:marRight w:val="0"/>
      <w:marTop w:val="0"/>
      <w:marBottom w:val="0"/>
      <w:divBdr>
        <w:top w:val="none" w:sz="0" w:space="0" w:color="auto"/>
        <w:left w:val="none" w:sz="0" w:space="0" w:color="auto"/>
        <w:bottom w:val="none" w:sz="0" w:space="0" w:color="auto"/>
        <w:right w:val="none" w:sz="0" w:space="0" w:color="auto"/>
      </w:divBdr>
    </w:div>
    <w:div w:id="1392146085">
      <w:bodyDiv w:val="1"/>
      <w:marLeft w:val="0"/>
      <w:marRight w:val="0"/>
      <w:marTop w:val="0"/>
      <w:marBottom w:val="0"/>
      <w:divBdr>
        <w:top w:val="none" w:sz="0" w:space="0" w:color="auto"/>
        <w:left w:val="none" w:sz="0" w:space="0" w:color="auto"/>
        <w:bottom w:val="none" w:sz="0" w:space="0" w:color="auto"/>
        <w:right w:val="none" w:sz="0" w:space="0" w:color="auto"/>
      </w:divBdr>
    </w:div>
    <w:div w:id="1393693769">
      <w:bodyDiv w:val="1"/>
      <w:marLeft w:val="0"/>
      <w:marRight w:val="0"/>
      <w:marTop w:val="0"/>
      <w:marBottom w:val="0"/>
      <w:divBdr>
        <w:top w:val="none" w:sz="0" w:space="0" w:color="auto"/>
        <w:left w:val="none" w:sz="0" w:space="0" w:color="auto"/>
        <w:bottom w:val="none" w:sz="0" w:space="0" w:color="auto"/>
        <w:right w:val="none" w:sz="0" w:space="0" w:color="auto"/>
      </w:divBdr>
    </w:div>
    <w:div w:id="2070835829">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860</Words>
  <Characters>4903</Characters>
  <Application>Microsoft Office Word</Application>
  <DocSecurity>0</DocSecurity>
  <Lines>40</Lines>
  <Paragraphs>11</Paragraphs>
  <ScaleCrop>false</ScaleCrop>
  <Company/>
  <LinksUpToDate>false</LinksUpToDate>
  <CharactersWithSpaces>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c s</dc:creator>
  <cp:keywords/>
  <dc:description/>
  <cp:lastModifiedBy>Sharon Cheethayil Sasidharan</cp:lastModifiedBy>
  <cp:revision>1</cp:revision>
  <dcterms:created xsi:type="dcterms:W3CDTF">2024-10-11T02:58:00Z</dcterms:created>
  <dcterms:modified xsi:type="dcterms:W3CDTF">2024-10-11T03:02:00Z</dcterms:modified>
</cp:coreProperties>
</file>